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Ind w:w="-90" w:type="dxa"/>
        <w:shd w:val="clear" w:color="auto" w:fill="2B579A" w:themeFill="accent5"/>
        <w:tblLook w:val="0600" w:firstRow="0" w:lastRow="0" w:firstColumn="0" w:lastColumn="0" w:noHBand="1" w:noVBand="1"/>
      </w:tblPr>
      <w:tblGrid>
        <w:gridCol w:w="8920"/>
        <w:gridCol w:w="1790"/>
      </w:tblGrid>
      <w:tr w:rsidR="007378F1" w14:paraId="7DD0AB3C" w14:textId="77777777" w:rsidTr="001C0A5D">
        <w:trPr>
          <w:trHeight w:val="956"/>
        </w:trPr>
        <w:tc>
          <w:tcPr>
            <w:tcW w:w="8920" w:type="dxa"/>
            <w:shd w:val="clear" w:color="auto" w:fill="2B579A" w:themeFill="accent5"/>
          </w:tcPr>
          <w:p w14:paraId="0A0B12D1" w14:textId="57EC34EB" w:rsidR="007378F1" w:rsidRPr="00847E4A" w:rsidRDefault="001C0A5D" w:rsidP="001C0A5D">
            <w:pPr>
              <w:pStyle w:val="a6"/>
              <w:ind w:right="-2085"/>
              <w:rPr>
                <w:b/>
                <w:bCs/>
              </w:rPr>
            </w:pPr>
            <w:r w:rsidRPr="00847E4A">
              <w:rPr>
                <w:b/>
                <w:bCs/>
              </w:rPr>
              <w:t>Python Project 202</w:t>
            </w:r>
            <w:bookmarkStart w:id="0" w:name="_Hlk487785372"/>
            <w:bookmarkEnd w:id="0"/>
            <w:r w:rsidRPr="00847E4A">
              <w:rPr>
                <w:b/>
                <w:bCs/>
              </w:rPr>
              <w:t>3</w:t>
            </w:r>
          </w:p>
        </w:tc>
        <w:tc>
          <w:tcPr>
            <w:tcW w:w="1790" w:type="dxa"/>
            <w:shd w:val="clear" w:color="auto" w:fill="2B579A" w:themeFill="accent5"/>
            <w:vAlign w:val="bottom"/>
          </w:tcPr>
          <w:p w14:paraId="65DD81FD" w14:textId="209D753C" w:rsidR="007378F1" w:rsidRDefault="001C0A5D" w:rsidP="001C0A5D">
            <w:pPr>
              <w:pStyle w:val="a6"/>
              <w:pBdr>
                <w:left w:val="none" w:sz="0" w:space="0" w:color="auto"/>
              </w:pBdr>
              <w:shd w:val="clear" w:color="auto" w:fill="auto"/>
              <w:spacing w:after="240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B48AAED" wp14:editId="30C5A183">
                  <wp:simplePos x="0" y="0"/>
                  <wp:positionH relativeFrom="column">
                    <wp:posOffset>-510540</wp:posOffset>
                  </wp:positionH>
                  <wp:positionV relativeFrom="paragraph">
                    <wp:posOffset>85090</wp:posOffset>
                  </wp:positionV>
                  <wp:extent cx="733425" cy="733425"/>
                  <wp:effectExtent l="0" t="0" r="9525" b="9525"/>
                  <wp:wrapTight wrapText="bothSides">
                    <wp:wrapPolygon edited="0">
                      <wp:start x="6171" y="0"/>
                      <wp:lineTo x="1122" y="6171"/>
                      <wp:lineTo x="0" y="7855"/>
                      <wp:lineTo x="0" y="12904"/>
                      <wp:lineTo x="3366" y="18514"/>
                      <wp:lineTo x="6732" y="20758"/>
                      <wp:lineTo x="7294" y="21319"/>
                      <wp:lineTo x="14587" y="21319"/>
                      <wp:lineTo x="15148" y="20758"/>
                      <wp:lineTo x="19075" y="18514"/>
                      <wp:lineTo x="21319" y="12904"/>
                      <wp:lineTo x="21319" y="7855"/>
                      <wp:lineTo x="14587" y="0"/>
                      <wp:lineTo x="6171" y="0"/>
                    </wp:wrapPolygon>
                  </wp:wrapTight>
                  <wp:docPr id="5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Εικόνα 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FD19B19" w14:textId="046265FA" w:rsidR="001C0A5D" w:rsidRDefault="001C0A5D" w:rsidP="001C0A5D">
      <w:pPr>
        <w:pStyle w:val="a"/>
        <w:numPr>
          <w:ilvl w:val="0"/>
          <w:numId w:val="0"/>
        </w:numPr>
        <w:rPr>
          <w:lang w:val="el-GR"/>
        </w:rPr>
      </w:pPr>
    </w:p>
    <w:p w14:paraId="54C2EF0C" w14:textId="5206A5FB" w:rsidR="001C0A5D" w:rsidRPr="009F0139" w:rsidRDefault="001C0A5D" w:rsidP="001C0A5D">
      <w:pPr>
        <w:pStyle w:val="1"/>
        <w:rPr>
          <w:lang w:val="el-GR"/>
        </w:rPr>
      </w:pPr>
      <w:r w:rsidRPr="009F0139">
        <w:rPr>
          <w:lang w:val="el-GR"/>
        </w:rPr>
        <w:t>Στοιχεία Φοιτητή</w:t>
      </w:r>
    </w:p>
    <w:p w14:paraId="70BE05A5" w14:textId="77777777" w:rsidR="001C0A5D" w:rsidRPr="009F0139" w:rsidRDefault="001C0A5D" w:rsidP="001C0A5D">
      <w:pPr>
        <w:pStyle w:val="a"/>
        <w:numPr>
          <w:ilvl w:val="0"/>
          <w:numId w:val="0"/>
        </w:numPr>
        <w:rPr>
          <w:lang w:val="el-GR"/>
        </w:rPr>
      </w:pPr>
    </w:p>
    <w:p w14:paraId="38CD2E2E" w14:textId="1FE008CB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Όνομα: Ιάσονας</w:t>
      </w:r>
    </w:p>
    <w:p w14:paraId="6504151E" w14:textId="33A37939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Επώνυμο: Παυλόπουλος</w:t>
      </w:r>
    </w:p>
    <w:p w14:paraId="08488C6D" w14:textId="1380BAB4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ΑΜ: 1084565</w:t>
      </w:r>
    </w:p>
    <w:p w14:paraId="456A6316" w14:textId="5CBE602A" w:rsidR="001C0A5D" w:rsidRPr="009F42E2" w:rsidRDefault="001C0A5D" w:rsidP="001C0A5D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Έτος: 3</w:t>
      </w:r>
      <w:r w:rsidRPr="009F42E2">
        <w:rPr>
          <w:sz w:val="24"/>
          <w:szCs w:val="24"/>
          <w:vertAlign w:val="superscript"/>
          <w:lang w:val="el-GR"/>
        </w:rPr>
        <w:t>ο</w:t>
      </w:r>
    </w:p>
    <w:p w14:paraId="57D02C04" w14:textId="683585C5" w:rsidR="00EC0DCA" w:rsidRPr="00EC0DCA" w:rsidRDefault="001C0A5D" w:rsidP="00EC0DCA">
      <w:pPr>
        <w:pStyle w:val="a"/>
        <w:numPr>
          <w:ilvl w:val="0"/>
          <w:numId w:val="0"/>
        </w:numPr>
        <w:rPr>
          <w:sz w:val="24"/>
          <w:szCs w:val="24"/>
          <w:lang w:val="el-GR"/>
        </w:rPr>
      </w:pPr>
      <w:r w:rsidRPr="009F42E2">
        <w:rPr>
          <w:sz w:val="24"/>
          <w:szCs w:val="24"/>
          <w:lang w:val="el-GR"/>
        </w:rPr>
        <w:t>Email</w:t>
      </w:r>
      <w:r w:rsidRPr="009F0139">
        <w:rPr>
          <w:sz w:val="24"/>
          <w:szCs w:val="24"/>
          <w:lang w:val="el-GR"/>
        </w:rPr>
        <w:t xml:space="preserve">: </w:t>
      </w:r>
      <w:r w:rsidRPr="009F42E2">
        <w:rPr>
          <w:sz w:val="24"/>
          <w:szCs w:val="24"/>
        </w:rPr>
        <w:t>up</w:t>
      </w:r>
      <w:r w:rsidRPr="009F0139">
        <w:rPr>
          <w:sz w:val="24"/>
          <w:szCs w:val="24"/>
          <w:lang w:val="el-GR"/>
        </w:rPr>
        <w:t>1084565@</w:t>
      </w:r>
      <w:proofErr w:type="spellStart"/>
      <w:r w:rsidRPr="009F42E2">
        <w:rPr>
          <w:sz w:val="24"/>
          <w:szCs w:val="24"/>
        </w:rPr>
        <w:t>upnet</w:t>
      </w:r>
      <w:proofErr w:type="spellEnd"/>
      <w:r w:rsidRPr="009F0139">
        <w:rPr>
          <w:sz w:val="24"/>
          <w:szCs w:val="24"/>
          <w:lang w:val="el-GR"/>
        </w:rPr>
        <w:t>.</w:t>
      </w:r>
      <w:r w:rsidRPr="009F42E2">
        <w:rPr>
          <w:sz w:val="24"/>
          <w:szCs w:val="24"/>
        </w:rPr>
        <w:t>gr</w:t>
      </w:r>
      <w:r w:rsidR="006858AC">
        <w:rPr>
          <w:noProof/>
        </w:rPr>
        <w:drawing>
          <wp:anchor distT="0" distB="0" distL="114300" distR="114300" simplePos="0" relativeHeight="251659264" behindDoc="1" locked="0" layoutInCell="1" allowOverlap="1" wp14:anchorId="6C9D3B6E" wp14:editId="7FFD4FD5">
            <wp:simplePos x="0" y="0"/>
            <wp:positionH relativeFrom="margin">
              <wp:align>right</wp:align>
            </wp:positionH>
            <wp:positionV relativeFrom="paragraph">
              <wp:posOffset>2809875</wp:posOffset>
            </wp:positionV>
            <wp:extent cx="6229350" cy="1284605"/>
            <wp:effectExtent l="0" t="0" r="0" b="0"/>
            <wp:wrapTight wrapText="bothSides">
              <wp:wrapPolygon edited="0">
                <wp:start x="1916" y="320"/>
                <wp:lineTo x="1519" y="1281"/>
                <wp:lineTo x="396" y="5125"/>
                <wp:lineTo x="198" y="11211"/>
                <wp:lineTo x="462" y="16336"/>
                <wp:lineTo x="528" y="17297"/>
                <wp:lineTo x="1651" y="20821"/>
                <wp:lineTo x="1916" y="21141"/>
                <wp:lineTo x="2840" y="21141"/>
                <wp:lineTo x="21072" y="16016"/>
                <wp:lineTo x="20873" y="12813"/>
                <wp:lineTo x="9050" y="11211"/>
                <wp:lineTo x="19750" y="10250"/>
                <wp:lineTo x="19750" y="6406"/>
                <wp:lineTo x="9842" y="5125"/>
                <wp:lineTo x="2774" y="320"/>
                <wp:lineTo x="1916" y="320"/>
              </wp:wrapPolygon>
            </wp:wrapTight>
            <wp:docPr id="9" name="Εικόνα 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DCA">
        <w:rPr>
          <w:lang w:val="el-GR"/>
        </w:rPr>
        <w:br w:type="page"/>
      </w:r>
    </w:p>
    <w:p w14:paraId="436282C6" w14:textId="7D198A00" w:rsidR="00D67CAF" w:rsidRDefault="00D67CAF" w:rsidP="0026504D">
      <w:pPr>
        <w:pStyle w:val="1"/>
        <w:rPr>
          <w:lang w:val="el-GR"/>
        </w:rPr>
      </w:pPr>
      <w:r>
        <w:rPr>
          <w:lang w:val="el-GR"/>
        </w:rPr>
        <w:lastRenderedPageBreak/>
        <w:t>Περιεχόμενα</w:t>
      </w:r>
    </w:p>
    <w:p w14:paraId="4D597D85" w14:textId="1DA668CB" w:rsidR="00D67CAF" w:rsidRDefault="00D67CAF" w:rsidP="00D67CAF">
      <w:pPr>
        <w:tabs>
          <w:tab w:val="left" w:pos="7438"/>
        </w:tabs>
        <w:rPr>
          <w:lang w:val="el-GR"/>
        </w:rPr>
      </w:pPr>
    </w:p>
    <w:p w14:paraId="2AA7DC45" w14:textId="660BFBC8" w:rsidR="00847E4A" w:rsidRPr="003759FE" w:rsidRDefault="00000000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b/>
          <w:bCs/>
          <w:sz w:val="26"/>
          <w:szCs w:val="26"/>
          <w:lang w:val="el-GR"/>
        </w:rPr>
      </w:pPr>
      <w:hyperlink w:anchor="_Εισαγωγή" w:history="1">
        <w:r w:rsidR="00847E4A" w:rsidRPr="003759FE">
          <w:rPr>
            <w:rStyle w:val="-"/>
            <w:b/>
            <w:bCs/>
            <w:sz w:val="26"/>
            <w:szCs w:val="26"/>
            <w:u w:val="none"/>
            <w:lang w:val="el-GR"/>
          </w:rPr>
          <w:t>Εισαγωγή</w:t>
        </w:r>
      </w:hyperlink>
    </w:p>
    <w:p w14:paraId="1E611DFF" w14:textId="770C8412" w:rsidR="00D67CAF" w:rsidRPr="007072F1" w:rsidRDefault="007072F1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rStyle w:val="-"/>
          <w:b/>
          <w:bCs/>
          <w:color w:val="0070C0"/>
          <w:sz w:val="26"/>
          <w:szCs w:val="26"/>
          <w:u w:val="none"/>
          <w:lang w:val="el-GR"/>
        </w:rPr>
      </w:pPr>
      <w:r w:rsidRPr="007072F1">
        <w:rPr>
          <w:b/>
          <w:bCs/>
          <w:color w:val="0070C0"/>
          <w:sz w:val="26"/>
          <w:szCs w:val="26"/>
          <w:u w:val="single"/>
          <w:lang w:val="el-GR"/>
        </w:rPr>
        <w:fldChar w:fldCharType="begin"/>
      </w:r>
      <w:r w:rsidRPr="007072F1">
        <w:rPr>
          <w:b/>
          <w:bCs/>
          <w:color w:val="0070C0"/>
          <w:sz w:val="26"/>
          <w:szCs w:val="26"/>
          <w:u w:val="single"/>
          <w:lang w:val="el-GR"/>
        </w:rPr>
        <w:instrText xml:space="preserve"> HYPERLINK  \l "_Κώδικας_Python_1" </w:instrText>
      </w:r>
      <w:r w:rsidRPr="007072F1">
        <w:rPr>
          <w:b/>
          <w:bCs/>
          <w:color w:val="0070C0"/>
          <w:sz w:val="26"/>
          <w:szCs w:val="26"/>
          <w:u w:val="single"/>
          <w:lang w:val="el-GR"/>
        </w:rPr>
      </w:r>
      <w:r w:rsidRPr="007072F1">
        <w:rPr>
          <w:b/>
          <w:bCs/>
          <w:color w:val="0070C0"/>
          <w:sz w:val="26"/>
          <w:szCs w:val="26"/>
          <w:u w:val="single"/>
          <w:lang w:val="el-GR"/>
        </w:rPr>
        <w:fldChar w:fldCharType="separate"/>
      </w:r>
      <w:r w:rsidR="009A3C24" w:rsidRPr="007072F1">
        <w:rPr>
          <w:rStyle w:val="-"/>
          <w:b/>
          <w:bCs/>
          <w:color w:val="0070C0"/>
          <w:sz w:val="26"/>
          <w:szCs w:val="26"/>
          <w:u w:val="none"/>
          <w:lang w:val="el-GR"/>
        </w:rPr>
        <w:t xml:space="preserve">Κώδικας </w:t>
      </w:r>
      <w:r w:rsidR="009A3C24" w:rsidRPr="007072F1">
        <w:rPr>
          <w:rStyle w:val="-"/>
          <w:b/>
          <w:bCs/>
          <w:color w:val="0070C0"/>
          <w:sz w:val="26"/>
          <w:szCs w:val="26"/>
          <w:u w:val="none"/>
        </w:rPr>
        <w:t>Python</w:t>
      </w:r>
    </w:p>
    <w:p w14:paraId="257F3008" w14:textId="18A5206D" w:rsidR="009A3C24" w:rsidRPr="000F769E" w:rsidRDefault="007072F1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rStyle w:val="-"/>
          <w:b/>
          <w:bCs/>
          <w:sz w:val="26"/>
          <w:szCs w:val="26"/>
          <w:u w:val="none"/>
          <w:lang w:val="el-GR"/>
        </w:rPr>
      </w:pPr>
      <w:r w:rsidRPr="007072F1">
        <w:rPr>
          <w:b/>
          <w:bCs/>
          <w:color w:val="0070C0"/>
          <w:sz w:val="26"/>
          <w:szCs w:val="26"/>
          <w:u w:val="single"/>
          <w:lang w:val="el-GR"/>
        </w:rPr>
        <w:fldChar w:fldCharType="end"/>
      </w:r>
      <w:r w:rsidR="000F769E" w:rsidRPr="000F769E">
        <w:rPr>
          <w:b/>
          <w:bCs/>
          <w:sz w:val="26"/>
          <w:szCs w:val="26"/>
        </w:rPr>
        <w:fldChar w:fldCharType="begin"/>
      </w:r>
      <w:r w:rsidR="000F769E" w:rsidRPr="000F769E">
        <w:rPr>
          <w:b/>
          <w:bCs/>
          <w:sz w:val="26"/>
          <w:szCs w:val="26"/>
          <w:lang w:val="el-GR"/>
        </w:rPr>
        <w:instrText xml:space="preserve"> </w:instrText>
      </w:r>
      <w:r w:rsidR="000F769E" w:rsidRPr="000F769E">
        <w:rPr>
          <w:b/>
          <w:bCs/>
          <w:sz w:val="26"/>
          <w:szCs w:val="26"/>
        </w:rPr>
        <w:instrText>HYPERLINK</w:instrText>
      </w:r>
      <w:r w:rsidR="000F769E" w:rsidRPr="000F769E">
        <w:rPr>
          <w:b/>
          <w:bCs/>
          <w:sz w:val="26"/>
          <w:szCs w:val="26"/>
          <w:lang w:val="el-GR"/>
        </w:rPr>
        <w:instrText xml:space="preserve">  \</w:instrText>
      </w:r>
      <w:r w:rsidR="000F769E" w:rsidRPr="000F769E">
        <w:rPr>
          <w:b/>
          <w:bCs/>
          <w:sz w:val="26"/>
          <w:szCs w:val="26"/>
        </w:rPr>
        <w:instrText>l</w:instrText>
      </w:r>
      <w:r w:rsidR="000F769E" w:rsidRPr="000F769E">
        <w:rPr>
          <w:b/>
          <w:bCs/>
          <w:sz w:val="26"/>
          <w:szCs w:val="26"/>
          <w:lang w:val="el-GR"/>
        </w:rPr>
        <w:instrText xml:space="preserve"> "_</w:instrText>
      </w:r>
      <w:r w:rsidR="000F769E" w:rsidRPr="000F769E">
        <w:rPr>
          <w:b/>
          <w:bCs/>
          <w:sz w:val="26"/>
          <w:szCs w:val="26"/>
        </w:rPr>
        <w:instrText>Screenshots</w:instrText>
      </w:r>
      <w:r w:rsidR="000F769E" w:rsidRPr="000F769E">
        <w:rPr>
          <w:b/>
          <w:bCs/>
          <w:sz w:val="26"/>
          <w:szCs w:val="26"/>
          <w:lang w:val="el-GR"/>
        </w:rPr>
        <w:instrText xml:space="preserve">_Παραδειγμάτων_της" </w:instrText>
      </w:r>
      <w:r w:rsidR="000F769E" w:rsidRPr="000F769E">
        <w:rPr>
          <w:b/>
          <w:bCs/>
          <w:sz w:val="26"/>
          <w:szCs w:val="26"/>
        </w:rPr>
      </w:r>
      <w:r w:rsidR="000F769E" w:rsidRPr="000F769E">
        <w:rPr>
          <w:b/>
          <w:bCs/>
          <w:sz w:val="26"/>
          <w:szCs w:val="26"/>
        </w:rPr>
        <w:fldChar w:fldCharType="separate"/>
      </w:r>
      <w:r w:rsidR="009A3C24" w:rsidRPr="000F769E">
        <w:rPr>
          <w:rStyle w:val="-"/>
          <w:b/>
          <w:bCs/>
          <w:sz w:val="26"/>
          <w:szCs w:val="26"/>
          <w:u w:val="none"/>
        </w:rPr>
        <w:t>Screenshots</w:t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 xml:space="preserve"> Παραδειγμάτων της εφαρμογής και σχήμα Βάσης Δεδομένων</w:t>
      </w:r>
    </w:p>
    <w:p w14:paraId="5A355C50" w14:textId="037A522B" w:rsidR="009A3C24" w:rsidRPr="000F769E" w:rsidRDefault="000F769E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rStyle w:val="-"/>
          <w:b/>
          <w:bCs/>
          <w:sz w:val="26"/>
          <w:szCs w:val="26"/>
          <w:u w:val="none"/>
          <w:lang w:val="el-GR"/>
        </w:rPr>
      </w:pPr>
      <w:r w:rsidRPr="000F769E">
        <w:rPr>
          <w:b/>
          <w:bCs/>
          <w:sz w:val="26"/>
          <w:szCs w:val="26"/>
        </w:rPr>
        <w:fldChar w:fldCharType="end"/>
      </w:r>
      <w:r w:rsidRPr="000F769E">
        <w:rPr>
          <w:b/>
          <w:bCs/>
          <w:sz w:val="26"/>
          <w:szCs w:val="26"/>
          <w:lang w:val="el-GR"/>
        </w:rPr>
        <w:fldChar w:fldCharType="begin"/>
      </w:r>
      <w:r w:rsidRPr="000F769E">
        <w:rPr>
          <w:b/>
          <w:bCs/>
          <w:sz w:val="26"/>
          <w:szCs w:val="26"/>
          <w:lang w:val="el-GR"/>
        </w:rPr>
        <w:instrText xml:space="preserve"> HYPERLINK  \l "_Ζητούμενα_Γραφήματα" </w:instrText>
      </w:r>
      <w:r w:rsidRPr="000F769E">
        <w:rPr>
          <w:b/>
          <w:bCs/>
          <w:sz w:val="26"/>
          <w:szCs w:val="26"/>
          <w:lang w:val="el-GR"/>
        </w:rPr>
      </w:r>
      <w:r w:rsidRPr="000F769E">
        <w:rPr>
          <w:b/>
          <w:bCs/>
          <w:sz w:val="26"/>
          <w:szCs w:val="26"/>
          <w:lang w:val="el-GR"/>
        </w:rPr>
        <w:fldChar w:fldCharType="separate"/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>Ζητούμενα Γραφήματα</w:t>
      </w:r>
    </w:p>
    <w:p w14:paraId="4401113B" w14:textId="00F06395" w:rsidR="009A3C24" w:rsidRPr="000F769E" w:rsidRDefault="000F769E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rStyle w:val="-"/>
          <w:b/>
          <w:bCs/>
          <w:sz w:val="26"/>
          <w:szCs w:val="26"/>
          <w:u w:val="none"/>
          <w:lang w:val="el-GR"/>
        </w:rPr>
      </w:pPr>
      <w:r w:rsidRPr="000F769E">
        <w:rPr>
          <w:b/>
          <w:bCs/>
          <w:sz w:val="26"/>
          <w:szCs w:val="26"/>
          <w:lang w:val="el-GR"/>
        </w:rPr>
        <w:fldChar w:fldCharType="end"/>
      </w:r>
      <w:r w:rsidRPr="000F769E">
        <w:rPr>
          <w:b/>
          <w:bCs/>
          <w:sz w:val="26"/>
          <w:szCs w:val="26"/>
          <w:lang w:val="el-GR"/>
        </w:rPr>
        <w:fldChar w:fldCharType="begin"/>
      </w:r>
      <w:r w:rsidRPr="000F769E">
        <w:rPr>
          <w:b/>
          <w:bCs/>
          <w:sz w:val="26"/>
          <w:szCs w:val="26"/>
          <w:lang w:val="el-GR"/>
        </w:rPr>
        <w:instrText xml:space="preserve"> HYPERLINK  \l "_Σχόλια-Παραδοχές_Υλοποίησης" </w:instrText>
      </w:r>
      <w:r w:rsidRPr="000F769E">
        <w:rPr>
          <w:b/>
          <w:bCs/>
          <w:sz w:val="26"/>
          <w:szCs w:val="26"/>
          <w:lang w:val="el-GR"/>
        </w:rPr>
      </w:r>
      <w:r w:rsidRPr="000F769E">
        <w:rPr>
          <w:b/>
          <w:bCs/>
          <w:sz w:val="26"/>
          <w:szCs w:val="26"/>
          <w:lang w:val="el-GR"/>
        </w:rPr>
        <w:fldChar w:fldCharType="separate"/>
      </w:r>
      <w:r w:rsidR="009A3C24" w:rsidRPr="000F769E">
        <w:rPr>
          <w:rStyle w:val="-"/>
          <w:b/>
          <w:bCs/>
          <w:sz w:val="26"/>
          <w:szCs w:val="26"/>
          <w:u w:val="none"/>
          <w:lang w:val="el-GR"/>
        </w:rPr>
        <w:t>Σχόλια-Παραδοχές Υλοποίησης</w:t>
      </w:r>
    </w:p>
    <w:p w14:paraId="1CA42404" w14:textId="058F3345" w:rsidR="00847E4A" w:rsidRPr="000F769E" w:rsidRDefault="000F769E" w:rsidP="00847E4A">
      <w:pPr>
        <w:pStyle w:val="afff0"/>
        <w:numPr>
          <w:ilvl w:val="0"/>
          <w:numId w:val="20"/>
        </w:numPr>
        <w:tabs>
          <w:tab w:val="left" w:pos="7438"/>
        </w:tabs>
        <w:spacing w:line="600" w:lineRule="auto"/>
        <w:rPr>
          <w:rStyle w:val="-"/>
          <w:b/>
          <w:bCs/>
          <w:sz w:val="26"/>
          <w:szCs w:val="26"/>
          <w:u w:val="none"/>
          <w:lang w:val="el-GR"/>
        </w:rPr>
      </w:pPr>
      <w:r w:rsidRPr="000F769E">
        <w:rPr>
          <w:b/>
          <w:bCs/>
          <w:sz w:val="26"/>
          <w:szCs w:val="26"/>
          <w:lang w:val="el-GR"/>
        </w:rPr>
        <w:fldChar w:fldCharType="end"/>
      </w:r>
      <w:r w:rsidRPr="000F769E">
        <w:rPr>
          <w:b/>
          <w:bCs/>
          <w:sz w:val="26"/>
          <w:szCs w:val="26"/>
          <w:lang w:val="el-GR"/>
        </w:rPr>
        <w:fldChar w:fldCharType="begin"/>
      </w:r>
      <w:r w:rsidRPr="000F769E">
        <w:rPr>
          <w:b/>
          <w:bCs/>
          <w:sz w:val="26"/>
          <w:szCs w:val="26"/>
          <w:lang w:val="el-GR"/>
        </w:rPr>
        <w:instrText xml:space="preserve"> HYPERLINK  \l "_Βιβλιογραφία_Παραπομπές" </w:instrText>
      </w:r>
      <w:r w:rsidRPr="000F769E">
        <w:rPr>
          <w:b/>
          <w:bCs/>
          <w:sz w:val="26"/>
          <w:szCs w:val="26"/>
          <w:lang w:val="el-GR"/>
        </w:rPr>
      </w:r>
      <w:r w:rsidRPr="000F769E">
        <w:rPr>
          <w:b/>
          <w:bCs/>
          <w:sz w:val="26"/>
          <w:szCs w:val="26"/>
          <w:lang w:val="el-GR"/>
        </w:rPr>
        <w:fldChar w:fldCharType="separate"/>
      </w:r>
      <w:r w:rsidR="00847E4A" w:rsidRPr="000F769E">
        <w:rPr>
          <w:rStyle w:val="-"/>
          <w:b/>
          <w:bCs/>
          <w:sz w:val="26"/>
          <w:szCs w:val="26"/>
          <w:u w:val="none"/>
          <w:lang w:val="el-GR"/>
        </w:rPr>
        <w:t>Βιβλιογραφία-Παραπομπές</w:t>
      </w:r>
    </w:p>
    <w:p w14:paraId="1548A644" w14:textId="0A2D7F9E" w:rsidR="00847E4A" w:rsidRDefault="000F769E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  <w:r w:rsidRPr="000F769E">
        <w:rPr>
          <w:b/>
          <w:bCs/>
          <w:sz w:val="26"/>
          <w:szCs w:val="26"/>
          <w:lang w:val="el-GR"/>
        </w:rPr>
        <w:fldChar w:fldCharType="end"/>
      </w:r>
    </w:p>
    <w:p w14:paraId="0B113DAC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1A29BAC2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4FBEAEA0" w14:textId="77777777" w:rsid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620F5126" w14:textId="77777777" w:rsidR="00847E4A" w:rsidRPr="00847E4A" w:rsidRDefault="00847E4A" w:rsidP="00847E4A">
      <w:pPr>
        <w:tabs>
          <w:tab w:val="left" w:pos="7438"/>
        </w:tabs>
        <w:spacing w:line="600" w:lineRule="auto"/>
        <w:rPr>
          <w:b/>
          <w:bCs/>
          <w:sz w:val="24"/>
          <w:szCs w:val="24"/>
          <w:lang w:val="el-GR"/>
        </w:rPr>
      </w:pPr>
    </w:p>
    <w:p w14:paraId="5299F20B" w14:textId="600F099E" w:rsidR="0026484A" w:rsidRPr="00847E4A" w:rsidRDefault="00847E4A" w:rsidP="003759FE">
      <w:pPr>
        <w:pStyle w:val="1"/>
        <w:rPr>
          <w:lang w:val="el-GR"/>
        </w:rPr>
      </w:pPr>
      <w:bookmarkStart w:id="1" w:name="_Εισαγωγή"/>
      <w:bookmarkStart w:id="2" w:name="_Hlk134008791"/>
      <w:bookmarkEnd w:id="1"/>
      <w:r>
        <w:rPr>
          <w:lang w:val="el-GR"/>
        </w:rPr>
        <w:lastRenderedPageBreak/>
        <w:t>Εισαγωγή</w:t>
      </w:r>
    </w:p>
    <w:bookmarkEnd w:id="2"/>
    <w:p w14:paraId="4A3FADCA" w14:textId="07FAEAE3" w:rsidR="000C6D95" w:rsidRDefault="00847E4A" w:rsidP="00847E4A">
      <w:pPr>
        <w:rPr>
          <w:sz w:val="24"/>
          <w:szCs w:val="24"/>
          <w:lang w:val="el-GR"/>
        </w:rPr>
      </w:pPr>
      <w:r w:rsidRPr="00F35192">
        <w:rPr>
          <w:sz w:val="24"/>
          <w:szCs w:val="24"/>
          <w:lang w:val="el-GR"/>
        </w:rPr>
        <w:t>Πριν ξεκινήσ</w:t>
      </w:r>
      <w:r>
        <w:rPr>
          <w:sz w:val="24"/>
          <w:szCs w:val="24"/>
          <w:lang w:val="el-GR"/>
        </w:rPr>
        <w:t>ω</w:t>
      </w:r>
      <w:r w:rsidRPr="00F35192">
        <w:rPr>
          <w:sz w:val="24"/>
          <w:szCs w:val="24"/>
          <w:lang w:val="el-GR"/>
        </w:rPr>
        <w:t xml:space="preserve"> την παρουσίαση του </w:t>
      </w:r>
      <w:r w:rsidRPr="00F35192">
        <w:rPr>
          <w:sz w:val="24"/>
          <w:szCs w:val="24"/>
        </w:rPr>
        <w:t>Project</w:t>
      </w:r>
      <w:r>
        <w:rPr>
          <w:sz w:val="24"/>
          <w:szCs w:val="24"/>
          <w:lang w:val="el-GR"/>
        </w:rPr>
        <w:t xml:space="preserve"> της </w:t>
      </w:r>
      <w:r>
        <w:rPr>
          <w:sz w:val="24"/>
          <w:szCs w:val="24"/>
        </w:rPr>
        <w:t>Python</w:t>
      </w:r>
      <w:r w:rsidRPr="00F35192">
        <w:rPr>
          <w:sz w:val="24"/>
          <w:szCs w:val="24"/>
          <w:lang w:val="el-GR"/>
        </w:rPr>
        <w:t xml:space="preserve">, θα </w:t>
      </w:r>
      <w:r>
        <w:rPr>
          <w:sz w:val="24"/>
          <w:szCs w:val="24"/>
          <w:lang w:val="el-GR"/>
        </w:rPr>
        <w:t>ή</w:t>
      </w:r>
      <w:r w:rsidRPr="00F35192">
        <w:rPr>
          <w:sz w:val="24"/>
          <w:szCs w:val="24"/>
          <w:lang w:val="el-GR"/>
        </w:rPr>
        <w:t>θ</w:t>
      </w:r>
      <w:r>
        <w:rPr>
          <w:sz w:val="24"/>
          <w:szCs w:val="24"/>
          <w:lang w:val="el-GR"/>
        </w:rPr>
        <w:t>ε</w:t>
      </w:r>
      <w:r w:rsidRPr="00F35192">
        <w:rPr>
          <w:sz w:val="24"/>
          <w:szCs w:val="24"/>
          <w:lang w:val="el-GR"/>
        </w:rPr>
        <w:t>λα να σας ενημερώσ</w:t>
      </w:r>
      <w:r>
        <w:rPr>
          <w:sz w:val="24"/>
          <w:szCs w:val="24"/>
          <w:lang w:val="el-GR"/>
        </w:rPr>
        <w:t>ω</w:t>
      </w:r>
      <w:r w:rsidRPr="00F35192">
        <w:rPr>
          <w:sz w:val="24"/>
          <w:szCs w:val="24"/>
          <w:lang w:val="el-GR"/>
        </w:rPr>
        <w:t xml:space="preserve"> πως όλα τα </w:t>
      </w:r>
      <w:r w:rsidRPr="00F35192">
        <w:rPr>
          <w:sz w:val="24"/>
          <w:szCs w:val="24"/>
        </w:rPr>
        <w:t>resource</w:t>
      </w:r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files</w:t>
      </w:r>
      <w:r w:rsidRPr="00F35192">
        <w:rPr>
          <w:sz w:val="24"/>
          <w:szCs w:val="24"/>
          <w:lang w:val="el-GR"/>
        </w:rPr>
        <w:t xml:space="preserve">, όπως </w:t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Script</w:t>
      </w:r>
      <w:r w:rsidRPr="00847E4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Python</w:t>
      </w:r>
      <w:r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script</w:t>
      </w:r>
      <w:r w:rsidRPr="00847E4A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py</w:t>
      </w:r>
      <w:proofErr w:type="spellEnd"/>
      <w:r w:rsidRPr="00847E4A">
        <w:rPr>
          <w:sz w:val="24"/>
          <w:szCs w:val="24"/>
          <w:lang w:val="el-GR"/>
        </w:rPr>
        <w:t xml:space="preserve">), </w:t>
      </w:r>
      <w:r>
        <w:rPr>
          <w:sz w:val="24"/>
          <w:szCs w:val="24"/>
          <w:lang w:val="el-GR"/>
        </w:rPr>
        <w:t xml:space="preserve">τα </w:t>
      </w:r>
      <w:r w:rsidRPr="00847E4A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el-GR"/>
        </w:rPr>
        <w:t xml:space="preserve"> αρχεία,</w:t>
      </w:r>
      <w:r w:rsidRPr="00F35192">
        <w:rPr>
          <w:sz w:val="24"/>
          <w:szCs w:val="24"/>
          <w:lang w:val="el-GR"/>
        </w:rPr>
        <w:t xml:space="preserve"> το αρχείο </w:t>
      </w:r>
      <w:r w:rsidRPr="00F35192">
        <w:rPr>
          <w:sz w:val="24"/>
          <w:szCs w:val="24"/>
        </w:rPr>
        <w:t>SQL</w:t>
      </w:r>
      <w:r w:rsidRPr="00F35192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το σχήμα της βάσης, </w:t>
      </w:r>
      <w:r w:rsidRPr="00F35192">
        <w:rPr>
          <w:sz w:val="24"/>
          <w:szCs w:val="24"/>
          <w:lang w:val="el-GR"/>
        </w:rPr>
        <w:t xml:space="preserve">συμπεριλαμβανομένης και αυτής της αναφοράς μπορείτε να τα βρείτε στο παρακάτω </w:t>
      </w:r>
      <w:proofErr w:type="spellStart"/>
      <w:r w:rsidRPr="00F35192">
        <w:rPr>
          <w:sz w:val="24"/>
          <w:szCs w:val="24"/>
        </w:rPr>
        <w:t>Github</w:t>
      </w:r>
      <w:proofErr w:type="spellEnd"/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Repository</w:t>
      </w:r>
      <w:r w:rsidRPr="00F35192">
        <w:rPr>
          <w:sz w:val="24"/>
          <w:szCs w:val="24"/>
          <w:lang w:val="el-GR"/>
        </w:rPr>
        <w:t xml:space="preserve">. Επίσης μπορείτε να δείτε τις αλλαγές που έχουν γίνει από την αρχή δημιουργίας του </w:t>
      </w:r>
      <w:r w:rsidRPr="00F35192">
        <w:rPr>
          <w:sz w:val="24"/>
          <w:szCs w:val="24"/>
        </w:rPr>
        <w:t>Project</w:t>
      </w:r>
      <w:r w:rsidRPr="00F35192">
        <w:rPr>
          <w:sz w:val="24"/>
          <w:szCs w:val="24"/>
          <w:lang w:val="el-GR"/>
        </w:rPr>
        <w:t xml:space="preserve"> (</w:t>
      </w:r>
      <w:r w:rsidRPr="00F35192">
        <w:rPr>
          <w:sz w:val="24"/>
          <w:szCs w:val="24"/>
        </w:rPr>
        <w:t>commits</w:t>
      </w:r>
      <w:r w:rsidRPr="00F35192">
        <w:rPr>
          <w:sz w:val="24"/>
          <w:szCs w:val="24"/>
          <w:lang w:val="el-GR"/>
        </w:rPr>
        <w:t>).</w:t>
      </w:r>
    </w:p>
    <w:p w14:paraId="2E643495" w14:textId="77777777" w:rsidR="009F0139" w:rsidRDefault="009F0139" w:rsidP="00847E4A">
      <w:pPr>
        <w:rPr>
          <w:sz w:val="24"/>
          <w:szCs w:val="24"/>
          <w:lang w:val="el-GR"/>
        </w:rPr>
      </w:pPr>
    </w:p>
    <w:p w14:paraId="0804F983" w14:textId="0EC8EEBC" w:rsidR="009F0139" w:rsidRDefault="009F0139" w:rsidP="00847E4A">
      <w:proofErr w:type="spellStart"/>
      <w:r w:rsidRPr="00F35192">
        <w:rPr>
          <w:b/>
          <w:bCs/>
          <w:sz w:val="24"/>
          <w:szCs w:val="24"/>
        </w:rPr>
        <w:t>Github</w:t>
      </w:r>
      <w:proofErr w:type="spellEnd"/>
      <w:r w:rsidRPr="00F35192">
        <w:rPr>
          <w:b/>
          <w:bCs/>
          <w:sz w:val="24"/>
          <w:szCs w:val="24"/>
        </w:rPr>
        <w:t xml:space="preserve"> Repository</w:t>
      </w:r>
      <w:r w:rsidRPr="00F35192">
        <w:rPr>
          <w:sz w:val="24"/>
          <w:szCs w:val="24"/>
        </w:rPr>
        <w:t xml:space="preserve">: </w:t>
      </w:r>
      <w:hyperlink r:id="rId13" w:history="1">
        <w:r w:rsidRPr="00B930D5">
          <w:rPr>
            <w:rStyle w:val="-"/>
          </w:rPr>
          <w:t>https://github.com/CallMeJasonYT/Python-Project-2023</w:t>
        </w:r>
      </w:hyperlink>
    </w:p>
    <w:p w14:paraId="497AFC61" w14:textId="77777777" w:rsidR="009F0139" w:rsidRPr="009F0139" w:rsidRDefault="009F0139" w:rsidP="00847E4A">
      <w:pPr>
        <w:rPr>
          <w:sz w:val="24"/>
          <w:szCs w:val="24"/>
        </w:rPr>
      </w:pPr>
    </w:p>
    <w:p w14:paraId="53F697E4" w14:textId="7E538D67" w:rsidR="000C6D95" w:rsidRDefault="000C6D95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το κατέβασμα του αρχείου των δεδομένων και τον έλεγχο ύπαρξης του, χρησιμοποιήθηκαν οι βιβλιοθήκες </w:t>
      </w:r>
      <w:proofErr w:type="spellStart"/>
      <w:r w:rsidRPr="00C61E2B">
        <w:rPr>
          <w:b/>
          <w:bCs/>
          <w:sz w:val="24"/>
          <w:szCs w:val="24"/>
          <w:u w:val="single"/>
          <w:lang w:val="el-GR"/>
        </w:rPr>
        <w:t>urllib</w:t>
      </w:r>
      <w:proofErr w:type="spellEnd"/>
      <w:r>
        <w:rPr>
          <w:sz w:val="24"/>
          <w:szCs w:val="24"/>
          <w:lang w:val="el-GR"/>
        </w:rPr>
        <w:t xml:space="preserve"> και </w:t>
      </w:r>
      <w:proofErr w:type="spellStart"/>
      <w:r w:rsidRPr="00C61E2B">
        <w:rPr>
          <w:b/>
          <w:bCs/>
          <w:sz w:val="24"/>
          <w:szCs w:val="24"/>
          <w:u w:val="single"/>
        </w:rPr>
        <w:t>os</w:t>
      </w:r>
      <w:proofErr w:type="spellEnd"/>
      <w:r>
        <w:rPr>
          <w:sz w:val="24"/>
          <w:szCs w:val="24"/>
          <w:lang w:val="el-GR"/>
        </w:rPr>
        <w:t xml:space="preserve"> αντίστοιχα.</w:t>
      </w:r>
    </w:p>
    <w:p w14:paraId="7C09DD2E" w14:textId="791C9204" w:rsidR="00634CA2" w:rsidRPr="000C6D95" w:rsidRDefault="00634CA2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σύνδεση με την βάση δεδομένων χρησιμοποιήθηκε η βιβλιοθήκη </w:t>
      </w:r>
      <w:proofErr w:type="spellStart"/>
      <w:r w:rsidRPr="00C61E2B">
        <w:rPr>
          <w:b/>
          <w:bCs/>
          <w:sz w:val="24"/>
          <w:szCs w:val="24"/>
          <w:u w:val="single"/>
          <w:lang w:val="el-GR"/>
        </w:rPr>
        <w:t>sqlalchemy</w:t>
      </w:r>
      <w:proofErr w:type="spellEnd"/>
    </w:p>
    <w:p w14:paraId="13117980" w14:textId="00B9E4C6" w:rsidR="00847E4A" w:rsidRDefault="000C6D95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τα διαγράμματα χρησιμοποιήθηκαν οι βιβλιοθήκες </w:t>
      </w:r>
      <w:r w:rsidRPr="00C61E2B">
        <w:rPr>
          <w:b/>
          <w:bCs/>
          <w:sz w:val="24"/>
          <w:szCs w:val="24"/>
          <w:u w:val="single"/>
        </w:rPr>
        <w:t>pandas</w:t>
      </w:r>
      <w:r>
        <w:rPr>
          <w:sz w:val="24"/>
          <w:szCs w:val="24"/>
          <w:lang w:val="el-GR"/>
        </w:rPr>
        <w:t xml:space="preserve"> και </w:t>
      </w:r>
      <w:proofErr w:type="spellStart"/>
      <w:r w:rsidRPr="00C61E2B">
        <w:rPr>
          <w:b/>
          <w:bCs/>
          <w:sz w:val="24"/>
          <w:szCs w:val="24"/>
          <w:u w:val="single"/>
          <w:lang w:val="el-GR"/>
        </w:rPr>
        <w:t>matplotlib</w:t>
      </w:r>
      <w:proofErr w:type="spellEnd"/>
      <w:r>
        <w:rPr>
          <w:sz w:val="24"/>
          <w:szCs w:val="24"/>
          <w:lang w:val="el-GR"/>
        </w:rPr>
        <w:t>.</w:t>
      </w:r>
    </w:p>
    <w:p w14:paraId="420AE315" w14:textId="77777777" w:rsidR="000C6D95" w:rsidRDefault="000C6D95" w:rsidP="00847E4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υλοποίηση του </w:t>
      </w:r>
      <w:r>
        <w:rPr>
          <w:sz w:val="24"/>
          <w:szCs w:val="24"/>
        </w:rPr>
        <w:t>GUI</w:t>
      </w:r>
      <w:r w:rsidRPr="000C6D9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χρησιμοποιήθηκε η βιβλιοθήκη </w:t>
      </w:r>
      <w:proofErr w:type="spellStart"/>
      <w:r w:rsidRPr="00C61E2B">
        <w:rPr>
          <w:b/>
          <w:bCs/>
          <w:sz w:val="24"/>
          <w:szCs w:val="24"/>
          <w:u w:val="single"/>
        </w:rPr>
        <w:t>customtkinter</w:t>
      </w:r>
      <w:proofErr w:type="spellEnd"/>
      <w:r>
        <w:rPr>
          <w:sz w:val="24"/>
          <w:szCs w:val="24"/>
          <w:lang w:val="el-GR"/>
        </w:rPr>
        <w:t xml:space="preserve">, η οποία είναι μία </w:t>
      </w:r>
      <w:r>
        <w:rPr>
          <w:sz w:val="24"/>
          <w:szCs w:val="24"/>
        </w:rPr>
        <w:t>custom</w:t>
      </w:r>
      <w:r w:rsidRPr="000C6D9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βιβλιοθήκη σαν επέκταση της </w:t>
      </w:r>
      <w:proofErr w:type="spellStart"/>
      <w:r w:rsidRPr="00C61E2B">
        <w:rPr>
          <w:b/>
          <w:bCs/>
          <w:sz w:val="24"/>
          <w:szCs w:val="24"/>
          <w:u w:val="single"/>
        </w:rPr>
        <w:t>tkinter</w:t>
      </w:r>
      <w:proofErr w:type="spellEnd"/>
      <w:r>
        <w:rPr>
          <w:sz w:val="24"/>
          <w:szCs w:val="24"/>
          <w:lang w:val="el-GR"/>
        </w:rPr>
        <w:t xml:space="preserve">. </w:t>
      </w:r>
    </w:p>
    <w:p w14:paraId="0149C58E" w14:textId="062C92BC" w:rsidR="007072F1" w:rsidRPr="000F0C6E" w:rsidRDefault="000C6D95" w:rsidP="003E49AA">
      <w:pPr>
        <w:rPr>
          <w:lang w:val="el-GR"/>
        </w:rPr>
      </w:pPr>
      <w:r w:rsidRPr="000C6D95">
        <w:rPr>
          <w:i/>
          <w:iCs/>
          <w:lang w:val="el-GR"/>
        </w:rPr>
        <w:t>Περισσότερες πληροφορίες για την εγκατάστασή τ</w:t>
      </w:r>
      <w:r w:rsidR="00F03971">
        <w:rPr>
          <w:i/>
          <w:iCs/>
          <w:lang w:val="el-GR"/>
        </w:rPr>
        <w:t>ων βιβλιοθηκών</w:t>
      </w:r>
      <w:r w:rsidRPr="000C6D95">
        <w:rPr>
          <w:i/>
          <w:iCs/>
          <w:lang w:val="el-GR"/>
        </w:rPr>
        <w:t xml:space="preserve"> και την προέλευσή τ</w:t>
      </w:r>
      <w:r w:rsidR="00F03971">
        <w:rPr>
          <w:i/>
          <w:iCs/>
          <w:lang w:val="el-GR"/>
        </w:rPr>
        <w:t>ους</w:t>
      </w:r>
      <w:r w:rsidRPr="000C6D95">
        <w:rPr>
          <w:i/>
          <w:iCs/>
          <w:lang w:val="el-GR"/>
        </w:rPr>
        <w:t xml:space="preserve"> ανατρέξτε στο Παράρτημα 5 και </w:t>
      </w:r>
      <w:bookmarkStart w:id="3" w:name="_Κώδικας_Python"/>
      <w:bookmarkEnd w:id="3"/>
      <w:r w:rsidR="000F0C6E" w:rsidRPr="000F0C6E">
        <w:rPr>
          <w:i/>
          <w:iCs/>
          <w:lang w:val="el-GR"/>
        </w:rPr>
        <w:t>6</w:t>
      </w:r>
    </w:p>
    <w:p w14:paraId="47494FAF" w14:textId="77777777" w:rsidR="003E49AA" w:rsidRDefault="003E49AA" w:rsidP="003E49AA">
      <w:pPr>
        <w:rPr>
          <w:lang w:val="el-GR"/>
        </w:rPr>
      </w:pPr>
    </w:p>
    <w:p w14:paraId="4E759D02" w14:textId="77777777" w:rsidR="003E49AA" w:rsidRDefault="003E49AA" w:rsidP="003E49AA">
      <w:pPr>
        <w:rPr>
          <w:lang w:val="el-GR"/>
        </w:rPr>
      </w:pPr>
    </w:p>
    <w:p w14:paraId="730873C7" w14:textId="77777777" w:rsidR="003E49AA" w:rsidRDefault="003E49AA" w:rsidP="003E49AA">
      <w:pPr>
        <w:rPr>
          <w:lang w:val="el-GR"/>
        </w:rPr>
      </w:pPr>
    </w:p>
    <w:p w14:paraId="3029F179" w14:textId="77777777" w:rsidR="003E49AA" w:rsidRDefault="003E49AA" w:rsidP="003E49AA">
      <w:pPr>
        <w:rPr>
          <w:lang w:val="el-GR"/>
        </w:rPr>
      </w:pPr>
    </w:p>
    <w:p w14:paraId="219E98EB" w14:textId="77777777" w:rsidR="003E49AA" w:rsidRDefault="003E49AA" w:rsidP="003E49AA">
      <w:pPr>
        <w:rPr>
          <w:lang w:val="el-GR"/>
        </w:rPr>
      </w:pPr>
    </w:p>
    <w:p w14:paraId="7ECEF0D1" w14:textId="77777777" w:rsidR="003E49AA" w:rsidRDefault="003E49AA" w:rsidP="003E49AA">
      <w:pPr>
        <w:rPr>
          <w:lang w:val="el-GR"/>
        </w:rPr>
      </w:pPr>
    </w:p>
    <w:p w14:paraId="741C33AA" w14:textId="77777777" w:rsidR="003E49AA" w:rsidRDefault="003E49AA" w:rsidP="003E49AA">
      <w:pPr>
        <w:rPr>
          <w:lang w:val="el-GR"/>
        </w:rPr>
      </w:pPr>
    </w:p>
    <w:p w14:paraId="34156FE9" w14:textId="77777777" w:rsidR="003E49AA" w:rsidRDefault="003E49AA" w:rsidP="003E49AA">
      <w:pPr>
        <w:rPr>
          <w:lang w:val="el-GR"/>
        </w:rPr>
      </w:pPr>
    </w:p>
    <w:p w14:paraId="18A6E0C2" w14:textId="77777777" w:rsidR="003E49AA" w:rsidRDefault="003E49AA" w:rsidP="003E49AA">
      <w:pPr>
        <w:rPr>
          <w:lang w:val="el-GR"/>
        </w:rPr>
      </w:pPr>
    </w:p>
    <w:p w14:paraId="5F6E605B" w14:textId="77777777" w:rsidR="003E49AA" w:rsidRDefault="003E49AA" w:rsidP="003E49AA">
      <w:pPr>
        <w:rPr>
          <w:lang w:val="el-GR"/>
        </w:rPr>
      </w:pPr>
    </w:p>
    <w:p w14:paraId="2FA0993D" w14:textId="69C4349A" w:rsidR="003E49AA" w:rsidRPr="003E49AA" w:rsidRDefault="003D3B76" w:rsidP="003E49AA">
      <w:pPr>
        <w:pStyle w:val="1"/>
        <w:rPr>
          <w:lang w:val="el-GR"/>
        </w:rPr>
      </w:pPr>
      <w:bookmarkStart w:id="4" w:name="_Κώδικας_Python_1"/>
      <w:bookmarkEnd w:id="4"/>
      <w:proofErr w:type="spellStart"/>
      <w:r w:rsidRPr="003E49AA">
        <w:lastRenderedPageBreak/>
        <w:t>Κώδικ</w:t>
      </w:r>
      <w:proofErr w:type="spellEnd"/>
      <w:r w:rsidRPr="003E49AA">
        <w:t>ας Python</w:t>
      </w:r>
    </w:p>
    <w:p w14:paraId="63CD196B" w14:textId="3F238F7A" w:rsidR="00A02983" w:rsidRPr="00A02983" w:rsidRDefault="00A02983" w:rsidP="003E49AA">
      <w:r w:rsidRPr="00A02983">
        <w:t xml:space="preserve">import </w:t>
      </w:r>
      <w:proofErr w:type="spellStart"/>
      <w:proofErr w:type="gramStart"/>
      <w:r w:rsidRPr="00A02983">
        <w:t>customtkinter</w:t>
      </w:r>
      <w:proofErr w:type="spellEnd"/>
      <w:proofErr w:type="gramEnd"/>
    </w:p>
    <w:p w14:paraId="4E5512D5" w14:textId="77777777" w:rsidR="00A02983" w:rsidRPr="00A02983" w:rsidRDefault="00A02983" w:rsidP="003E49AA">
      <w:r w:rsidRPr="00A02983">
        <w:t xml:space="preserve">import pandas as </w:t>
      </w:r>
      <w:proofErr w:type="gramStart"/>
      <w:r w:rsidRPr="00A02983">
        <w:t>pd</w:t>
      </w:r>
      <w:proofErr w:type="gramEnd"/>
    </w:p>
    <w:p w14:paraId="30C063F9" w14:textId="77777777" w:rsidR="00A02983" w:rsidRPr="00A02983" w:rsidRDefault="00A02983" w:rsidP="003E49AA">
      <w:r w:rsidRPr="00A02983">
        <w:t xml:space="preserve">import </w:t>
      </w:r>
      <w:proofErr w:type="spellStart"/>
      <w:proofErr w:type="gramStart"/>
      <w:r w:rsidRPr="00A02983">
        <w:t>matplotlib.pyplot</w:t>
      </w:r>
      <w:proofErr w:type="spellEnd"/>
      <w:proofErr w:type="gramEnd"/>
      <w:r w:rsidRPr="00A02983">
        <w:t xml:space="preserve"> as </w:t>
      </w:r>
      <w:proofErr w:type="spellStart"/>
      <w:r w:rsidRPr="00A02983">
        <w:t>plt</w:t>
      </w:r>
      <w:proofErr w:type="spellEnd"/>
    </w:p>
    <w:p w14:paraId="5FC82531" w14:textId="77777777" w:rsidR="00A02983" w:rsidRPr="00A02983" w:rsidRDefault="00A02983" w:rsidP="003E49AA">
      <w:r w:rsidRPr="00A02983">
        <w:t xml:space="preserve">import </w:t>
      </w:r>
      <w:proofErr w:type="spellStart"/>
      <w:proofErr w:type="gramStart"/>
      <w:r w:rsidRPr="00A02983">
        <w:t>urllib.request</w:t>
      </w:r>
      <w:proofErr w:type="spellEnd"/>
      <w:proofErr w:type="gramEnd"/>
    </w:p>
    <w:p w14:paraId="1C47AB8F" w14:textId="77777777" w:rsidR="00A02983" w:rsidRPr="00A02983" w:rsidRDefault="00A02983" w:rsidP="003E49AA">
      <w:r w:rsidRPr="00A02983">
        <w:t xml:space="preserve">import </w:t>
      </w:r>
      <w:proofErr w:type="spellStart"/>
      <w:proofErr w:type="gramStart"/>
      <w:r w:rsidRPr="00A02983">
        <w:t>os.path</w:t>
      </w:r>
      <w:proofErr w:type="spellEnd"/>
      <w:proofErr w:type="gramEnd"/>
    </w:p>
    <w:p w14:paraId="048D4FDD" w14:textId="77777777" w:rsidR="00A02983" w:rsidRPr="00A02983" w:rsidRDefault="00A02983" w:rsidP="003E49AA">
      <w:r w:rsidRPr="00A02983">
        <w:t xml:space="preserve">from </w:t>
      </w:r>
      <w:proofErr w:type="spellStart"/>
      <w:r w:rsidRPr="00A02983">
        <w:t>sqlalchemy</w:t>
      </w:r>
      <w:proofErr w:type="spellEnd"/>
      <w:r w:rsidRPr="00A02983">
        <w:t xml:space="preserve"> import </w:t>
      </w:r>
      <w:proofErr w:type="spellStart"/>
      <w:r w:rsidRPr="00A02983">
        <w:t>create_engine</w:t>
      </w:r>
      <w:proofErr w:type="spellEnd"/>
    </w:p>
    <w:p w14:paraId="3C3D8CA1" w14:textId="77777777" w:rsidR="00A02983" w:rsidRPr="00A02983" w:rsidRDefault="00A02983" w:rsidP="003E49AA"/>
    <w:p w14:paraId="2048D0EF" w14:textId="77777777" w:rsidR="00A02983" w:rsidRPr="00A02983" w:rsidRDefault="00A02983" w:rsidP="003E49AA">
      <w:proofErr w:type="spellStart"/>
      <w:r w:rsidRPr="00A02983">
        <w:t>url</w:t>
      </w:r>
      <w:proofErr w:type="spellEnd"/>
      <w:r w:rsidRPr="00A02983">
        <w:t xml:space="preserve"> = "https://www.stats.govt.nz/assets/Uploads/Effects-of-COVID-19-on-trade/Effects-of-COVID-19-on-trade-At-15-December-2021-provisional/Download-data/effects-of-covid-19-on-trade-at-15-december-2021-provisional.csv"</w:t>
      </w:r>
    </w:p>
    <w:p w14:paraId="24842F80" w14:textId="77777777" w:rsidR="00A02983" w:rsidRPr="00A02983" w:rsidRDefault="00A02983" w:rsidP="003E49AA">
      <w:r w:rsidRPr="00A02983">
        <w:t>filename = "data.csv"</w:t>
      </w:r>
    </w:p>
    <w:p w14:paraId="7E1F10B2" w14:textId="77777777" w:rsidR="00A02983" w:rsidRPr="00A02983" w:rsidRDefault="00A02983" w:rsidP="003E49AA"/>
    <w:p w14:paraId="08D07CA5" w14:textId="77777777" w:rsidR="00A02983" w:rsidRPr="00A02983" w:rsidRDefault="00A02983" w:rsidP="003E49AA">
      <w:r w:rsidRPr="00A02983">
        <w:t xml:space="preserve">if not </w:t>
      </w:r>
      <w:proofErr w:type="spellStart"/>
      <w:proofErr w:type="gramStart"/>
      <w:r w:rsidRPr="00A02983">
        <w:t>os.path</w:t>
      </w:r>
      <w:proofErr w:type="gramEnd"/>
      <w:r w:rsidRPr="00A02983">
        <w:t>.isfile</w:t>
      </w:r>
      <w:proofErr w:type="spellEnd"/>
      <w:r w:rsidRPr="00A02983">
        <w:t>(filename):</w:t>
      </w:r>
    </w:p>
    <w:p w14:paraId="414A82B5" w14:textId="77777777" w:rsidR="00A02983" w:rsidRPr="00A02983" w:rsidRDefault="00A02983" w:rsidP="003E49AA">
      <w:r w:rsidRPr="00A02983">
        <w:t xml:space="preserve">    </w:t>
      </w:r>
      <w:proofErr w:type="spellStart"/>
      <w:proofErr w:type="gramStart"/>
      <w:r w:rsidRPr="00A02983">
        <w:t>urllib.request</w:t>
      </w:r>
      <w:proofErr w:type="gramEnd"/>
      <w:r w:rsidRPr="00A02983">
        <w:t>.urlretrieve</w:t>
      </w:r>
      <w:proofErr w:type="spellEnd"/>
      <w:r w:rsidRPr="00A02983">
        <w:t>(</w:t>
      </w:r>
      <w:proofErr w:type="spellStart"/>
      <w:r w:rsidRPr="00A02983">
        <w:t>url</w:t>
      </w:r>
      <w:proofErr w:type="spellEnd"/>
      <w:r w:rsidRPr="00A02983">
        <w:t>, filename)</w:t>
      </w:r>
    </w:p>
    <w:p w14:paraId="62853F81" w14:textId="77777777" w:rsidR="00A02983" w:rsidRPr="00A02983" w:rsidRDefault="00A02983" w:rsidP="003E49AA">
      <w:r w:rsidRPr="00A02983">
        <w:t>else:</w:t>
      </w:r>
    </w:p>
    <w:p w14:paraId="2CE22B54" w14:textId="77777777" w:rsidR="00A02983" w:rsidRPr="00A02983" w:rsidRDefault="00A02983" w:rsidP="003E49AA">
      <w:r w:rsidRPr="00A02983">
        <w:t xml:space="preserve">    </w:t>
      </w:r>
      <w:proofErr w:type="gramStart"/>
      <w:r w:rsidRPr="00A02983">
        <w:t>print(</w:t>
      </w:r>
      <w:proofErr w:type="gramEnd"/>
      <w:r w:rsidRPr="00A02983">
        <w:t>"File already exists, skipping download.")</w:t>
      </w:r>
    </w:p>
    <w:p w14:paraId="7BA50BD4" w14:textId="77777777" w:rsidR="00A02983" w:rsidRPr="00A02983" w:rsidRDefault="00A02983" w:rsidP="003E49AA"/>
    <w:p w14:paraId="05C3CDD0" w14:textId="77777777" w:rsidR="00A02983" w:rsidRPr="00A02983" w:rsidRDefault="00A02983" w:rsidP="003E49AA">
      <w:r w:rsidRPr="00A02983">
        <w:t># ------------------------ GUI Code ------------------------#</w:t>
      </w:r>
    </w:p>
    <w:p w14:paraId="43BB5989" w14:textId="77777777" w:rsidR="00A02983" w:rsidRPr="00A02983" w:rsidRDefault="00A02983" w:rsidP="003E49AA">
      <w:proofErr w:type="spellStart"/>
      <w:r w:rsidRPr="00A02983">
        <w:t>customtkinter.set_appearance_mode</w:t>
      </w:r>
      <w:proofErr w:type="spellEnd"/>
      <w:r w:rsidRPr="00A02983">
        <w:t>("System")</w:t>
      </w:r>
    </w:p>
    <w:p w14:paraId="0566C6B9" w14:textId="77777777" w:rsidR="00A02983" w:rsidRPr="00A02983" w:rsidRDefault="00A02983" w:rsidP="003E49AA">
      <w:proofErr w:type="spellStart"/>
      <w:r w:rsidRPr="00A02983">
        <w:t>customtkinter.set_default_color_theme</w:t>
      </w:r>
      <w:proofErr w:type="spellEnd"/>
      <w:r w:rsidRPr="00A02983">
        <w:t>("blue")</w:t>
      </w:r>
    </w:p>
    <w:p w14:paraId="52E2548A" w14:textId="77777777" w:rsidR="00A02983" w:rsidRPr="00A02983" w:rsidRDefault="00A02983" w:rsidP="003E49AA"/>
    <w:p w14:paraId="4FD207DA" w14:textId="77777777" w:rsidR="00A02983" w:rsidRPr="00A02983" w:rsidRDefault="00A02983" w:rsidP="003E49AA">
      <w:r w:rsidRPr="00A02983">
        <w:t xml:space="preserve">engine = </w:t>
      </w:r>
      <w:proofErr w:type="spellStart"/>
      <w:r w:rsidRPr="00A02983">
        <w:t>create_</w:t>
      </w:r>
      <w:proofErr w:type="gramStart"/>
      <w:r w:rsidRPr="00A02983">
        <w:t>engine</w:t>
      </w:r>
      <w:proofErr w:type="spellEnd"/>
      <w:r w:rsidRPr="00A02983">
        <w:t>(</w:t>
      </w:r>
      <w:proofErr w:type="gramEnd"/>
    </w:p>
    <w:p w14:paraId="4784083E" w14:textId="77777777" w:rsidR="00A02983" w:rsidRPr="00A02983" w:rsidRDefault="00A02983" w:rsidP="003E49AA">
      <w:r w:rsidRPr="00A02983">
        <w:t xml:space="preserve">    "</w:t>
      </w:r>
      <w:proofErr w:type="spellStart"/>
      <w:r w:rsidRPr="00A02983">
        <w:t>mysql</w:t>
      </w:r>
      <w:proofErr w:type="spellEnd"/>
      <w:r w:rsidRPr="00A02983">
        <w:t>://</w:t>
      </w:r>
      <w:proofErr w:type="spellStart"/>
      <w:r w:rsidRPr="00A02983">
        <w:t>root:root@localhost</w:t>
      </w:r>
      <w:proofErr w:type="spellEnd"/>
      <w:r w:rsidRPr="00A02983">
        <w:t>/</w:t>
      </w:r>
      <w:proofErr w:type="spellStart"/>
      <w:r w:rsidRPr="00A02983">
        <w:t>covid_effects</w:t>
      </w:r>
      <w:proofErr w:type="spellEnd"/>
      <w:r w:rsidRPr="00A02983">
        <w:t>"</w:t>
      </w:r>
    </w:p>
    <w:p w14:paraId="2F3D0865" w14:textId="77777777" w:rsidR="00A02983" w:rsidRPr="00A02983" w:rsidRDefault="00A02983" w:rsidP="003E49AA">
      <w:proofErr w:type="gramStart"/>
      <w:r w:rsidRPr="00A02983">
        <w:t>)  #</w:t>
      </w:r>
      <w:proofErr w:type="gramEnd"/>
      <w:r w:rsidRPr="00A02983">
        <w:t xml:space="preserve"> Engine Creation for SQL Connection</w:t>
      </w:r>
    </w:p>
    <w:p w14:paraId="5377C44F" w14:textId="77777777" w:rsidR="00A02983" w:rsidRPr="00A02983" w:rsidRDefault="00A02983" w:rsidP="003E49AA">
      <w:proofErr w:type="spellStart"/>
      <w:proofErr w:type="gramStart"/>
      <w:r w:rsidRPr="00A02983">
        <w:t>engine.dispose</w:t>
      </w:r>
      <w:proofErr w:type="spellEnd"/>
      <w:proofErr w:type="gramEnd"/>
      <w:r w:rsidRPr="00A02983">
        <w:t>()</w:t>
      </w:r>
    </w:p>
    <w:p w14:paraId="34B2FEB0" w14:textId="77777777" w:rsidR="00A02983" w:rsidRPr="00A02983" w:rsidRDefault="00A02983" w:rsidP="003E49AA"/>
    <w:p w14:paraId="51E186AB" w14:textId="77777777" w:rsidR="00A02983" w:rsidRPr="00A02983" w:rsidRDefault="00A02983" w:rsidP="003E49AA">
      <w:r w:rsidRPr="00A02983">
        <w:lastRenderedPageBreak/>
        <w:t>class App(</w:t>
      </w:r>
      <w:proofErr w:type="spellStart"/>
      <w:proofErr w:type="gramStart"/>
      <w:r w:rsidRPr="00A02983">
        <w:t>customtkinter.CTk</w:t>
      </w:r>
      <w:proofErr w:type="spellEnd"/>
      <w:proofErr w:type="gramEnd"/>
      <w:r w:rsidRPr="00A02983">
        <w:t>):</w:t>
      </w:r>
    </w:p>
    <w:p w14:paraId="53F83B11" w14:textId="77777777" w:rsidR="00A02983" w:rsidRPr="00A02983" w:rsidRDefault="00A02983" w:rsidP="003E49AA">
      <w:r w:rsidRPr="00A02983">
        <w:t xml:space="preserve">    def __</w:t>
      </w:r>
      <w:proofErr w:type="spellStart"/>
      <w:r w:rsidRPr="00A02983">
        <w:t>init</w:t>
      </w:r>
      <w:proofErr w:type="spellEnd"/>
      <w:r w:rsidRPr="00A02983">
        <w:t>__(self):</w:t>
      </w:r>
    </w:p>
    <w:p w14:paraId="74FED90F" w14:textId="77777777" w:rsidR="00A02983" w:rsidRPr="00A02983" w:rsidRDefault="00A02983" w:rsidP="003E49AA">
      <w:r w:rsidRPr="00A02983">
        <w:t xml:space="preserve">        super(</w:t>
      </w:r>
      <w:proofErr w:type="gramStart"/>
      <w:r w:rsidRPr="00A02983">
        <w:t>)._</w:t>
      </w:r>
      <w:proofErr w:type="gramEnd"/>
      <w:r w:rsidRPr="00A02983">
        <w:t>_</w:t>
      </w:r>
      <w:proofErr w:type="spellStart"/>
      <w:r w:rsidRPr="00A02983">
        <w:t>init</w:t>
      </w:r>
      <w:proofErr w:type="spellEnd"/>
      <w:r w:rsidRPr="00A02983">
        <w:t>__()</w:t>
      </w:r>
    </w:p>
    <w:p w14:paraId="6FDA0524" w14:textId="77777777" w:rsidR="00A02983" w:rsidRPr="00A02983" w:rsidRDefault="00A02983" w:rsidP="003E49AA"/>
    <w:p w14:paraId="1A04171D" w14:textId="77777777" w:rsidR="00A02983" w:rsidRPr="00A02983" w:rsidRDefault="00A02983" w:rsidP="003E49AA">
      <w:r w:rsidRPr="00A02983">
        <w:t xml:space="preserve">        # Configure Main window, center it and resize it</w:t>
      </w:r>
    </w:p>
    <w:p w14:paraId="29F76FB4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self.title</w:t>
      </w:r>
      <w:proofErr w:type="spellEnd"/>
      <w:proofErr w:type="gramEnd"/>
      <w:r w:rsidRPr="00A02983">
        <w:t>("Project Python 2023.py")</w:t>
      </w:r>
    </w:p>
    <w:p w14:paraId="148520C3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self.geometry</w:t>
      </w:r>
      <w:proofErr w:type="spellEnd"/>
      <w:proofErr w:type="gramEnd"/>
      <w:r w:rsidRPr="00A02983">
        <w:t>(f"{1280}x{720}")</w:t>
      </w:r>
    </w:p>
    <w:p w14:paraId="5246A08C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screen_width</w:t>
      </w:r>
      <w:proofErr w:type="spellEnd"/>
      <w:r w:rsidRPr="00A02983">
        <w:t xml:space="preserve"> = </w:t>
      </w:r>
      <w:proofErr w:type="spellStart"/>
      <w:proofErr w:type="gramStart"/>
      <w:r w:rsidRPr="00A02983">
        <w:t>self.winfo</w:t>
      </w:r>
      <w:proofErr w:type="gramEnd"/>
      <w:r w:rsidRPr="00A02983">
        <w:t>_screenwidth</w:t>
      </w:r>
      <w:proofErr w:type="spellEnd"/>
      <w:r w:rsidRPr="00A02983">
        <w:t>()</w:t>
      </w:r>
    </w:p>
    <w:p w14:paraId="7A89EE2D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screen_height</w:t>
      </w:r>
      <w:proofErr w:type="spellEnd"/>
      <w:r w:rsidRPr="00A02983">
        <w:t xml:space="preserve"> = </w:t>
      </w:r>
      <w:proofErr w:type="spellStart"/>
      <w:proofErr w:type="gramStart"/>
      <w:r w:rsidRPr="00A02983">
        <w:t>self.winfo</w:t>
      </w:r>
      <w:proofErr w:type="gramEnd"/>
      <w:r w:rsidRPr="00A02983">
        <w:t>_screenheight</w:t>
      </w:r>
      <w:proofErr w:type="spellEnd"/>
      <w:r w:rsidRPr="00A02983">
        <w:t>()</w:t>
      </w:r>
    </w:p>
    <w:p w14:paraId="188333F4" w14:textId="77777777" w:rsidR="00A02983" w:rsidRPr="00A02983" w:rsidRDefault="00A02983" w:rsidP="003E49AA">
      <w:r w:rsidRPr="00A02983">
        <w:t xml:space="preserve">        x = (</w:t>
      </w:r>
      <w:proofErr w:type="spellStart"/>
      <w:r w:rsidRPr="00A02983">
        <w:t>screen_width</w:t>
      </w:r>
      <w:proofErr w:type="spellEnd"/>
      <w:r w:rsidRPr="00A02983">
        <w:t xml:space="preserve"> - 1280) // 2</w:t>
      </w:r>
    </w:p>
    <w:p w14:paraId="7C6CD800" w14:textId="77777777" w:rsidR="00A02983" w:rsidRPr="00A02983" w:rsidRDefault="00A02983" w:rsidP="003E49AA">
      <w:r w:rsidRPr="00A02983">
        <w:t xml:space="preserve">        y = (</w:t>
      </w:r>
      <w:proofErr w:type="spellStart"/>
      <w:r w:rsidRPr="00A02983">
        <w:t>screen_height</w:t>
      </w:r>
      <w:proofErr w:type="spellEnd"/>
      <w:r w:rsidRPr="00A02983">
        <w:t xml:space="preserve"> - 720) // 2</w:t>
      </w:r>
    </w:p>
    <w:p w14:paraId="76A77953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self.geometry</w:t>
      </w:r>
      <w:proofErr w:type="spellEnd"/>
      <w:proofErr w:type="gramEnd"/>
      <w:r w:rsidRPr="00A02983">
        <w:t>("+{}+{}".format(x, y))</w:t>
      </w:r>
    </w:p>
    <w:p w14:paraId="11E652C7" w14:textId="77777777" w:rsidR="00A02983" w:rsidRPr="00A02983" w:rsidRDefault="00A02983" w:rsidP="003E49AA"/>
    <w:p w14:paraId="4C0245E1" w14:textId="77777777" w:rsidR="00A02983" w:rsidRPr="00A02983" w:rsidRDefault="00A02983" w:rsidP="003E49AA">
      <w:r w:rsidRPr="00A02983">
        <w:t xml:space="preserve">        # Configure grid layout</w:t>
      </w:r>
    </w:p>
    <w:p w14:paraId="0E3F9B50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self.grid</w:t>
      </w:r>
      <w:proofErr w:type="gramEnd"/>
      <w:r w:rsidRPr="00A02983">
        <w:t>_columnconfigure</w:t>
      </w:r>
      <w:proofErr w:type="spellEnd"/>
      <w:r w:rsidRPr="00A02983">
        <w:t>(1, weight=1)</w:t>
      </w:r>
    </w:p>
    <w:p w14:paraId="393605FC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self.grid</w:t>
      </w:r>
      <w:proofErr w:type="gramEnd"/>
      <w:r w:rsidRPr="00A02983">
        <w:t>_columnconfigure</w:t>
      </w:r>
      <w:proofErr w:type="spellEnd"/>
      <w:r w:rsidRPr="00A02983">
        <w:t>((2, 3), weight=0)</w:t>
      </w:r>
    </w:p>
    <w:p w14:paraId="689057AE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self.grid</w:t>
      </w:r>
      <w:proofErr w:type="gramEnd"/>
      <w:r w:rsidRPr="00A02983">
        <w:t>_rowconfigure</w:t>
      </w:r>
      <w:proofErr w:type="spellEnd"/>
      <w:r w:rsidRPr="00A02983">
        <w:t>((0, 1, 2), weight=1)</w:t>
      </w:r>
    </w:p>
    <w:p w14:paraId="0480A4D4" w14:textId="77777777" w:rsidR="00A02983" w:rsidRPr="00A02983" w:rsidRDefault="00A02983" w:rsidP="003E49AA"/>
    <w:p w14:paraId="563FFABB" w14:textId="77777777" w:rsidR="00A02983" w:rsidRPr="00A02983" w:rsidRDefault="00A02983" w:rsidP="003E49AA">
      <w:r w:rsidRPr="00A02983">
        <w:t xml:space="preserve">        # Create sidebar frame with Buttons</w:t>
      </w:r>
    </w:p>
    <w:p w14:paraId="6F82CE18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 xml:space="preserve"> = </w:t>
      </w:r>
      <w:proofErr w:type="spellStart"/>
      <w:r w:rsidRPr="00A02983">
        <w:t>customtkinter.CTkFrame</w:t>
      </w:r>
      <w:proofErr w:type="spellEnd"/>
      <w:r w:rsidRPr="00A02983">
        <w:t xml:space="preserve">(self, width=140, </w:t>
      </w:r>
      <w:proofErr w:type="spellStart"/>
      <w:r w:rsidRPr="00A02983">
        <w:t>corner_radius</w:t>
      </w:r>
      <w:proofErr w:type="spellEnd"/>
      <w:r w:rsidRPr="00A02983">
        <w:t>=0)</w:t>
      </w:r>
    </w:p>
    <w:p w14:paraId="082959B8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self.sidebar</w:t>
      </w:r>
      <w:proofErr w:type="gramEnd"/>
      <w:r w:rsidRPr="00A02983">
        <w:t>_frame.grid</w:t>
      </w:r>
      <w:proofErr w:type="spellEnd"/>
      <w:r w:rsidRPr="00A02983">
        <w:t xml:space="preserve">(row=0, column=0, </w:t>
      </w:r>
      <w:proofErr w:type="spellStart"/>
      <w:r w:rsidRPr="00A02983">
        <w:t>rowspan</w:t>
      </w:r>
      <w:proofErr w:type="spellEnd"/>
      <w:r w:rsidRPr="00A02983">
        <w:t>=4, sticky="</w:t>
      </w:r>
      <w:proofErr w:type="spellStart"/>
      <w:r w:rsidRPr="00A02983">
        <w:t>nsew</w:t>
      </w:r>
      <w:proofErr w:type="spellEnd"/>
      <w:r w:rsidRPr="00A02983">
        <w:t>")</w:t>
      </w:r>
    </w:p>
    <w:p w14:paraId="3563AA02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self.sidebar</w:t>
      </w:r>
      <w:proofErr w:type="gramEnd"/>
      <w:r w:rsidRPr="00A02983">
        <w:t>_frame.grid_rowconfigure</w:t>
      </w:r>
      <w:proofErr w:type="spellEnd"/>
      <w:r w:rsidRPr="00A02983">
        <w:t>(9, weight=1)</w:t>
      </w:r>
    </w:p>
    <w:p w14:paraId="4B7DD11D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self.logo</w:t>
      </w:r>
      <w:proofErr w:type="gramEnd"/>
      <w:r w:rsidRPr="00A02983">
        <w:t>_label</w:t>
      </w:r>
      <w:proofErr w:type="spellEnd"/>
      <w:r w:rsidRPr="00A02983">
        <w:t xml:space="preserve"> = </w:t>
      </w:r>
      <w:proofErr w:type="spellStart"/>
      <w:r w:rsidRPr="00A02983">
        <w:t>customtkinter.CTkLabel</w:t>
      </w:r>
      <w:proofErr w:type="spellEnd"/>
      <w:r w:rsidRPr="00A02983">
        <w:t>(</w:t>
      </w:r>
    </w:p>
    <w:p w14:paraId="34CC1CD4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157ABBF2" w14:textId="77777777" w:rsidR="00A02983" w:rsidRPr="00A02983" w:rsidRDefault="00A02983" w:rsidP="003E49AA">
      <w:r w:rsidRPr="00A02983">
        <w:t xml:space="preserve">            text="Project Python",</w:t>
      </w:r>
    </w:p>
    <w:p w14:paraId="2088FEF8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(size=20, weight="bold"),</w:t>
      </w:r>
    </w:p>
    <w:p w14:paraId="42AA3195" w14:textId="77777777" w:rsidR="00A02983" w:rsidRPr="00A02983" w:rsidRDefault="00A02983" w:rsidP="003E49AA">
      <w:r w:rsidRPr="00A02983">
        <w:t xml:space="preserve">        )</w:t>
      </w:r>
    </w:p>
    <w:p w14:paraId="163CF188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proofErr w:type="gramStart"/>
      <w:r w:rsidRPr="00A02983">
        <w:t>self.logo</w:t>
      </w:r>
      <w:proofErr w:type="gramEnd"/>
      <w:r w:rsidRPr="00A02983">
        <w:t>_label.grid</w:t>
      </w:r>
      <w:proofErr w:type="spellEnd"/>
      <w:r w:rsidRPr="00A02983">
        <w:t xml:space="preserve">(row=0,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=(20, 10))</w:t>
      </w:r>
    </w:p>
    <w:p w14:paraId="3B0A9E10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_button_1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215E935F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444868E5" w14:textId="77777777" w:rsidR="00A02983" w:rsidRPr="00A02983" w:rsidRDefault="00A02983" w:rsidP="003E49AA">
      <w:r w:rsidRPr="00A02983">
        <w:t xml:space="preserve">            text="Profit per Month",</w:t>
      </w:r>
    </w:p>
    <w:p w14:paraId="28ECFAAD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26597E64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52527700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40AC2F70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self.first</w:t>
      </w:r>
      <w:proofErr w:type="gramEnd"/>
      <w:r w:rsidRPr="00A02983">
        <w:t>_figure</w:t>
      </w:r>
      <w:proofErr w:type="spellEnd"/>
      <w:r w:rsidRPr="00A02983">
        <w:t>,</w:t>
      </w:r>
    </w:p>
    <w:p w14:paraId="28A4BFDE" w14:textId="77777777" w:rsidR="00A02983" w:rsidRPr="00A02983" w:rsidRDefault="00A02983" w:rsidP="003E49AA">
      <w:r w:rsidRPr="00A02983">
        <w:t xml:space="preserve">        )</w:t>
      </w:r>
    </w:p>
    <w:p w14:paraId="53617BDE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_button_1.grid(row=1,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5DD9D3C8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_button_2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089E7B39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42E9EBD6" w14:textId="77777777" w:rsidR="00A02983" w:rsidRPr="00A02983" w:rsidRDefault="00A02983" w:rsidP="003E49AA">
      <w:r w:rsidRPr="00A02983">
        <w:t xml:space="preserve">            text="Profit per Country",</w:t>
      </w:r>
    </w:p>
    <w:p w14:paraId="23093813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33B907BF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5C6AF1DE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0DCDB66E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self.second</w:t>
      </w:r>
      <w:proofErr w:type="gramEnd"/>
      <w:r w:rsidRPr="00A02983">
        <w:t>_figure</w:t>
      </w:r>
      <w:proofErr w:type="spellEnd"/>
      <w:r w:rsidRPr="00A02983">
        <w:t>,</w:t>
      </w:r>
    </w:p>
    <w:p w14:paraId="27DC5934" w14:textId="77777777" w:rsidR="00A02983" w:rsidRPr="00A02983" w:rsidRDefault="00A02983" w:rsidP="003E49AA">
      <w:r w:rsidRPr="00A02983">
        <w:t xml:space="preserve">        )</w:t>
      </w:r>
    </w:p>
    <w:p w14:paraId="4B56DF0E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_button_2.grid(row=2,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5EB7FAA5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_button_3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53176E9F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44FBAC11" w14:textId="77777777" w:rsidR="00A02983" w:rsidRPr="00A02983" w:rsidRDefault="00A02983" w:rsidP="003E49AA">
      <w:r w:rsidRPr="00A02983">
        <w:t xml:space="preserve">            text="Profit per Transport",</w:t>
      </w:r>
    </w:p>
    <w:p w14:paraId="0604EE02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062B7070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4B852485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4DD6E61F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self.third</w:t>
      </w:r>
      <w:proofErr w:type="gramEnd"/>
      <w:r w:rsidRPr="00A02983">
        <w:t>_figure</w:t>
      </w:r>
      <w:proofErr w:type="spellEnd"/>
      <w:r w:rsidRPr="00A02983">
        <w:t>,</w:t>
      </w:r>
    </w:p>
    <w:p w14:paraId="48470B01" w14:textId="77777777" w:rsidR="00A02983" w:rsidRPr="00A02983" w:rsidRDefault="00A02983" w:rsidP="003E49AA">
      <w:r w:rsidRPr="00A02983">
        <w:t xml:space="preserve">        )</w:t>
      </w:r>
    </w:p>
    <w:p w14:paraId="687DF3BC" w14:textId="77777777" w:rsidR="00A02983" w:rsidRPr="00A02983" w:rsidRDefault="00A02983" w:rsidP="003E49AA">
      <w:r w:rsidRPr="00A02983">
        <w:lastRenderedPageBreak/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_button_3.grid(row=3,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42FC7359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_button_4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69E2076E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1F43E898" w14:textId="77777777" w:rsidR="00A02983" w:rsidRPr="00A02983" w:rsidRDefault="00A02983" w:rsidP="003E49AA">
      <w:r w:rsidRPr="00A02983">
        <w:t xml:space="preserve">            text="Profit per Day of Week",</w:t>
      </w:r>
    </w:p>
    <w:p w14:paraId="0B3EDCB3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05A56B77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36185CB1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5FA8CF6F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self.fourth</w:t>
      </w:r>
      <w:proofErr w:type="gramEnd"/>
      <w:r w:rsidRPr="00A02983">
        <w:t>_figure</w:t>
      </w:r>
      <w:proofErr w:type="spellEnd"/>
      <w:r w:rsidRPr="00A02983">
        <w:t>,</w:t>
      </w:r>
    </w:p>
    <w:p w14:paraId="6A2ACD0F" w14:textId="77777777" w:rsidR="00A02983" w:rsidRPr="00A02983" w:rsidRDefault="00A02983" w:rsidP="003E49AA">
      <w:r w:rsidRPr="00A02983">
        <w:t xml:space="preserve">        )</w:t>
      </w:r>
    </w:p>
    <w:p w14:paraId="07099C55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_button_4.grid(row=4,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16BF213A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_button_5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3D6A7853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3896E238" w14:textId="77777777" w:rsidR="00A02983" w:rsidRPr="00A02983" w:rsidRDefault="00A02983" w:rsidP="003E49AA">
      <w:r w:rsidRPr="00A02983">
        <w:t xml:space="preserve">            text="Profit per Product",</w:t>
      </w:r>
    </w:p>
    <w:p w14:paraId="0F713E90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0679C0FB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07ED062C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2B12872C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self.fifth</w:t>
      </w:r>
      <w:proofErr w:type="gramEnd"/>
      <w:r w:rsidRPr="00A02983">
        <w:t>_figure</w:t>
      </w:r>
      <w:proofErr w:type="spellEnd"/>
      <w:r w:rsidRPr="00A02983">
        <w:t>,</w:t>
      </w:r>
    </w:p>
    <w:p w14:paraId="00D87DE0" w14:textId="77777777" w:rsidR="00A02983" w:rsidRPr="00A02983" w:rsidRDefault="00A02983" w:rsidP="003E49AA">
      <w:r w:rsidRPr="00A02983">
        <w:t xml:space="preserve">        )</w:t>
      </w:r>
    </w:p>
    <w:p w14:paraId="0C61BA84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_button_5.grid(row=5,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1C3D2004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_button_6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7001F20F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15B01F47" w14:textId="77777777" w:rsidR="00A02983" w:rsidRPr="00A02983" w:rsidRDefault="00A02983" w:rsidP="003E49AA">
      <w:r w:rsidRPr="00A02983">
        <w:t xml:space="preserve">            text="5 Most Profitable Months",</w:t>
      </w:r>
    </w:p>
    <w:p w14:paraId="20AC9F5E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196A91F2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286DBE9E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153674BD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self.sixth</w:t>
      </w:r>
      <w:proofErr w:type="gramEnd"/>
      <w:r w:rsidRPr="00A02983">
        <w:t>_figure</w:t>
      </w:r>
      <w:proofErr w:type="spellEnd"/>
      <w:r w:rsidRPr="00A02983">
        <w:t>,</w:t>
      </w:r>
    </w:p>
    <w:p w14:paraId="6529391F" w14:textId="77777777" w:rsidR="00A02983" w:rsidRPr="00A02983" w:rsidRDefault="00A02983" w:rsidP="003E49AA">
      <w:r w:rsidRPr="00A02983">
        <w:t xml:space="preserve">        )</w:t>
      </w:r>
    </w:p>
    <w:p w14:paraId="79813885" w14:textId="77777777" w:rsidR="00A02983" w:rsidRPr="00A02983" w:rsidRDefault="00A02983" w:rsidP="003E49AA">
      <w:r w:rsidRPr="00A02983">
        <w:lastRenderedPageBreak/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_button_6.grid(row=6,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6D62337C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_button_7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6B5E0EE9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126EEC05" w14:textId="77777777" w:rsidR="00A02983" w:rsidRPr="00A02983" w:rsidRDefault="00A02983" w:rsidP="003E49AA">
      <w:r w:rsidRPr="00A02983">
        <w:t xml:space="preserve">            text="5 Most Profitable Products",</w:t>
      </w:r>
    </w:p>
    <w:p w14:paraId="44613A88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610F4E84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2344195D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068DBE7C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self.seventh</w:t>
      </w:r>
      <w:proofErr w:type="gramEnd"/>
      <w:r w:rsidRPr="00A02983">
        <w:t>_figure</w:t>
      </w:r>
      <w:proofErr w:type="spellEnd"/>
      <w:r w:rsidRPr="00A02983">
        <w:t>,</w:t>
      </w:r>
    </w:p>
    <w:p w14:paraId="06D14948" w14:textId="77777777" w:rsidR="00A02983" w:rsidRPr="00A02983" w:rsidRDefault="00A02983" w:rsidP="003E49AA">
      <w:r w:rsidRPr="00A02983">
        <w:t xml:space="preserve">        )</w:t>
      </w:r>
    </w:p>
    <w:p w14:paraId="25F50568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_button_7.grid(row=7,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43DD2DBD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_button_8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17308607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3B927044" w14:textId="77777777" w:rsidR="00A02983" w:rsidRPr="00A02983" w:rsidRDefault="00A02983" w:rsidP="003E49AA">
      <w:r w:rsidRPr="00A02983">
        <w:t xml:space="preserve">            text="Most Profitable Day per Product",</w:t>
      </w:r>
    </w:p>
    <w:p w14:paraId="7BE9C39B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52020885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330DAFDB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2F2040B9" w14:textId="77777777" w:rsidR="00A02983" w:rsidRPr="00A02983" w:rsidRDefault="00A02983" w:rsidP="003E49AA">
      <w:r w:rsidRPr="00A02983">
        <w:t xml:space="preserve">            command=</w:t>
      </w:r>
      <w:proofErr w:type="spellStart"/>
      <w:proofErr w:type="gramStart"/>
      <w:r w:rsidRPr="00A02983">
        <w:t>self.eighth</w:t>
      </w:r>
      <w:proofErr w:type="gramEnd"/>
      <w:r w:rsidRPr="00A02983">
        <w:t>_figure</w:t>
      </w:r>
      <w:proofErr w:type="spellEnd"/>
      <w:r w:rsidRPr="00A02983">
        <w:t>,</w:t>
      </w:r>
    </w:p>
    <w:p w14:paraId="035FBCB9" w14:textId="77777777" w:rsidR="00A02983" w:rsidRPr="00A02983" w:rsidRDefault="00A02983" w:rsidP="003E49AA">
      <w:r w:rsidRPr="00A02983">
        <w:t xml:space="preserve">        )</w:t>
      </w:r>
    </w:p>
    <w:p w14:paraId="0AD7AB93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_button_8.grid(row=8,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0EDDD9E2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_button_9 = </w:t>
      </w:r>
      <w:proofErr w:type="spellStart"/>
      <w:r w:rsidRPr="00A02983">
        <w:t>customtkinter.CTkButton</w:t>
      </w:r>
      <w:proofErr w:type="spellEnd"/>
      <w:r w:rsidRPr="00A02983">
        <w:t>(</w:t>
      </w:r>
    </w:p>
    <w:p w14:paraId="6FFC5E68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self.sidebar</w:t>
      </w:r>
      <w:proofErr w:type="gramEnd"/>
      <w:r w:rsidRPr="00A02983">
        <w:t>_frame</w:t>
      </w:r>
      <w:proofErr w:type="spellEnd"/>
      <w:r w:rsidRPr="00A02983">
        <w:t>,</w:t>
      </w:r>
    </w:p>
    <w:p w14:paraId="3FBEBB89" w14:textId="77777777" w:rsidR="00A02983" w:rsidRPr="00A02983" w:rsidRDefault="00A02983" w:rsidP="003E49AA">
      <w:r w:rsidRPr="00A02983">
        <w:t xml:space="preserve">            text="Exit",</w:t>
      </w:r>
    </w:p>
    <w:p w14:paraId="132D4513" w14:textId="77777777" w:rsidR="00A02983" w:rsidRPr="00A02983" w:rsidRDefault="00A02983" w:rsidP="003E49AA">
      <w:r w:rsidRPr="00A02983">
        <w:t xml:space="preserve">            height</w:t>
      </w:r>
      <w:proofErr w:type="gramStart"/>
      <w:r w:rsidRPr="00A02983">
        <w:t>=(</w:t>
      </w:r>
      <w:proofErr w:type="gramEnd"/>
      <w:r w:rsidRPr="00A02983">
        <w:t>40),</w:t>
      </w:r>
    </w:p>
    <w:p w14:paraId="4ABF9642" w14:textId="77777777" w:rsidR="00A02983" w:rsidRPr="00A02983" w:rsidRDefault="00A02983" w:rsidP="003E49AA">
      <w:r w:rsidRPr="00A02983">
        <w:t xml:space="preserve">            width</w:t>
      </w:r>
      <w:proofErr w:type="gramStart"/>
      <w:r w:rsidRPr="00A02983">
        <w:t>=(</w:t>
      </w:r>
      <w:proofErr w:type="gramEnd"/>
      <w:r w:rsidRPr="00A02983">
        <w:t>300),</w:t>
      </w:r>
    </w:p>
    <w:p w14:paraId="32F45032" w14:textId="77777777" w:rsidR="00A02983" w:rsidRPr="00A02983" w:rsidRDefault="00A02983" w:rsidP="003E49AA">
      <w:r w:rsidRPr="00A02983">
        <w:t xml:space="preserve">            font=</w:t>
      </w:r>
      <w:proofErr w:type="spellStart"/>
      <w:proofErr w:type="gramStart"/>
      <w:r w:rsidRPr="00A02983">
        <w:t>customtkinter.CTkFont</w:t>
      </w:r>
      <w:proofErr w:type="spellEnd"/>
      <w:proofErr w:type="gramEnd"/>
      <w:r w:rsidRPr="00A02983">
        <w:t>(size=18, weight="bold"),</w:t>
      </w:r>
    </w:p>
    <w:p w14:paraId="61B56F6B" w14:textId="77777777" w:rsidR="00A02983" w:rsidRPr="00A02983" w:rsidRDefault="00A02983" w:rsidP="003E49AA">
      <w:r w:rsidRPr="00A02983">
        <w:t xml:space="preserve">            command=lambda: [</w:t>
      </w:r>
      <w:proofErr w:type="spellStart"/>
      <w:proofErr w:type="gramStart"/>
      <w:r w:rsidRPr="00A02983">
        <w:t>self.destroy</w:t>
      </w:r>
      <w:proofErr w:type="spellEnd"/>
      <w:proofErr w:type="gramEnd"/>
      <w:r w:rsidRPr="00A02983">
        <w:t xml:space="preserve">(), </w:t>
      </w:r>
      <w:proofErr w:type="spellStart"/>
      <w:r w:rsidRPr="00A02983">
        <w:t>plt.close</w:t>
      </w:r>
      <w:proofErr w:type="spellEnd"/>
      <w:r w:rsidRPr="00A02983">
        <w:t>("all")],</w:t>
      </w:r>
    </w:p>
    <w:p w14:paraId="0880533C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fg_color</w:t>
      </w:r>
      <w:proofErr w:type="spellEnd"/>
      <w:r w:rsidRPr="00A02983">
        <w:t>="Red",</w:t>
      </w:r>
    </w:p>
    <w:p w14:paraId="3E05E5D6" w14:textId="77777777" w:rsidR="00A02983" w:rsidRPr="00A02983" w:rsidRDefault="00A02983" w:rsidP="003E49AA">
      <w:r w:rsidRPr="00A02983">
        <w:lastRenderedPageBreak/>
        <w:t xml:space="preserve">        )</w:t>
      </w:r>
    </w:p>
    <w:p w14:paraId="034F0FB3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self.sidebar</w:t>
      </w:r>
      <w:proofErr w:type="gramEnd"/>
      <w:r w:rsidRPr="00A02983">
        <w:t xml:space="preserve">_button_9.grid(row=9, column=0, </w:t>
      </w:r>
      <w:proofErr w:type="spellStart"/>
      <w:r w:rsidRPr="00A02983">
        <w:t>padx</w:t>
      </w:r>
      <w:proofErr w:type="spellEnd"/>
      <w:r w:rsidRPr="00A02983">
        <w:t xml:space="preserve">=20, </w:t>
      </w:r>
      <w:proofErr w:type="spellStart"/>
      <w:r w:rsidRPr="00A02983">
        <w:t>pady</w:t>
      </w:r>
      <w:proofErr w:type="spellEnd"/>
      <w:r w:rsidRPr="00A02983">
        <w:t>=10)</w:t>
      </w:r>
    </w:p>
    <w:p w14:paraId="0B19E80C" w14:textId="77777777" w:rsidR="00A02983" w:rsidRPr="00A02983" w:rsidRDefault="00A02983" w:rsidP="003E49AA"/>
    <w:p w14:paraId="7BE7D9AB" w14:textId="77777777" w:rsidR="00A02983" w:rsidRPr="00A02983" w:rsidRDefault="00A02983" w:rsidP="003E49AA">
      <w:r w:rsidRPr="00A02983">
        <w:t xml:space="preserve">    # ------------------------ Graphs Functions Code ------------------------#</w:t>
      </w:r>
    </w:p>
    <w:p w14:paraId="089666A2" w14:textId="77777777" w:rsidR="00A02983" w:rsidRPr="00A02983" w:rsidRDefault="00A02983" w:rsidP="003E49AA"/>
    <w:p w14:paraId="0CEC003D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first_figure</w:t>
      </w:r>
      <w:proofErr w:type="spellEnd"/>
      <w:r w:rsidRPr="00A02983">
        <w:t>(self):</w:t>
      </w:r>
    </w:p>
    <w:p w14:paraId="54D1DE27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12446EA3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66552F57" w14:textId="77777777" w:rsidR="00A02983" w:rsidRPr="00A02983" w:rsidRDefault="00A02983" w:rsidP="003E49AA">
      <w:r w:rsidRPr="00A02983">
        <w:t xml:space="preserve">            "Direction",</w:t>
      </w:r>
    </w:p>
    <w:p w14:paraId="6D060B6C" w14:textId="77777777" w:rsidR="00A02983" w:rsidRPr="00A02983" w:rsidRDefault="00A02983" w:rsidP="003E49AA">
      <w:r w:rsidRPr="00A02983">
        <w:t xml:space="preserve">            "Date",</w:t>
      </w:r>
    </w:p>
    <w:p w14:paraId="1BF120E1" w14:textId="77777777" w:rsidR="00A02983" w:rsidRPr="00A02983" w:rsidRDefault="00A02983" w:rsidP="003E49AA">
      <w:r w:rsidRPr="00A02983">
        <w:t xml:space="preserve">            "Measure",</w:t>
      </w:r>
    </w:p>
    <w:p w14:paraId="0C8707EC" w14:textId="77777777" w:rsidR="00A02983" w:rsidRPr="00A02983" w:rsidRDefault="00A02983" w:rsidP="003E49AA">
      <w:r w:rsidRPr="00A02983">
        <w:t xml:space="preserve">            "Value",</w:t>
      </w:r>
    </w:p>
    <w:p w14:paraId="33479458" w14:textId="77777777" w:rsidR="00A02983" w:rsidRPr="00A02983" w:rsidRDefault="00A02983" w:rsidP="003E49AA">
      <w:r w:rsidRPr="00A02983">
        <w:t xml:space="preserve">            "Year",</w:t>
      </w:r>
    </w:p>
    <w:p w14:paraId="5C12C2DE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56CAA2C0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36D2935E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476C3B0A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 in a </w:t>
      </w:r>
      <w:proofErr w:type="spellStart"/>
      <w:r w:rsidRPr="00A02983">
        <w:t>DataFrame</w:t>
      </w:r>
      <w:proofErr w:type="spellEnd"/>
    </w:p>
    <w:p w14:paraId="1E21C9D3" w14:textId="77777777" w:rsidR="00A02983" w:rsidRPr="00A02983" w:rsidRDefault="00A02983" w:rsidP="003E49AA">
      <w:r w:rsidRPr="00A02983">
        <w:t xml:space="preserve">        data = </w:t>
      </w:r>
      <w:proofErr w:type="gramStart"/>
      <w:r w:rsidRPr="00A02983">
        <w:t>data[</w:t>
      </w:r>
      <w:proofErr w:type="gramEnd"/>
    </w:p>
    <w:p w14:paraId="1148594E" w14:textId="77777777" w:rsidR="00A02983" w:rsidRPr="00A02983" w:rsidRDefault="00A02983" w:rsidP="003E49AA">
      <w:r w:rsidRPr="00A02983">
        <w:t xml:space="preserve">            data["Direction"] == "Exports"</w:t>
      </w:r>
    </w:p>
    <w:p w14:paraId="1F96BAE9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Accept only the 'Exports' Direction</w:t>
      </w:r>
    </w:p>
    <w:p w14:paraId="748D519C" w14:textId="77777777" w:rsidR="00A02983" w:rsidRPr="00A02983" w:rsidRDefault="00A02983" w:rsidP="003E49AA">
      <w:r w:rsidRPr="00A02983">
        <w:t xml:space="preserve">        data["Month"] = </w:t>
      </w:r>
      <w:proofErr w:type="spellStart"/>
      <w:r w:rsidRPr="00A02983">
        <w:t>pd.to_datetime</w:t>
      </w:r>
      <w:proofErr w:type="spellEnd"/>
      <w:r w:rsidRPr="00A02983">
        <w:t>(data["Date"], format="%d/%m/%Y").</w:t>
      </w:r>
      <w:proofErr w:type="spellStart"/>
      <w:proofErr w:type="gramStart"/>
      <w:r w:rsidRPr="00A02983">
        <w:t>dt.strftime</w:t>
      </w:r>
      <w:proofErr w:type="spellEnd"/>
      <w:proofErr w:type="gramEnd"/>
      <w:r w:rsidRPr="00A02983">
        <w:t>(</w:t>
      </w:r>
    </w:p>
    <w:p w14:paraId="6C80CD1F" w14:textId="77777777" w:rsidR="00A02983" w:rsidRPr="00A02983" w:rsidRDefault="00A02983" w:rsidP="003E49AA">
      <w:r w:rsidRPr="00A02983">
        <w:t xml:space="preserve">            "%b"</w:t>
      </w:r>
    </w:p>
    <w:p w14:paraId="244A1D6B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a new column for short month names</w:t>
      </w:r>
    </w:p>
    <w:p w14:paraId="4A574ECA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monthly_data</w:t>
      </w:r>
      <w:proofErr w:type="spellEnd"/>
      <w:r w:rsidRPr="00A02983">
        <w:t xml:space="preserve"> = (</w:t>
      </w:r>
    </w:p>
    <w:p w14:paraId="127668B6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(["Month", "Measure"])["Value"].sum().</w:t>
      </w:r>
      <w:proofErr w:type="spellStart"/>
      <w:r w:rsidRPr="00A02983">
        <w:t>reset_index</w:t>
      </w:r>
      <w:proofErr w:type="spellEnd"/>
      <w:r w:rsidRPr="00A02983">
        <w:t>()</w:t>
      </w:r>
    </w:p>
    <w:p w14:paraId="639BD2F9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Group the data by Year, Month and Measure and sum the Value column for $ and </w:t>
      </w:r>
      <w:proofErr w:type="spellStart"/>
      <w:r w:rsidRPr="00A02983">
        <w:t>Tonnes</w:t>
      </w:r>
      <w:proofErr w:type="spellEnd"/>
      <w:r w:rsidRPr="00A02983">
        <w:t xml:space="preserve"> measures separately</w:t>
      </w:r>
    </w:p>
    <w:p w14:paraId="6BF997E2" w14:textId="77777777" w:rsidR="00A02983" w:rsidRPr="00A02983" w:rsidRDefault="00A02983" w:rsidP="003E49AA"/>
    <w:p w14:paraId="6144BBDA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r w:rsidRPr="00A02983">
        <w:t>month_order</w:t>
      </w:r>
      <w:proofErr w:type="spellEnd"/>
      <w:r w:rsidRPr="00A02983">
        <w:t xml:space="preserve"> = [</w:t>
      </w:r>
    </w:p>
    <w:p w14:paraId="24E772B0" w14:textId="77777777" w:rsidR="00A02983" w:rsidRPr="00A02983" w:rsidRDefault="00A02983" w:rsidP="003E49AA">
      <w:r w:rsidRPr="00A02983">
        <w:t xml:space="preserve">            "Jan",</w:t>
      </w:r>
    </w:p>
    <w:p w14:paraId="5E279145" w14:textId="77777777" w:rsidR="00A02983" w:rsidRPr="00A02983" w:rsidRDefault="00A02983" w:rsidP="003E49AA">
      <w:r w:rsidRPr="00A02983">
        <w:t xml:space="preserve">            "Feb",</w:t>
      </w:r>
    </w:p>
    <w:p w14:paraId="2EFCDAE9" w14:textId="77777777" w:rsidR="00A02983" w:rsidRPr="00A02983" w:rsidRDefault="00A02983" w:rsidP="003E49AA">
      <w:r w:rsidRPr="00A02983">
        <w:t xml:space="preserve">            "Mar",</w:t>
      </w:r>
    </w:p>
    <w:p w14:paraId="3566E421" w14:textId="77777777" w:rsidR="00A02983" w:rsidRPr="00A02983" w:rsidRDefault="00A02983" w:rsidP="003E49AA">
      <w:r w:rsidRPr="00A02983">
        <w:t xml:space="preserve">            "Apr",</w:t>
      </w:r>
    </w:p>
    <w:p w14:paraId="474A8467" w14:textId="77777777" w:rsidR="00A02983" w:rsidRPr="00A02983" w:rsidRDefault="00A02983" w:rsidP="003E49AA">
      <w:r w:rsidRPr="00A02983">
        <w:t xml:space="preserve">            "May",</w:t>
      </w:r>
    </w:p>
    <w:p w14:paraId="10C64906" w14:textId="77777777" w:rsidR="00A02983" w:rsidRPr="00A02983" w:rsidRDefault="00A02983" w:rsidP="003E49AA">
      <w:r w:rsidRPr="00A02983">
        <w:t xml:space="preserve">            "Jun",</w:t>
      </w:r>
    </w:p>
    <w:p w14:paraId="21EC2A59" w14:textId="77777777" w:rsidR="00A02983" w:rsidRPr="00A02983" w:rsidRDefault="00A02983" w:rsidP="003E49AA">
      <w:r w:rsidRPr="00A02983">
        <w:t xml:space="preserve">            "Jul",</w:t>
      </w:r>
    </w:p>
    <w:p w14:paraId="7C215086" w14:textId="77777777" w:rsidR="00A02983" w:rsidRPr="00A02983" w:rsidRDefault="00A02983" w:rsidP="003E49AA">
      <w:r w:rsidRPr="00A02983">
        <w:t xml:space="preserve">            "Aug",</w:t>
      </w:r>
    </w:p>
    <w:p w14:paraId="251B2DBA" w14:textId="77777777" w:rsidR="00A02983" w:rsidRPr="00A02983" w:rsidRDefault="00A02983" w:rsidP="003E49AA">
      <w:r w:rsidRPr="00A02983">
        <w:t xml:space="preserve">            "Sep",</w:t>
      </w:r>
    </w:p>
    <w:p w14:paraId="1EB5F497" w14:textId="77777777" w:rsidR="00A02983" w:rsidRPr="00A02983" w:rsidRDefault="00A02983" w:rsidP="003E49AA">
      <w:r w:rsidRPr="00A02983">
        <w:t xml:space="preserve">            "Oct",</w:t>
      </w:r>
    </w:p>
    <w:p w14:paraId="45750B4A" w14:textId="77777777" w:rsidR="00A02983" w:rsidRPr="00A02983" w:rsidRDefault="00A02983" w:rsidP="003E49AA">
      <w:r w:rsidRPr="00A02983">
        <w:t xml:space="preserve">            "Nov",</w:t>
      </w:r>
    </w:p>
    <w:p w14:paraId="363EE5D5" w14:textId="77777777" w:rsidR="00A02983" w:rsidRPr="00A02983" w:rsidRDefault="00A02983" w:rsidP="003E49AA">
      <w:r w:rsidRPr="00A02983">
        <w:t xml:space="preserve">            "Dec",</w:t>
      </w:r>
    </w:p>
    <w:p w14:paraId="2603EEF4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Months Order</w:t>
      </w:r>
    </w:p>
    <w:p w14:paraId="7FF2C08E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monthly_data</w:t>
      </w:r>
      <w:proofErr w:type="spellEnd"/>
      <w:r w:rsidRPr="00A02983">
        <w:t xml:space="preserve">["Month"] = </w:t>
      </w:r>
      <w:proofErr w:type="spellStart"/>
      <w:proofErr w:type="gramStart"/>
      <w:r w:rsidRPr="00A02983">
        <w:t>pd.Categorical</w:t>
      </w:r>
      <w:proofErr w:type="spellEnd"/>
      <w:proofErr w:type="gramEnd"/>
      <w:r w:rsidRPr="00A02983">
        <w:t>(</w:t>
      </w:r>
    </w:p>
    <w:p w14:paraId="1ED21773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monthly_data</w:t>
      </w:r>
      <w:proofErr w:type="spellEnd"/>
      <w:r w:rsidRPr="00A02983">
        <w:t>["Month"], categories=</w:t>
      </w:r>
      <w:proofErr w:type="spellStart"/>
      <w:r w:rsidRPr="00A02983">
        <w:t>month_order</w:t>
      </w:r>
      <w:proofErr w:type="spellEnd"/>
      <w:r w:rsidRPr="00A02983">
        <w:t>, ordered=True</w:t>
      </w:r>
    </w:p>
    <w:p w14:paraId="7CDA6706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Ordering the Columns By Months</w:t>
      </w:r>
    </w:p>
    <w:p w14:paraId="61AF3F9F" w14:textId="77777777" w:rsidR="00A02983" w:rsidRPr="00A02983" w:rsidRDefault="00A02983" w:rsidP="003E49AA"/>
    <w:p w14:paraId="1B28AD13" w14:textId="77777777" w:rsidR="00A02983" w:rsidRPr="00A02983" w:rsidRDefault="00A02983" w:rsidP="003E49AA">
      <w:r w:rsidRPr="00A02983">
        <w:t xml:space="preserve">        # Create pivot tables with years as columns, months as rows, and the sum of values as values for $ and </w:t>
      </w:r>
      <w:proofErr w:type="spellStart"/>
      <w:r w:rsidRPr="00A02983">
        <w:t>Tonnes</w:t>
      </w:r>
      <w:proofErr w:type="spellEnd"/>
      <w:r w:rsidRPr="00A02983">
        <w:t xml:space="preserve"> measures separately</w:t>
      </w:r>
    </w:p>
    <w:p w14:paraId="0284847A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monthly_dollars</w:t>
      </w:r>
      <w:proofErr w:type="spellEnd"/>
      <w:r w:rsidRPr="00A02983">
        <w:t xml:space="preserve"> = </w:t>
      </w:r>
      <w:proofErr w:type="spellStart"/>
      <w:r w:rsidRPr="00A02983">
        <w:t>monthly_data</w:t>
      </w:r>
      <w:proofErr w:type="spellEnd"/>
      <w:r w:rsidRPr="00A02983">
        <w:t>[</w:t>
      </w:r>
      <w:proofErr w:type="spellStart"/>
      <w:r w:rsidRPr="00A02983">
        <w:t>monthly_data</w:t>
      </w:r>
      <w:proofErr w:type="spellEnd"/>
      <w:r w:rsidRPr="00A02983">
        <w:t>["Measure"] == "$"</w:t>
      </w:r>
      <w:proofErr w:type="gramStart"/>
      <w:r w:rsidRPr="00A02983">
        <w:t>].</w:t>
      </w:r>
      <w:proofErr w:type="spellStart"/>
      <w:r w:rsidRPr="00A02983">
        <w:t>pivot</w:t>
      </w:r>
      <w:proofErr w:type="gramEnd"/>
      <w:r w:rsidRPr="00A02983">
        <w:t>_table</w:t>
      </w:r>
      <w:proofErr w:type="spellEnd"/>
      <w:r w:rsidRPr="00A02983">
        <w:t>(</w:t>
      </w:r>
    </w:p>
    <w:p w14:paraId="30DAF63E" w14:textId="77777777" w:rsidR="00A02983" w:rsidRPr="00A02983" w:rsidRDefault="00A02983" w:rsidP="003E49AA">
      <w:r w:rsidRPr="00A02983">
        <w:t xml:space="preserve">            index="Month", values="Value", </w:t>
      </w:r>
      <w:proofErr w:type="spellStart"/>
      <w:r w:rsidRPr="00A02983">
        <w:t>aggfunc</w:t>
      </w:r>
      <w:proofErr w:type="spellEnd"/>
      <w:r w:rsidRPr="00A02983">
        <w:t>="sum"</w:t>
      </w:r>
    </w:p>
    <w:p w14:paraId="5B256BA9" w14:textId="77777777" w:rsidR="00A02983" w:rsidRPr="00A02983" w:rsidRDefault="00A02983" w:rsidP="003E49AA">
      <w:r w:rsidRPr="00A02983">
        <w:t xml:space="preserve">        )</w:t>
      </w:r>
    </w:p>
    <w:p w14:paraId="45A019A5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monthly_tonnes</w:t>
      </w:r>
      <w:proofErr w:type="spellEnd"/>
      <w:r w:rsidRPr="00A02983">
        <w:t xml:space="preserve"> = </w:t>
      </w:r>
      <w:proofErr w:type="spellStart"/>
      <w:r w:rsidRPr="00A02983">
        <w:t>monthly_data</w:t>
      </w:r>
      <w:proofErr w:type="spellEnd"/>
      <w:r w:rsidRPr="00A02983">
        <w:t>[</w:t>
      </w:r>
      <w:proofErr w:type="spellStart"/>
      <w:r w:rsidRPr="00A02983">
        <w:t>monthly_data</w:t>
      </w:r>
      <w:proofErr w:type="spellEnd"/>
      <w:r w:rsidRPr="00A02983">
        <w:t>["Measure"] == "</w:t>
      </w:r>
      <w:proofErr w:type="spellStart"/>
      <w:r w:rsidRPr="00A02983">
        <w:t>Tonnes</w:t>
      </w:r>
      <w:proofErr w:type="spellEnd"/>
      <w:r w:rsidRPr="00A02983">
        <w:t>"</w:t>
      </w:r>
      <w:proofErr w:type="gramStart"/>
      <w:r w:rsidRPr="00A02983">
        <w:t>].</w:t>
      </w:r>
      <w:proofErr w:type="spellStart"/>
      <w:r w:rsidRPr="00A02983">
        <w:t>pivot</w:t>
      </w:r>
      <w:proofErr w:type="gramEnd"/>
      <w:r w:rsidRPr="00A02983">
        <w:t>_table</w:t>
      </w:r>
      <w:proofErr w:type="spellEnd"/>
      <w:r w:rsidRPr="00A02983">
        <w:t>(</w:t>
      </w:r>
    </w:p>
    <w:p w14:paraId="2A04B452" w14:textId="77777777" w:rsidR="00A02983" w:rsidRPr="00A02983" w:rsidRDefault="00A02983" w:rsidP="003E49AA">
      <w:r w:rsidRPr="00A02983">
        <w:t xml:space="preserve">            index="Month", values="Value", </w:t>
      </w:r>
      <w:proofErr w:type="spellStart"/>
      <w:r w:rsidRPr="00A02983">
        <w:t>aggfunc</w:t>
      </w:r>
      <w:proofErr w:type="spellEnd"/>
      <w:r w:rsidRPr="00A02983">
        <w:t>="sum"</w:t>
      </w:r>
    </w:p>
    <w:p w14:paraId="11867E6A" w14:textId="77777777" w:rsidR="00A02983" w:rsidRPr="00A02983" w:rsidRDefault="00A02983" w:rsidP="003E49AA">
      <w:r w:rsidRPr="00A02983">
        <w:t xml:space="preserve">        )</w:t>
      </w:r>
    </w:p>
    <w:p w14:paraId="6FAC6D11" w14:textId="77777777" w:rsidR="00A02983" w:rsidRPr="00A02983" w:rsidRDefault="00A02983" w:rsidP="003E49AA"/>
    <w:p w14:paraId="44E106BC" w14:textId="77777777" w:rsidR="00A02983" w:rsidRPr="00A02983" w:rsidRDefault="00A02983" w:rsidP="003E49AA">
      <w:r w:rsidRPr="00A02983">
        <w:t xml:space="preserve">        # Passing the data into the SQL Database</w:t>
      </w:r>
    </w:p>
    <w:p w14:paraId="07CC20F5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r w:rsidRPr="00A02983">
        <w:t>monthly_data</w:t>
      </w:r>
      <w:proofErr w:type="spellEnd"/>
      <w:r w:rsidRPr="00A02983">
        <w:t>[</w:t>
      </w:r>
      <w:proofErr w:type="spellStart"/>
      <w:r w:rsidRPr="00A02983">
        <w:t>monthly_data</w:t>
      </w:r>
      <w:proofErr w:type="spellEnd"/>
      <w:r w:rsidRPr="00A02983">
        <w:t>["Measure"] == "$"].</w:t>
      </w:r>
      <w:proofErr w:type="spellStart"/>
      <w:r w:rsidRPr="00A02983">
        <w:t>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3D19157F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monthly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="replace", index=False</w:t>
      </w:r>
    </w:p>
    <w:p w14:paraId="065A6F59" w14:textId="77777777" w:rsidR="00A02983" w:rsidRPr="00A02983" w:rsidRDefault="00A02983" w:rsidP="003E49AA">
      <w:r w:rsidRPr="00A02983">
        <w:t xml:space="preserve">        )</w:t>
      </w:r>
    </w:p>
    <w:p w14:paraId="566E6460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monthly_data</w:t>
      </w:r>
      <w:proofErr w:type="spellEnd"/>
      <w:r w:rsidRPr="00A02983">
        <w:t>[</w:t>
      </w:r>
      <w:proofErr w:type="spellStart"/>
      <w:r w:rsidRPr="00A02983">
        <w:t>monthly_data</w:t>
      </w:r>
      <w:proofErr w:type="spellEnd"/>
      <w:r w:rsidRPr="00A02983">
        <w:t>["Measure"] == "</w:t>
      </w:r>
      <w:proofErr w:type="spellStart"/>
      <w:r w:rsidRPr="00A02983">
        <w:t>Tonnes</w:t>
      </w:r>
      <w:proofErr w:type="spellEnd"/>
      <w:r w:rsidRPr="00A02983">
        <w:t>"].</w:t>
      </w:r>
      <w:proofErr w:type="spellStart"/>
      <w:r w:rsidRPr="00A02983">
        <w:t>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640D95CF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monthly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="append", index=False</w:t>
      </w:r>
    </w:p>
    <w:p w14:paraId="7839055B" w14:textId="77777777" w:rsidR="00A02983" w:rsidRPr="00A02983" w:rsidRDefault="00A02983" w:rsidP="003E49AA">
      <w:r w:rsidRPr="00A02983">
        <w:t xml:space="preserve">        )</w:t>
      </w:r>
    </w:p>
    <w:p w14:paraId="3E8F681F" w14:textId="77777777" w:rsidR="00A02983" w:rsidRPr="00A02983" w:rsidRDefault="00A02983" w:rsidP="003E49AA"/>
    <w:p w14:paraId="1E9A550A" w14:textId="77777777" w:rsidR="00A02983" w:rsidRPr="00A02983" w:rsidRDefault="00A02983" w:rsidP="003E49AA">
      <w:r w:rsidRPr="00A02983">
        <w:t xml:space="preserve">        # Exporting the data into .csv files</w:t>
      </w:r>
    </w:p>
    <w:p w14:paraId="21BD2A11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monthly_dollars.to_csv</w:t>
      </w:r>
      <w:proofErr w:type="spellEnd"/>
      <w:r w:rsidRPr="00A02983">
        <w:t>("monthly_dollars.csv")</w:t>
      </w:r>
    </w:p>
    <w:p w14:paraId="710381F3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monthly_tonnes.to_csv</w:t>
      </w:r>
      <w:proofErr w:type="spellEnd"/>
      <w:r w:rsidRPr="00A02983">
        <w:t>("monthly_tonnes.csv")</w:t>
      </w:r>
    </w:p>
    <w:p w14:paraId="2E9D34D3" w14:textId="77777777" w:rsidR="00A02983" w:rsidRPr="00A02983" w:rsidRDefault="00A02983" w:rsidP="003E49AA"/>
    <w:p w14:paraId="60004BB5" w14:textId="77777777" w:rsidR="00A02983" w:rsidRPr="00A02983" w:rsidRDefault="00A02983" w:rsidP="003E49AA">
      <w:r w:rsidRPr="00A02983">
        <w:t xml:space="preserve">        fig, </w:t>
      </w:r>
      <w:proofErr w:type="spellStart"/>
      <w:r w:rsidRPr="00A02983">
        <w:t>axs</w:t>
      </w:r>
      <w:proofErr w:type="spellEnd"/>
      <w:r w:rsidRPr="00A02983">
        <w:t xml:space="preserve"> = </w:t>
      </w:r>
      <w:proofErr w:type="spellStart"/>
      <w:proofErr w:type="gramStart"/>
      <w:r w:rsidRPr="00A02983">
        <w:t>plt.subplots</w:t>
      </w:r>
      <w:proofErr w:type="spellEnd"/>
      <w:proofErr w:type="gramEnd"/>
      <w:r w:rsidRPr="00A02983">
        <w:t>(</w:t>
      </w:r>
    </w:p>
    <w:p w14:paraId="06653C6B" w14:textId="77777777" w:rsidR="00A02983" w:rsidRPr="00A02983" w:rsidRDefault="00A02983" w:rsidP="003E49AA">
      <w:r w:rsidRPr="00A02983">
        <w:t xml:space="preserve">            num="Profit per Month", </w:t>
      </w:r>
      <w:proofErr w:type="spellStart"/>
      <w:r w:rsidRPr="00A02983">
        <w:t>nrows</w:t>
      </w:r>
      <w:proofErr w:type="spellEnd"/>
      <w:r w:rsidRPr="00A02983">
        <w:t xml:space="preserve">=2,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</w:t>
      </w:r>
    </w:p>
    <w:p w14:paraId="74CB8A4B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the bar charts as subplots</w:t>
      </w:r>
    </w:p>
    <w:p w14:paraId="3F854CA4" w14:textId="77777777" w:rsidR="00A02983" w:rsidRPr="00A02983" w:rsidRDefault="00A02983" w:rsidP="003E49AA"/>
    <w:p w14:paraId="77DA10E8" w14:textId="77777777" w:rsidR="00A02983" w:rsidRPr="00A02983" w:rsidRDefault="00A02983" w:rsidP="003E49AA">
      <w:r w:rsidRPr="00A02983">
        <w:t xml:space="preserve">        # Plot the graphs</w:t>
      </w:r>
    </w:p>
    <w:p w14:paraId="03C7929D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</w:t>
      </w:r>
      <w:proofErr w:type="gramStart"/>
      <w:r w:rsidRPr="00A02983">
        <w:t>dollars.plot</w:t>
      </w:r>
      <w:proofErr w:type="spellEnd"/>
      <w:proofErr w:type="gramEnd"/>
      <w:r w:rsidRPr="00A02983">
        <w:t>(kind="bar", ax=</w:t>
      </w:r>
      <w:proofErr w:type="spellStart"/>
      <w:r w:rsidRPr="00A02983">
        <w:t>axs</w:t>
      </w:r>
      <w:proofErr w:type="spellEnd"/>
      <w:r w:rsidRPr="00A02983">
        <w:t>[0], legend=False)</w:t>
      </w:r>
    </w:p>
    <w:p w14:paraId="1A504E1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set_title</w:t>
      </w:r>
      <w:proofErr w:type="spellEnd"/>
      <w:r w:rsidRPr="00A02983">
        <w:t>("Monthly Value by Year ($)")</w:t>
      </w:r>
    </w:p>
    <w:p w14:paraId="15D116B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[0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("Month")</w:t>
      </w:r>
    </w:p>
    <w:p w14:paraId="116100BD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set_ylabel</w:t>
      </w:r>
      <w:proofErr w:type="spellEnd"/>
      <w:r w:rsidRPr="00A02983">
        <w:t>("Value ($)")</w:t>
      </w:r>
    </w:p>
    <w:p w14:paraId="5166041D" w14:textId="77777777" w:rsidR="00A02983" w:rsidRPr="00A02983" w:rsidRDefault="00A02983" w:rsidP="003E49AA"/>
    <w:p w14:paraId="51B8A1E1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fig.legend</w:t>
      </w:r>
      <w:proofErr w:type="spellEnd"/>
      <w:proofErr w:type="gramEnd"/>
      <w:r w:rsidRPr="00A02983">
        <w:t xml:space="preserve">(loc="upper right", </w:t>
      </w:r>
      <w:proofErr w:type="spellStart"/>
      <w:r w:rsidRPr="00A02983">
        <w:t>ncol</w:t>
      </w:r>
      <w:proofErr w:type="spellEnd"/>
      <w:r w:rsidRPr="00A02983">
        <w:t>=</w:t>
      </w:r>
      <w:proofErr w:type="spellStart"/>
      <w:r w:rsidRPr="00A02983">
        <w:t>len</w:t>
      </w:r>
      <w:proofErr w:type="spellEnd"/>
      <w:r w:rsidRPr="00A02983">
        <w:t>(</w:t>
      </w:r>
      <w:proofErr w:type="spellStart"/>
      <w:r w:rsidRPr="00A02983">
        <w:t>month_order</w:t>
      </w:r>
      <w:proofErr w:type="spellEnd"/>
      <w:r w:rsidRPr="00A02983">
        <w:t>))</w:t>
      </w:r>
    </w:p>
    <w:p w14:paraId="33270A4F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monthly_</w:t>
      </w:r>
      <w:proofErr w:type="gramStart"/>
      <w:r w:rsidRPr="00A02983">
        <w:t>tonnes.plot</w:t>
      </w:r>
      <w:proofErr w:type="spellEnd"/>
      <w:proofErr w:type="gramEnd"/>
      <w:r w:rsidRPr="00A02983">
        <w:t>(kind="bar", ax=</w:t>
      </w:r>
      <w:proofErr w:type="spellStart"/>
      <w:r w:rsidRPr="00A02983">
        <w:t>axs</w:t>
      </w:r>
      <w:proofErr w:type="spellEnd"/>
      <w:r w:rsidRPr="00A02983">
        <w:t>[1], legend=False)</w:t>
      </w:r>
    </w:p>
    <w:p w14:paraId="7BC33CCE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set_title</w:t>
      </w:r>
      <w:proofErr w:type="spellEnd"/>
      <w:r w:rsidRPr="00A02983">
        <w:t>("Monthly Value by Year (</w:t>
      </w:r>
      <w:proofErr w:type="spellStart"/>
      <w:r w:rsidRPr="00A02983">
        <w:t>Tonnes</w:t>
      </w:r>
      <w:proofErr w:type="spellEnd"/>
      <w:r w:rsidRPr="00A02983">
        <w:t>)")</w:t>
      </w:r>
    </w:p>
    <w:p w14:paraId="0C00AF50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[1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("Month")</w:t>
      </w:r>
    </w:p>
    <w:p w14:paraId="115248F0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set_ylabel</w:t>
      </w:r>
      <w:proofErr w:type="spellEnd"/>
      <w:r w:rsidRPr="00A02983">
        <w:t>("Value (</w:t>
      </w:r>
      <w:proofErr w:type="spellStart"/>
      <w:r w:rsidRPr="00A02983">
        <w:t>Tonnes</w:t>
      </w:r>
      <w:proofErr w:type="spellEnd"/>
      <w:r w:rsidRPr="00A02983">
        <w:t>)")</w:t>
      </w:r>
    </w:p>
    <w:p w14:paraId="1CC4CD7F" w14:textId="77777777" w:rsidR="00A02983" w:rsidRPr="00A02983" w:rsidRDefault="00A02983" w:rsidP="003E49AA"/>
    <w:p w14:paraId="450C3E5A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r w:rsidRPr="00A02983">
        <w:t>fig.canvas.manager.set_window_</w:t>
      </w:r>
      <w:proofErr w:type="gramStart"/>
      <w:r w:rsidRPr="00A02983">
        <w:t>title</w:t>
      </w:r>
      <w:proofErr w:type="spellEnd"/>
      <w:r w:rsidRPr="00A02983">
        <w:t>(</w:t>
      </w:r>
      <w:proofErr w:type="gramEnd"/>
      <w:r w:rsidRPr="00A02983">
        <w:t>"Profit per Month")</w:t>
      </w:r>
    </w:p>
    <w:p w14:paraId="01C0EBE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61268AEE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1EACA508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(pad=3.0)</w:t>
      </w:r>
    </w:p>
    <w:p w14:paraId="6043E2D8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2762687D" w14:textId="77777777" w:rsidR="00A02983" w:rsidRPr="00A02983" w:rsidRDefault="00A02983" w:rsidP="003E49AA"/>
    <w:p w14:paraId="054F4C18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second_figure</w:t>
      </w:r>
      <w:proofErr w:type="spellEnd"/>
      <w:r w:rsidRPr="00A02983">
        <w:t>(self):</w:t>
      </w:r>
    </w:p>
    <w:p w14:paraId="4E26EF89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46C04B29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5A104F6A" w14:textId="77777777" w:rsidR="00A02983" w:rsidRPr="00A02983" w:rsidRDefault="00A02983" w:rsidP="003E49AA">
      <w:r w:rsidRPr="00A02983">
        <w:t xml:space="preserve">            "Direction",</w:t>
      </w:r>
    </w:p>
    <w:p w14:paraId="3EC38873" w14:textId="77777777" w:rsidR="00A02983" w:rsidRPr="00A02983" w:rsidRDefault="00A02983" w:rsidP="003E49AA">
      <w:r w:rsidRPr="00A02983">
        <w:t xml:space="preserve">            "Measure",</w:t>
      </w:r>
    </w:p>
    <w:p w14:paraId="6E566FAD" w14:textId="77777777" w:rsidR="00A02983" w:rsidRPr="00A02983" w:rsidRDefault="00A02983" w:rsidP="003E49AA">
      <w:r w:rsidRPr="00A02983">
        <w:t xml:space="preserve">            "Value",</w:t>
      </w:r>
    </w:p>
    <w:p w14:paraId="05074021" w14:textId="77777777" w:rsidR="00A02983" w:rsidRPr="00A02983" w:rsidRDefault="00A02983" w:rsidP="003E49AA">
      <w:r w:rsidRPr="00A02983">
        <w:t xml:space="preserve">            "Country",</w:t>
      </w:r>
    </w:p>
    <w:p w14:paraId="0233E445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1BC8D9F9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035EF410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6CC5C2AE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</w:t>
      </w:r>
    </w:p>
    <w:p w14:paraId="79CA883D" w14:textId="77777777" w:rsidR="00A02983" w:rsidRPr="00A02983" w:rsidRDefault="00A02983" w:rsidP="003E49AA">
      <w:r w:rsidRPr="00A02983">
        <w:t xml:space="preserve">        data = </w:t>
      </w:r>
      <w:proofErr w:type="gramStart"/>
      <w:r w:rsidRPr="00A02983">
        <w:t>data[</w:t>
      </w:r>
      <w:proofErr w:type="gramEnd"/>
    </w:p>
    <w:p w14:paraId="69D99640" w14:textId="77777777" w:rsidR="00A02983" w:rsidRPr="00A02983" w:rsidRDefault="00A02983" w:rsidP="003E49AA">
      <w:r w:rsidRPr="00A02983">
        <w:t xml:space="preserve">            data["Direction"] == "Exports"</w:t>
      </w:r>
    </w:p>
    <w:p w14:paraId="5B660C76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Accept only the 'Exports' Direction</w:t>
      </w:r>
    </w:p>
    <w:p w14:paraId="74F8E454" w14:textId="77777777" w:rsidR="00A02983" w:rsidRPr="00A02983" w:rsidRDefault="00A02983" w:rsidP="003E49AA">
      <w:r w:rsidRPr="00A02983">
        <w:t xml:space="preserve">        data = (</w:t>
      </w:r>
    </w:p>
    <w:p w14:paraId="0B5C6613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(["Country", "Measure"])["Value"].sum().</w:t>
      </w:r>
      <w:proofErr w:type="spellStart"/>
      <w:r w:rsidRPr="00A02983">
        <w:t>reset_index</w:t>
      </w:r>
      <w:proofErr w:type="spellEnd"/>
      <w:r w:rsidRPr="00A02983">
        <w:t>()</w:t>
      </w:r>
    </w:p>
    <w:p w14:paraId="72C4AE9B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Group the Value by Country and Measure and sum for $ and </w:t>
      </w:r>
      <w:proofErr w:type="spellStart"/>
      <w:r w:rsidRPr="00A02983">
        <w:t>Tonnes</w:t>
      </w:r>
      <w:proofErr w:type="spellEnd"/>
      <w:r w:rsidRPr="00A02983">
        <w:t xml:space="preserve"> measures separately</w:t>
      </w:r>
    </w:p>
    <w:p w14:paraId="7E6B69FD" w14:textId="77777777" w:rsidR="00A02983" w:rsidRPr="00A02983" w:rsidRDefault="00A02983" w:rsidP="003E49AA"/>
    <w:p w14:paraId="79CE0E83" w14:textId="77777777" w:rsidR="00A02983" w:rsidRPr="00A02983" w:rsidRDefault="00A02983" w:rsidP="003E49AA">
      <w:r w:rsidRPr="00A02983">
        <w:t xml:space="preserve">        # Make the data names Shorter</w:t>
      </w:r>
    </w:p>
    <w:p w14:paraId="710F9E50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data.replace</w:t>
      </w:r>
      <w:proofErr w:type="spellEnd"/>
      <w:proofErr w:type="gramEnd"/>
      <w:r w:rsidRPr="00A02983">
        <w:t>(</w:t>
      </w:r>
    </w:p>
    <w:p w14:paraId="7F396476" w14:textId="77777777" w:rsidR="00A02983" w:rsidRPr="00A02983" w:rsidRDefault="00A02983" w:rsidP="003E49AA">
      <w:r w:rsidRPr="00A02983">
        <w:t xml:space="preserve">            [</w:t>
      </w:r>
    </w:p>
    <w:p w14:paraId="57CFF761" w14:textId="77777777" w:rsidR="00A02983" w:rsidRPr="00A02983" w:rsidRDefault="00A02983" w:rsidP="003E49AA">
      <w:r w:rsidRPr="00A02983">
        <w:lastRenderedPageBreak/>
        <w:t xml:space="preserve">                "East Asia (excluding China)",</w:t>
      </w:r>
    </w:p>
    <w:p w14:paraId="60522F76" w14:textId="77777777" w:rsidR="00A02983" w:rsidRPr="00A02983" w:rsidRDefault="00A02983" w:rsidP="003E49AA">
      <w:r w:rsidRPr="00A02983">
        <w:t xml:space="preserve">                "European Union (27)",</w:t>
      </w:r>
    </w:p>
    <w:p w14:paraId="4BF398EF" w14:textId="77777777" w:rsidR="00A02983" w:rsidRPr="00A02983" w:rsidRDefault="00A02983" w:rsidP="003E49AA">
      <w:r w:rsidRPr="00A02983">
        <w:t xml:space="preserve">                "Total (excluding China)",</w:t>
      </w:r>
    </w:p>
    <w:p w14:paraId="5B3EE536" w14:textId="77777777" w:rsidR="00A02983" w:rsidRPr="00A02983" w:rsidRDefault="00A02983" w:rsidP="003E49AA">
      <w:r w:rsidRPr="00A02983">
        <w:t xml:space="preserve">                "United Kingdom",</w:t>
      </w:r>
    </w:p>
    <w:p w14:paraId="16EC2109" w14:textId="77777777" w:rsidR="00A02983" w:rsidRPr="00A02983" w:rsidRDefault="00A02983" w:rsidP="003E49AA">
      <w:r w:rsidRPr="00A02983">
        <w:t xml:space="preserve">                "United States",</w:t>
      </w:r>
    </w:p>
    <w:p w14:paraId="7BBC16A1" w14:textId="77777777" w:rsidR="00A02983" w:rsidRPr="00A02983" w:rsidRDefault="00A02983" w:rsidP="003E49AA">
      <w:r w:rsidRPr="00A02983">
        <w:t xml:space="preserve">            ],</w:t>
      </w:r>
    </w:p>
    <w:p w14:paraId="79BD1FD0" w14:textId="77777777" w:rsidR="00A02983" w:rsidRPr="00A02983" w:rsidRDefault="00A02983" w:rsidP="003E49AA">
      <w:r w:rsidRPr="00A02983">
        <w:t xml:space="preserve">            ["</w:t>
      </w:r>
      <w:proofErr w:type="spellStart"/>
      <w:r w:rsidRPr="00A02983">
        <w:t>EAsia</w:t>
      </w:r>
      <w:proofErr w:type="spellEnd"/>
      <w:r w:rsidRPr="00A02983">
        <w:t>-China", "EU (27)", "Total-China", "UK", "USA"],</w:t>
      </w:r>
    </w:p>
    <w:p w14:paraId="677A5C2E" w14:textId="77777777" w:rsidR="00A02983" w:rsidRPr="00A02983" w:rsidRDefault="00A02983" w:rsidP="003E49AA">
      <w:r w:rsidRPr="00A02983">
        <w:t xml:space="preserve">        )</w:t>
      </w:r>
    </w:p>
    <w:p w14:paraId="5C2F4705" w14:textId="77777777" w:rsidR="00A02983" w:rsidRPr="00A02983" w:rsidRDefault="00A02983" w:rsidP="003E49AA"/>
    <w:p w14:paraId="1CC483C1" w14:textId="77777777" w:rsidR="00A02983" w:rsidRPr="00A02983" w:rsidRDefault="00A02983" w:rsidP="003E49AA">
      <w:r w:rsidRPr="00A02983">
        <w:t xml:space="preserve">        # Diverse the data based on the Measure Value</w:t>
      </w:r>
    </w:p>
    <w:p w14:paraId="39FF3D09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dollars_country</w:t>
      </w:r>
      <w:proofErr w:type="spellEnd"/>
      <w:r w:rsidRPr="00A02983">
        <w:t xml:space="preserve"> = data[data["Measure"] == "$"]</w:t>
      </w:r>
    </w:p>
    <w:p w14:paraId="0FD54569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tonnes_country</w:t>
      </w:r>
      <w:proofErr w:type="spellEnd"/>
      <w:r w:rsidRPr="00A02983">
        <w:t xml:space="preserve"> = data[data["Measure"] == "</w:t>
      </w:r>
      <w:proofErr w:type="spellStart"/>
      <w:r w:rsidRPr="00A02983">
        <w:t>Tonnes</w:t>
      </w:r>
      <w:proofErr w:type="spellEnd"/>
      <w:r w:rsidRPr="00A02983">
        <w:t>"]</w:t>
      </w:r>
    </w:p>
    <w:p w14:paraId="03D47709" w14:textId="77777777" w:rsidR="00A02983" w:rsidRPr="00A02983" w:rsidRDefault="00A02983" w:rsidP="003E49AA"/>
    <w:p w14:paraId="08E735FE" w14:textId="77777777" w:rsidR="00A02983" w:rsidRPr="00A02983" w:rsidRDefault="00A02983" w:rsidP="003E49AA">
      <w:r w:rsidRPr="00A02983">
        <w:t xml:space="preserve">        # Passing the data into the SQL Database</w:t>
      </w:r>
    </w:p>
    <w:p w14:paraId="290EFAB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dollars_country.to_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3EB4DCC0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country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="replace", index=False</w:t>
      </w:r>
    </w:p>
    <w:p w14:paraId="3B859A47" w14:textId="77777777" w:rsidR="00A02983" w:rsidRPr="00A02983" w:rsidRDefault="00A02983" w:rsidP="003E49AA">
      <w:r w:rsidRPr="00A02983">
        <w:t xml:space="preserve">        )</w:t>
      </w:r>
    </w:p>
    <w:p w14:paraId="0F7C582F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tonnes_country.to_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304FB401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country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="append", index=False</w:t>
      </w:r>
    </w:p>
    <w:p w14:paraId="7CB9554A" w14:textId="77777777" w:rsidR="00A02983" w:rsidRPr="00A02983" w:rsidRDefault="00A02983" w:rsidP="003E49AA">
      <w:r w:rsidRPr="00A02983">
        <w:t xml:space="preserve">        )</w:t>
      </w:r>
    </w:p>
    <w:p w14:paraId="6D09EA4C" w14:textId="77777777" w:rsidR="00A02983" w:rsidRPr="00A02983" w:rsidRDefault="00A02983" w:rsidP="003E49AA"/>
    <w:p w14:paraId="306E4D89" w14:textId="77777777" w:rsidR="00A02983" w:rsidRPr="00A02983" w:rsidRDefault="00A02983" w:rsidP="003E49AA">
      <w:r w:rsidRPr="00A02983">
        <w:t xml:space="preserve">        # Exporting the data into .csv files</w:t>
      </w:r>
    </w:p>
    <w:p w14:paraId="12A15837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dollars_country.to_csv</w:t>
      </w:r>
      <w:proofErr w:type="spellEnd"/>
      <w:r w:rsidRPr="00A02983">
        <w:t>("dollars_country.csv")</w:t>
      </w:r>
    </w:p>
    <w:p w14:paraId="52C1E87B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tonnes_country.to_csv</w:t>
      </w:r>
      <w:proofErr w:type="spellEnd"/>
      <w:r w:rsidRPr="00A02983">
        <w:t>("tonnes_country.csv")</w:t>
      </w:r>
    </w:p>
    <w:p w14:paraId="7400A0DB" w14:textId="77777777" w:rsidR="00A02983" w:rsidRPr="00A02983" w:rsidRDefault="00A02983" w:rsidP="003E49AA"/>
    <w:p w14:paraId="5727DA28" w14:textId="77777777" w:rsidR="00A02983" w:rsidRPr="00A02983" w:rsidRDefault="00A02983" w:rsidP="003E49AA">
      <w:r w:rsidRPr="00A02983">
        <w:t xml:space="preserve">        fig, </w:t>
      </w:r>
      <w:proofErr w:type="spellStart"/>
      <w:r w:rsidRPr="00A02983">
        <w:t>axs</w:t>
      </w:r>
      <w:proofErr w:type="spellEnd"/>
      <w:r w:rsidRPr="00A02983">
        <w:t xml:space="preserve"> = </w:t>
      </w:r>
      <w:proofErr w:type="spellStart"/>
      <w:proofErr w:type="gramStart"/>
      <w:r w:rsidRPr="00A02983">
        <w:t>plt.subplots</w:t>
      </w:r>
      <w:proofErr w:type="spellEnd"/>
      <w:proofErr w:type="gramEnd"/>
      <w:r w:rsidRPr="00A02983">
        <w:t>(</w:t>
      </w:r>
    </w:p>
    <w:p w14:paraId="2EE92040" w14:textId="77777777" w:rsidR="00A02983" w:rsidRPr="00A02983" w:rsidRDefault="00A02983" w:rsidP="003E49AA">
      <w:r w:rsidRPr="00A02983">
        <w:t xml:space="preserve">            num="Profit per Country", </w:t>
      </w:r>
      <w:proofErr w:type="spellStart"/>
      <w:r w:rsidRPr="00A02983">
        <w:t>nrows</w:t>
      </w:r>
      <w:proofErr w:type="spellEnd"/>
      <w:r w:rsidRPr="00A02983">
        <w:t xml:space="preserve">=2,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</w:t>
      </w:r>
    </w:p>
    <w:p w14:paraId="40870A6C" w14:textId="77777777" w:rsidR="00A02983" w:rsidRPr="00A02983" w:rsidRDefault="00A02983" w:rsidP="003E49AA">
      <w:r w:rsidRPr="00A02983">
        <w:lastRenderedPageBreak/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the bar charts as subplots</w:t>
      </w:r>
    </w:p>
    <w:p w14:paraId="17A79C8A" w14:textId="77777777" w:rsidR="00A02983" w:rsidRPr="00A02983" w:rsidRDefault="00A02983" w:rsidP="003E49AA"/>
    <w:p w14:paraId="142D22AB" w14:textId="77777777" w:rsidR="00A02983" w:rsidRPr="00A02983" w:rsidRDefault="00A02983" w:rsidP="003E49AA">
      <w:r w:rsidRPr="00A02983">
        <w:t xml:space="preserve">        # Plot the graphs</w:t>
      </w:r>
    </w:p>
    <w:p w14:paraId="2297A701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</w:t>
      </w:r>
      <w:proofErr w:type="gramStart"/>
      <w:r w:rsidRPr="00A02983">
        <w:t>country.plot</w:t>
      </w:r>
      <w:proofErr w:type="spellEnd"/>
      <w:proofErr w:type="gramEnd"/>
      <w:r w:rsidRPr="00A02983">
        <w:t>(</w:t>
      </w:r>
    </w:p>
    <w:p w14:paraId="2EEEA3A3" w14:textId="77777777" w:rsidR="00A02983" w:rsidRPr="00A02983" w:rsidRDefault="00A02983" w:rsidP="003E49AA">
      <w:r w:rsidRPr="00A02983">
        <w:t xml:space="preserve">            x="Country", y="Value", kind="bar", ax=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0], legend=False</w:t>
      </w:r>
    </w:p>
    <w:p w14:paraId="140868A1" w14:textId="77777777" w:rsidR="00A02983" w:rsidRPr="00A02983" w:rsidRDefault="00A02983" w:rsidP="003E49AA">
      <w:r w:rsidRPr="00A02983">
        <w:t xml:space="preserve">        )</w:t>
      </w:r>
    </w:p>
    <w:p w14:paraId="21A295BF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set_title</w:t>
      </w:r>
      <w:proofErr w:type="spellEnd"/>
      <w:r w:rsidRPr="00A02983">
        <w:t>("Summary Value by Country ($)")</w:t>
      </w:r>
    </w:p>
    <w:p w14:paraId="75578F2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[0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("Country")</w:t>
      </w:r>
    </w:p>
    <w:p w14:paraId="3B1B07E2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set_ylabel</w:t>
      </w:r>
      <w:proofErr w:type="spellEnd"/>
      <w:r w:rsidRPr="00A02983">
        <w:t>("Value ($)")</w:t>
      </w:r>
    </w:p>
    <w:p w14:paraId="170A3EBF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</w:t>
      </w:r>
      <w:proofErr w:type="gramStart"/>
      <w:r w:rsidRPr="00A02983">
        <w:t>country.plot</w:t>
      </w:r>
      <w:proofErr w:type="spellEnd"/>
      <w:proofErr w:type="gramEnd"/>
      <w:r w:rsidRPr="00A02983">
        <w:t>(x="Country", y="Value", kind="bar", ax=</w:t>
      </w:r>
      <w:proofErr w:type="spellStart"/>
      <w:r w:rsidRPr="00A02983">
        <w:t>axs</w:t>
      </w:r>
      <w:proofErr w:type="spellEnd"/>
      <w:r w:rsidRPr="00A02983">
        <w:t>[1], legend=False)</w:t>
      </w:r>
    </w:p>
    <w:p w14:paraId="7F15F076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set_title</w:t>
      </w:r>
      <w:proofErr w:type="spellEnd"/>
      <w:r w:rsidRPr="00A02983">
        <w:t>("Summary Value by Country (</w:t>
      </w:r>
      <w:proofErr w:type="spellStart"/>
      <w:r w:rsidRPr="00A02983">
        <w:t>Tonnes</w:t>
      </w:r>
      <w:proofErr w:type="spellEnd"/>
      <w:r w:rsidRPr="00A02983">
        <w:t>)")</w:t>
      </w:r>
    </w:p>
    <w:p w14:paraId="07B6DF39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[1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("Country")</w:t>
      </w:r>
    </w:p>
    <w:p w14:paraId="0D9E4708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set_ylabel</w:t>
      </w:r>
      <w:proofErr w:type="spellEnd"/>
      <w:r w:rsidRPr="00A02983">
        <w:t>("Value (</w:t>
      </w:r>
      <w:proofErr w:type="spellStart"/>
      <w:r w:rsidRPr="00A02983">
        <w:t>Tonnes</w:t>
      </w:r>
      <w:proofErr w:type="spellEnd"/>
      <w:r w:rsidRPr="00A02983">
        <w:t>)")</w:t>
      </w:r>
    </w:p>
    <w:p w14:paraId="0C17AFAA" w14:textId="77777777" w:rsidR="00A02983" w:rsidRPr="00A02983" w:rsidRDefault="00A02983" w:rsidP="003E49AA"/>
    <w:p w14:paraId="03BAB140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fig.suptitle</w:t>
      </w:r>
      <w:proofErr w:type="spellEnd"/>
      <w:proofErr w:type="gramEnd"/>
      <w:r w:rsidRPr="00A02983">
        <w:t xml:space="preserve">("Profit Per Country", </w:t>
      </w:r>
      <w:proofErr w:type="spellStart"/>
      <w:r w:rsidRPr="00A02983">
        <w:t>fontweight</w:t>
      </w:r>
      <w:proofErr w:type="spellEnd"/>
      <w:r w:rsidRPr="00A02983">
        <w:t xml:space="preserve">="bold", </w:t>
      </w:r>
      <w:proofErr w:type="spellStart"/>
      <w:r w:rsidRPr="00A02983">
        <w:t>fontsize</w:t>
      </w:r>
      <w:proofErr w:type="spellEnd"/>
      <w:r w:rsidRPr="00A02983">
        <w:t>=16)</w:t>
      </w:r>
    </w:p>
    <w:p w14:paraId="2C2EA95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15230DDA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7CD73437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()</w:t>
      </w:r>
    </w:p>
    <w:p w14:paraId="66FB21E2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4B4FB757" w14:textId="77777777" w:rsidR="00A02983" w:rsidRPr="00A02983" w:rsidRDefault="00A02983" w:rsidP="003E49AA"/>
    <w:p w14:paraId="4C394F15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third_figure</w:t>
      </w:r>
      <w:proofErr w:type="spellEnd"/>
      <w:r w:rsidRPr="00A02983">
        <w:t>(self):</w:t>
      </w:r>
    </w:p>
    <w:p w14:paraId="4D9BC799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6C4512CB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30EEEA43" w14:textId="77777777" w:rsidR="00A02983" w:rsidRPr="00A02983" w:rsidRDefault="00A02983" w:rsidP="003E49AA">
      <w:r w:rsidRPr="00A02983">
        <w:t xml:space="preserve">            "Direction",</w:t>
      </w:r>
    </w:p>
    <w:p w14:paraId="589DD133" w14:textId="77777777" w:rsidR="00A02983" w:rsidRPr="00A02983" w:rsidRDefault="00A02983" w:rsidP="003E49AA">
      <w:r w:rsidRPr="00A02983">
        <w:t xml:space="preserve">            "Measure",</w:t>
      </w:r>
    </w:p>
    <w:p w14:paraId="396F6898" w14:textId="77777777" w:rsidR="00A02983" w:rsidRPr="00A02983" w:rsidRDefault="00A02983" w:rsidP="003E49AA">
      <w:r w:rsidRPr="00A02983">
        <w:t xml:space="preserve">            "Value",</w:t>
      </w:r>
    </w:p>
    <w:p w14:paraId="020C6B9C" w14:textId="77777777" w:rsidR="00A02983" w:rsidRPr="00A02983" w:rsidRDefault="00A02983" w:rsidP="003E49AA">
      <w:r w:rsidRPr="00A02983">
        <w:t xml:space="preserve">            "</w:t>
      </w:r>
      <w:proofErr w:type="spellStart"/>
      <w:r w:rsidRPr="00A02983">
        <w:t>Transport_Mode</w:t>
      </w:r>
      <w:proofErr w:type="spellEnd"/>
      <w:r w:rsidRPr="00A02983">
        <w:t>",</w:t>
      </w:r>
    </w:p>
    <w:p w14:paraId="3188F1BA" w14:textId="77777777" w:rsidR="00A02983" w:rsidRPr="00A02983" w:rsidRDefault="00A02983" w:rsidP="003E49AA">
      <w:r w:rsidRPr="00A02983">
        <w:lastRenderedPageBreak/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6DAE2CEF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4DFEBECA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40EA2FDD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</w:t>
      </w:r>
    </w:p>
    <w:p w14:paraId="733AFB03" w14:textId="77777777" w:rsidR="00A02983" w:rsidRPr="00A02983" w:rsidRDefault="00A02983" w:rsidP="003E49AA">
      <w:r w:rsidRPr="00A02983">
        <w:t xml:space="preserve">        data = </w:t>
      </w:r>
      <w:proofErr w:type="gramStart"/>
      <w:r w:rsidRPr="00A02983">
        <w:t>data[</w:t>
      </w:r>
      <w:proofErr w:type="gramEnd"/>
    </w:p>
    <w:p w14:paraId="38BC981A" w14:textId="77777777" w:rsidR="00A02983" w:rsidRPr="00A02983" w:rsidRDefault="00A02983" w:rsidP="003E49AA">
      <w:r w:rsidRPr="00A02983">
        <w:t xml:space="preserve">            data["Direction"] == "Exports"</w:t>
      </w:r>
    </w:p>
    <w:p w14:paraId="3623FA95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Accept only the 'Exports' Direction</w:t>
      </w:r>
    </w:p>
    <w:p w14:paraId="1D50F781" w14:textId="77777777" w:rsidR="00A02983" w:rsidRPr="00A02983" w:rsidRDefault="00A02983" w:rsidP="003E49AA">
      <w:r w:rsidRPr="00A02983">
        <w:t xml:space="preserve">        data = (</w:t>
      </w:r>
    </w:p>
    <w:p w14:paraId="4633CD61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(["</w:t>
      </w:r>
      <w:proofErr w:type="spellStart"/>
      <w:r w:rsidRPr="00A02983">
        <w:t>Transport_Mode</w:t>
      </w:r>
      <w:proofErr w:type="spellEnd"/>
      <w:r w:rsidRPr="00A02983">
        <w:t>", "Measure"])["Value"].sum().</w:t>
      </w:r>
      <w:proofErr w:type="spellStart"/>
      <w:r w:rsidRPr="00A02983">
        <w:t>reset_index</w:t>
      </w:r>
      <w:proofErr w:type="spellEnd"/>
      <w:r w:rsidRPr="00A02983">
        <w:t>()</w:t>
      </w:r>
    </w:p>
    <w:p w14:paraId="4C5AE0F2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Group the data by </w:t>
      </w:r>
      <w:proofErr w:type="spellStart"/>
      <w:r w:rsidRPr="00A02983">
        <w:t>Transport_Mode</w:t>
      </w:r>
      <w:proofErr w:type="spellEnd"/>
      <w:r w:rsidRPr="00A02983">
        <w:t xml:space="preserve"> and Measure and sum the Value column for $ and </w:t>
      </w:r>
      <w:proofErr w:type="spellStart"/>
      <w:r w:rsidRPr="00A02983">
        <w:t>Tonnes</w:t>
      </w:r>
      <w:proofErr w:type="spellEnd"/>
      <w:r w:rsidRPr="00A02983">
        <w:t xml:space="preserve"> measures separately</w:t>
      </w:r>
    </w:p>
    <w:p w14:paraId="55749488" w14:textId="77777777" w:rsidR="00A02983" w:rsidRPr="00A02983" w:rsidRDefault="00A02983" w:rsidP="003E49AA"/>
    <w:p w14:paraId="7472FF78" w14:textId="77777777" w:rsidR="00A02983" w:rsidRPr="00A02983" w:rsidRDefault="00A02983" w:rsidP="003E49AA">
      <w:r w:rsidRPr="00A02983">
        <w:t xml:space="preserve">        # Diverse the data based on the Measure Value</w:t>
      </w:r>
    </w:p>
    <w:p w14:paraId="7ABF852B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dollars_transport</w:t>
      </w:r>
      <w:proofErr w:type="spellEnd"/>
      <w:r w:rsidRPr="00A02983">
        <w:t xml:space="preserve"> = data[data["Measure"] == "$"]</w:t>
      </w:r>
    </w:p>
    <w:p w14:paraId="2064B61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tonnes_transport</w:t>
      </w:r>
      <w:proofErr w:type="spellEnd"/>
      <w:r w:rsidRPr="00A02983">
        <w:t xml:space="preserve"> = data[data["Measure"] == "</w:t>
      </w:r>
      <w:proofErr w:type="spellStart"/>
      <w:r w:rsidRPr="00A02983">
        <w:t>Tonnes</w:t>
      </w:r>
      <w:proofErr w:type="spellEnd"/>
      <w:r w:rsidRPr="00A02983">
        <w:t>"]</w:t>
      </w:r>
    </w:p>
    <w:p w14:paraId="52AA4062" w14:textId="77777777" w:rsidR="00A02983" w:rsidRPr="00A02983" w:rsidRDefault="00A02983" w:rsidP="003E49AA"/>
    <w:p w14:paraId="6874D9FF" w14:textId="77777777" w:rsidR="00A02983" w:rsidRPr="00A02983" w:rsidRDefault="00A02983" w:rsidP="003E49AA">
      <w:r w:rsidRPr="00A02983">
        <w:t xml:space="preserve">        # Passing the data into the SQL Database</w:t>
      </w:r>
    </w:p>
    <w:p w14:paraId="65DC0924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dollars_transport.to_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45578D6F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transport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="replace", index=False</w:t>
      </w:r>
    </w:p>
    <w:p w14:paraId="4AD9AF9E" w14:textId="77777777" w:rsidR="00A02983" w:rsidRPr="00A02983" w:rsidRDefault="00A02983" w:rsidP="003E49AA">
      <w:r w:rsidRPr="00A02983">
        <w:t xml:space="preserve">        )</w:t>
      </w:r>
    </w:p>
    <w:p w14:paraId="1C332781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tonnes_transport.to_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717F30F0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transport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="append", index=False</w:t>
      </w:r>
    </w:p>
    <w:p w14:paraId="3785666B" w14:textId="77777777" w:rsidR="00A02983" w:rsidRPr="00A02983" w:rsidRDefault="00A02983" w:rsidP="003E49AA">
      <w:r w:rsidRPr="00A02983">
        <w:t xml:space="preserve">        )</w:t>
      </w:r>
    </w:p>
    <w:p w14:paraId="13B6DAD6" w14:textId="77777777" w:rsidR="00A02983" w:rsidRPr="00A02983" w:rsidRDefault="00A02983" w:rsidP="003E49AA"/>
    <w:p w14:paraId="68F5ED8D" w14:textId="77777777" w:rsidR="00A02983" w:rsidRPr="00A02983" w:rsidRDefault="00A02983" w:rsidP="003E49AA">
      <w:r w:rsidRPr="00A02983">
        <w:t xml:space="preserve">        # Exporting the data into .csv files</w:t>
      </w:r>
    </w:p>
    <w:p w14:paraId="3DA721B3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dollars_transport.to_csv</w:t>
      </w:r>
      <w:proofErr w:type="spellEnd"/>
      <w:r w:rsidRPr="00A02983">
        <w:t>("dollars_transport.csv")</w:t>
      </w:r>
    </w:p>
    <w:p w14:paraId="4FC4A3F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tonnes_transport.to_csv</w:t>
      </w:r>
      <w:proofErr w:type="spellEnd"/>
      <w:r w:rsidRPr="00A02983">
        <w:t>("tonnes_transport.csv")</w:t>
      </w:r>
    </w:p>
    <w:p w14:paraId="45D26589" w14:textId="77777777" w:rsidR="00A02983" w:rsidRPr="00A02983" w:rsidRDefault="00A02983" w:rsidP="003E49AA"/>
    <w:p w14:paraId="338E24D1" w14:textId="77777777" w:rsidR="00A02983" w:rsidRPr="00A02983" w:rsidRDefault="00A02983" w:rsidP="003E49AA">
      <w:r w:rsidRPr="00A02983">
        <w:lastRenderedPageBreak/>
        <w:t xml:space="preserve">        fig, </w:t>
      </w:r>
      <w:proofErr w:type="spellStart"/>
      <w:r w:rsidRPr="00A02983">
        <w:t>axs</w:t>
      </w:r>
      <w:proofErr w:type="spellEnd"/>
      <w:r w:rsidRPr="00A02983">
        <w:t xml:space="preserve"> = </w:t>
      </w:r>
      <w:proofErr w:type="spellStart"/>
      <w:proofErr w:type="gramStart"/>
      <w:r w:rsidRPr="00A02983">
        <w:t>plt.subplots</w:t>
      </w:r>
      <w:proofErr w:type="spellEnd"/>
      <w:proofErr w:type="gramEnd"/>
      <w:r w:rsidRPr="00A02983">
        <w:t>(</w:t>
      </w:r>
    </w:p>
    <w:p w14:paraId="6F273CEA" w14:textId="77777777" w:rsidR="00A02983" w:rsidRPr="00A02983" w:rsidRDefault="00A02983" w:rsidP="003E49AA">
      <w:r w:rsidRPr="00A02983">
        <w:t xml:space="preserve">            num="Profit per Transport", </w:t>
      </w:r>
      <w:proofErr w:type="spellStart"/>
      <w:r w:rsidRPr="00A02983">
        <w:t>nrows</w:t>
      </w:r>
      <w:proofErr w:type="spellEnd"/>
      <w:r w:rsidRPr="00A02983">
        <w:t xml:space="preserve">=2,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</w:t>
      </w:r>
    </w:p>
    <w:p w14:paraId="4F58D8CA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the bar charts as subplots</w:t>
      </w:r>
    </w:p>
    <w:p w14:paraId="1E8199EC" w14:textId="77777777" w:rsidR="00A02983" w:rsidRPr="00A02983" w:rsidRDefault="00A02983" w:rsidP="003E49AA">
      <w:r w:rsidRPr="00A02983">
        <w:t xml:space="preserve">        # Plot the graphs</w:t>
      </w:r>
    </w:p>
    <w:p w14:paraId="6CFAB2B9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</w:t>
      </w:r>
      <w:proofErr w:type="gramStart"/>
      <w:r w:rsidRPr="00A02983">
        <w:t>transport.plot</w:t>
      </w:r>
      <w:proofErr w:type="spellEnd"/>
      <w:proofErr w:type="gramEnd"/>
      <w:r w:rsidRPr="00A02983">
        <w:t>(</w:t>
      </w:r>
    </w:p>
    <w:p w14:paraId="68A741B1" w14:textId="77777777" w:rsidR="00A02983" w:rsidRPr="00A02983" w:rsidRDefault="00A02983" w:rsidP="003E49AA">
      <w:r w:rsidRPr="00A02983">
        <w:t xml:space="preserve">            x="</w:t>
      </w:r>
      <w:proofErr w:type="spellStart"/>
      <w:r w:rsidRPr="00A02983">
        <w:t>Transport_Mode</w:t>
      </w:r>
      <w:proofErr w:type="spellEnd"/>
      <w:r w:rsidRPr="00A02983">
        <w:t>", y="Value", kind="bar", ax=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0], legend=False</w:t>
      </w:r>
    </w:p>
    <w:p w14:paraId="738FFF16" w14:textId="77777777" w:rsidR="00A02983" w:rsidRPr="00A02983" w:rsidRDefault="00A02983" w:rsidP="003E49AA">
      <w:r w:rsidRPr="00A02983">
        <w:t xml:space="preserve">        )</w:t>
      </w:r>
    </w:p>
    <w:p w14:paraId="7639DC62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set_title</w:t>
      </w:r>
      <w:proofErr w:type="spellEnd"/>
      <w:r w:rsidRPr="00A02983">
        <w:t>("Summary Value by Transport Mode ($)")</w:t>
      </w:r>
    </w:p>
    <w:p w14:paraId="24C8A34C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[0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("Transport")</w:t>
      </w:r>
    </w:p>
    <w:p w14:paraId="402D72A7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set_ylabel</w:t>
      </w:r>
      <w:proofErr w:type="spellEnd"/>
      <w:r w:rsidRPr="00A02983">
        <w:t>("Value ($)")</w:t>
      </w:r>
    </w:p>
    <w:p w14:paraId="2A94348E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</w:t>
      </w:r>
      <w:proofErr w:type="gramStart"/>
      <w:r w:rsidRPr="00A02983">
        <w:t>transport.plot</w:t>
      </w:r>
      <w:proofErr w:type="spellEnd"/>
      <w:proofErr w:type="gramEnd"/>
      <w:r w:rsidRPr="00A02983">
        <w:t>(</w:t>
      </w:r>
    </w:p>
    <w:p w14:paraId="12B0F4CB" w14:textId="77777777" w:rsidR="00A02983" w:rsidRPr="00A02983" w:rsidRDefault="00A02983" w:rsidP="003E49AA">
      <w:r w:rsidRPr="00A02983">
        <w:t xml:space="preserve">            x="</w:t>
      </w:r>
      <w:proofErr w:type="spellStart"/>
      <w:r w:rsidRPr="00A02983">
        <w:t>Transport_Mode</w:t>
      </w:r>
      <w:proofErr w:type="spellEnd"/>
      <w:r w:rsidRPr="00A02983">
        <w:t>", y="Value", kind="bar", ax=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1], legend=False</w:t>
      </w:r>
    </w:p>
    <w:p w14:paraId="29ABD4FB" w14:textId="77777777" w:rsidR="00A02983" w:rsidRPr="00A02983" w:rsidRDefault="00A02983" w:rsidP="003E49AA">
      <w:r w:rsidRPr="00A02983">
        <w:t xml:space="preserve">        )</w:t>
      </w:r>
    </w:p>
    <w:p w14:paraId="401674B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set_title</w:t>
      </w:r>
      <w:proofErr w:type="spellEnd"/>
      <w:r w:rsidRPr="00A02983">
        <w:t>("Summary Value by Transport Mode (</w:t>
      </w:r>
      <w:proofErr w:type="spellStart"/>
      <w:r w:rsidRPr="00A02983">
        <w:t>Tonnes</w:t>
      </w:r>
      <w:proofErr w:type="spellEnd"/>
      <w:r w:rsidRPr="00A02983">
        <w:t>)")</w:t>
      </w:r>
    </w:p>
    <w:p w14:paraId="3888F1B7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[1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("Transport")</w:t>
      </w:r>
    </w:p>
    <w:p w14:paraId="78ADD3C4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set_ylabel</w:t>
      </w:r>
      <w:proofErr w:type="spellEnd"/>
      <w:r w:rsidRPr="00A02983">
        <w:t>("Value (</w:t>
      </w:r>
      <w:proofErr w:type="spellStart"/>
      <w:r w:rsidRPr="00A02983">
        <w:t>Tonnes</w:t>
      </w:r>
      <w:proofErr w:type="spellEnd"/>
      <w:r w:rsidRPr="00A02983">
        <w:t>)")</w:t>
      </w:r>
    </w:p>
    <w:p w14:paraId="3FA201AF" w14:textId="77777777" w:rsidR="00A02983" w:rsidRPr="00A02983" w:rsidRDefault="00A02983" w:rsidP="003E49AA"/>
    <w:p w14:paraId="45277D9A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fig.canvas.manager.set_window_</w:t>
      </w:r>
      <w:proofErr w:type="gramStart"/>
      <w:r w:rsidRPr="00A02983">
        <w:t>title</w:t>
      </w:r>
      <w:proofErr w:type="spellEnd"/>
      <w:r w:rsidRPr="00A02983">
        <w:t>(</w:t>
      </w:r>
      <w:proofErr w:type="gramEnd"/>
      <w:r w:rsidRPr="00A02983">
        <w:t>"Profit per Transport")</w:t>
      </w:r>
    </w:p>
    <w:p w14:paraId="170A4D6C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0148DEDC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639A615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()</w:t>
      </w:r>
    </w:p>
    <w:p w14:paraId="3495CC2F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71C6EA22" w14:textId="77777777" w:rsidR="00A02983" w:rsidRPr="00A02983" w:rsidRDefault="00A02983" w:rsidP="003E49AA"/>
    <w:p w14:paraId="771109FE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fourth_figure</w:t>
      </w:r>
      <w:proofErr w:type="spellEnd"/>
      <w:r w:rsidRPr="00A02983">
        <w:t>(self):</w:t>
      </w:r>
    </w:p>
    <w:p w14:paraId="63B947FD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560B9258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14FA2738" w14:textId="77777777" w:rsidR="00A02983" w:rsidRPr="00A02983" w:rsidRDefault="00A02983" w:rsidP="003E49AA">
      <w:r w:rsidRPr="00A02983">
        <w:t xml:space="preserve">            "Direction",</w:t>
      </w:r>
    </w:p>
    <w:p w14:paraId="5BBF3C60" w14:textId="77777777" w:rsidR="00A02983" w:rsidRPr="00A02983" w:rsidRDefault="00A02983" w:rsidP="003E49AA">
      <w:r w:rsidRPr="00A02983">
        <w:lastRenderedPageBreak/>
        <w:t xml:space="preserve">            "Date",</w:t>
      </w:r>
    </w:p>
    <w:p w14:paraId="527C0F15" w14:textId="77777777" w:rsidR="00A02983" w:rsidRPr="00A02983" w:rsidRDefault="00A02983" w:rsidP="003E49AA">
      <w:r w:rsidRPr="00A02983">
        <w:t xml:space="preserve">            "Measure",</w:t>
      </w:r>
    </w:p>
    <w:p w14:paraId="7C5B7B28" w14:textId="77777777" w:rsidR="00A02983" w:rsidRPr="00A02983" w:rsidRDefault="00A02983" w:rsidP="003E49AA">
      <w:r w:rsidRPr="00A02983">
        <w:t xml:space="preserve">            "Value",</w:t>
      </w:r>
    </w:p>
    <w:p w14:paraId="5C90A843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3494008F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2CE64F35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1A797541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</w:t>
      </w:r>
    </w:p>
    <w:p w14:paraId="4093FFA7" w14:textId="77777777" w:rsidR="00A02983" w:rsidRPr="00A02983" w:rsidRDefault="00A02983" w:rsidP="003E49AA">
      <w:r w:rsidRPr="00A02983">
        <w:t xml:space="preserve">        data = </w:t>
      </w:r>
      <w:proofErr w:type="gramStart"/>
      <w:r w:rsidRPr="00A02983">
        <w:t>data[</w:t>
      </w:r>
      <w:proofErr w:type="gramEnd"/>
    </w:p>
    <w:p w14:paraId="08C3769F" w14:textId="77777777" w:rsidR="00A02983" w:rsidRPr="00A02983" w:rsidRDefault="00A02983" w:rsidP="003E49AA">
      <w:r w:rsidRPr="00A02983">
        <w:t xml:space="preserve">            data["Direction"] == "Exports"</w:t>
      </w:r>
    </w:p>
    <w:p w14:paraId="4DAA7A24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Accept only the 'Exports' Direction</w:t>
      </w:r>
    </w:p>
    <w:p w14:paraId="201CA2C1" w14:textId="77777777" w:rsidR="00A02983" w:rsidRPr="00A02983" w:rsidRDefault="00A02983" w:rsidP="003E49AA">
      <w:r w:rsidRPr="00A02983">
        <w:t xml:space="preserve">        data["Day"] = </w:t>
      </w:r>
      <w:proofErr w:type="spellStart"/>
      <w:r w:rsidRPr="00A02983">
        <w:t>pd.to_datetime</w:t>
      </w:r>
      <w:proofErr w:type="spellEnd"/>
      <w:r w:rsidRPr="00A02983">
        <w:t>(data["Date"], format="%d/%m/%Y").</w:t>
      </w:r>
      <w:proofErr w:type="spellStart"/>
      <w:proofErr w:type="gramStart"/>
      <w:r w:rsidRPr="00A02983">
        <w:t>dt.strftime</w:t>
      </w:r>
      <w:proofErr w:type="spellEnd"/>
      <w:proofErr w:type="gramEnd"/>
      <w:r w:rsidRPr="00A02983">
        <w:t>(</w:t>
      </w:r>
    </w:p>
    <w:p w14:paraId="059C7A44" w14:textId="77777777" w:rsidR="00A02983" w:rsidRPr="00A02983" w:rsidRDefault="00A02983" w:rsidP="003E49AA">
      <w:r w:rsidRPr="00A02983">
        <w:t xml:space="preserve">            "%a"</w:t>
      </w:r>
    </w:p>
    <w:p w14:paraId="5F0B465D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a new column for short day names</w:t>
      </w:r>
    </w:p>
    <w:p w14:paraId="4E973873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daily_data</w:t>
      </w:r>
      <w:proofErr w:type="spellEnd"/>
      <w:r w:rsidRPr="00A02983">
        <w:t xml:space="preserve"> = (</w:t>
      </w:r>
    </w:p>
    <w:p w14:paraId="1A5D6560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(["Day", "Measure"])["Value"].sum().</w:t>
      </w:r>
      <w:proofErr w:type="spellStart"/>
      <w:r w:rsidRPr="00A02983">
        <w:t>reset_index</w:t>
      </w:r>
      <w:proofErr w:type="spellEnd"/>
      <w:r w:rsidRPr="00A02983">
        <w:t>()</w:t>
      </w:r>
    </w:p>
    <w:p w14:paraId="0C06E64D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Group the data by Day and Measure and sum the Value column for $ and </w:t>
      </w:r>
      <w:proofErr w:type="spellStart"/>
      <w:r w:rsidRPr="00A02983">
        <w:t>Tonnes</w:t>
      </w:r>
      <w:proofErr w:type="spellEnd"/>
      <w:r w:rsidRPr="00A02983">
        <w:t xml:space="preserve"> measures separately</w:t>
      </w:r>
    </w:p>
    <w:p w14:paraId="7FBDC3F4" w14:textId="77777777" w:rsidR="00A02983" w:rsidRPr="00A02983" w:rsidRDefault="00A02983" w:rsidP="003E49AA"/>
    <w:p w14:paraId="2E13596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day_order</w:t>
      </w:r>
      <w:proofErr w:type="spellEnd"/>
      <w:r w:rsidRPr="00A02983">
        <w:t xml:space="preserve"> = ["Mon", "Tue", "Wed", "Thu", "Fri", "Sat", "Sun</w:t>
      </w:r>
      <w:proofErr w:type="gramStart"/>
      <w:r w:rsidRPr="00A02983">
        <w:t>"]  #</w:t>
      </w:r>
      <w:proofErr w:type="gramEnd"/>
      <w:r w:rsidRPr="00A02983">
        <w:t xml:space="preserve"> Days Order</w:t>
      </w:r>
    </w:p>
    <w:p w14:paraId="3758D440" w14:textId="77777777" w:rsidR="00A02983" w:rsidRPr="00A02983" w:rsidRDefault="00A02983" w:rsidP="003E49AA"/>
    <w:p w14:paraId="65D3784F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daily_data</w:t>
      </w:r>
      <w:proofErr w:type="spellEnd"/>
      <w:r w:rsidRPr="00A02983">
        <w:t xml:space="preserve">["Day"] = </w:t>
      </w:r>
      <w:proofErr w:type="spellStart"/>
      <w:proofErr w:type="gramStart"/>
      <w:r w:rsidRPr="00A02983">
        <w:t>pd.Categorical</w:t>
      </w:r>
      <w:proofErr w:type="spellEnd"/>
      <w:proofErr w:type="gramEnd"/>
      <w:r w:rsidRPr="00A02983">
        <w:t>(</w:t>
      </w:r>
    </w:p>
    <w:p w14:paraId="7CBB5F77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daily_data</w:t>
      </w:r>
      <w:proofErr w:type="spellEnd"/>
      <w:r w:rsidRPr="00A02983">
        <w:t>["Day"], categories=</w:t>
      </w:r>
      <w:proofErr w:type="spellStart"/>
      <w:r w:rsidRPr="00A02983">
        <w:t>day_order</w:t>
      </w:r>
      <w:proofErr w:type="spellEnd"/>
      <w:r w:rsidRPr="00A02983">
        <w:t>, ordered=True</w:t>
      </w:r>
    </w:p>
    <w:p w14:paraId="3B4A403B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Ordering the Columns By Days</w:t>
      </w:r>
    </w:p>
    <w:p w14:paraId="2A8EF5C5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daily_data</w:t>
      </w:r>
      <w:proofErr w:type="spellEnd"/>
      <w:r w:rsidRPr="00A02983">
        <w:t xml:space="preserve"> = </w:t>
      </w:r>
      <w:proofErr w:type="spellStart"/>
      <w:r w:rsidRPr="00A02983">
        <w:t>daily_</w:t>
      </w:r>
      <w:proofErr w:type="gramStart"/>
      <w:r w:rsidRPr="00A02983">
        <w:t>data.sort</w:t>
      </w:r>
      <w:proofErr w:type="gramEnd"/>
      <w:r w:rsidRPr="00A02983">
        <w:t>_values</w:t>
      </w:r>
      <w:proofErr w:type="spellEnd"/>
      <w:r w:rsidRPr="00A02983">
        <w:t>("Day")  # Sorting the Columns by Day</w:t>
      </w:r>
    </w:p>
    <w:p w14:paraId="49775457" w14:textId="77777777" w:rsidR="00A02983" w:rsidRPr="00A02983" w:rsidRDefault="00A02983" w:rsidP="003E49AA"/>
    <w:p w14:paraId="01EB7C47" w14:textId="77777777" w:rsidR="00A02983" w:rsidRPr="00A02983" w:rsidRDefault="00A02983" w:rsidP="003E49AA">
      <w:r w:rsidRPr="00A02983">
        <w:t xml:space="preserve">        # Creating </w:t>
      </w:r>
      <w:proofErr w:type="spellStart"/>
      <w:r w:rsidRPr="00A02983">
        <w:t>seperate</w:t>
      </w:r>
      <w:proofErr w:type="spellEnd"/>
      <w:r w:rsidRPr="00A02983">
        <w:t xml:space="preserve"> tables for the $ Measure and the </w:t>
      </w:r>
      <w:proofErr w:type="spellStart"/>
      <w:r w:rsidRPr="00A02983">
        <w:t>Tonnes</w:t>
      </w:r>
      <w:proofErr w:type="spellEnd"/>
    </w:p>
    <w:p w14:paraId="420B6E2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dollars_per_day</w:t>
      </w:r>
      <w:proofErr w:type="spellEnd"/>
      <w:r w:rsidRPr="00A02983">
        <w:t xml:space="preserve"> = </w:t>
      </w:r>
      <w:proofErr w:type="spellStart"/>
      <w:r w:rsidRPr="00A02983">
        <w:t>daily_data</w:t>
      </w:r>
      <w:proofErr w:type="spellEnd"/>
      <w:r w:rsidRPr="00A02983">
        <w:t>[</w:t>
      </w:r>
      <w:proofErr w:type="spellStart"/>
      <w:r w:rsidRPr="00A02983">
        <w:t>daily_data</w:t>
      </w:r>
      <w:proofErr w:type="spellEnd"/>
      <w:r w:rsidRPr="00A02983">
        <w:t>["Measure"] == "$"]</w:t>
      </w:r>
    </w:p>
    <w:p w14:paraId="4B8CECFD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tonnes_per_day</w:t>
      </w:r>
      <w:proofErr w:type="spellEnd"/>
      <w:r w:rsidRPr="00A02983">
        <w:t xml:space="preserve"> = </w:t>
      </w:r>
      <w:proofErr w:type="spellStart"/>
      <w:r w:rsidRPr="00A02983">
        <w:t>daily_data</w:t>
      </w:r>
      <w:proofErr w:type="spellEnd"/>
      <w:r w:rsidRPr="00A02983">
        <w:t>[</w:t>
      </w:r>
      <w:proofErr w:type="spellStart"/>
      <w:r w:rsidRPr="00A02983">
        <w:t>daily_data</w:t>
      </w:r>
      <w:proofErr w:type="spellEnd"/>
      <w:r w:rsidRPr="00A02983">
        <w:t>["Measure"] == "</w:t>
      </w:r>
      <w:proofErr w:type="spellStart"/>
      <w:r w:rsidRPr="00A02983">
        <w:t>Tonnes</w:t>
      </w:r>
      <w:proofErr w:type="spellEnd"/>
      <w:r w:rsidRPr="00A02983">
        <w:t>"]</w:t>
      </w:r>
    </w:p>
    <w:p w14:paraId="786C8032" w14:textId="77777777" w:rsidR="00A02983" w:rsidRPr="00A02983" w:rsidRDefault="00A02983" w:rsidP="003E49AA"/>
    <w:p w14:paraId="757EF9A5" w14:textId="77777777" w:rsidR="00A02983" w:rsidRPr="00A02983" w:rsidRDefault="00A02983" w:rsidP="003E49AA">
      <w:r w:rsidRPr="00A02983">
        <w:t xml:space="preserve">        # Passing the data into the SQL Database</w:t>
      </w:r>
    </w:p>
    <w:p w14:paraId="233C15F8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dollars_per_day.to_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53239BA4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profit</w:t>
      </w:r>
      <w:proofErr w:type="gramEnd"/>
      <w:r w:rsidRPr="00A02983">
        <w:t>_per_day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="replace", index=False</w:t>
      </w:r>
    </w:p>
    <w:p w14:paraId="1816C689" w14:textId="77777777" w:rsidR="00A02983" w:rsidRPr="00A02983" w:rsidRDefault="00A02983" w:rsidP="003E49AA">
      <w:r w:rsidRPr="00A02983">
        <w:t xml:space="preserve">        )</w:t>
      </w:r>
    </w:p>
    <w:p w14:paraId="3CCB351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tonnes_per_day.to_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5AC05320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profit</w:t>
      </w:r>
      <w:proofErr w:type="gramEnd"/>
      <w:r w:rsidRPr="00A02983">
        <w:t>_per_day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="append", index=False</w:t>
      </w:r>
    </w:p>
    <w:p w14:paraId="1F41CD11" w14:textId="77777777" w:rsidR="00A02983" w:rsidRPr="00A02983" w:rsidRDefault="00A02983" w:rsidP="003E49AA">
      <w:r w:rsidRPr="00A02983">
        <w:t xml:space="preserve">        )</w:t>
      </w:r>
    </w:p>
    <w:p w14:paraId="3A64C1DE" w14:textId="77777777" w:rsidR="00A02983" w:rsidRPr="00A02983" w:rsidRDefault="00A02983" w:rsidP="003E49AA"/>
    <w:p w14:paraId="466E406F" w14:textId="77777777" w:rsidR="00A02983" w:rsidRPr="00A02983" w:rsidRDefault="00A02983" w:rsidP="003E49AA">
      <w:r w:rsidRPr="00A02983">
        <w:t xml:space="preserve">        # Exporting the data into .csv files</w:t>
      </w:r>
    </w:p>
    <w:p w14:paraId="0EAAB38D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dollars_per_day.to_csv</w:t>
      </w:r>
      <w:proofErr w:type="spellEnd"/>
      <w:r w:rsidRPr="00A02983">
        <w:t>("dollars_per_day.csv")</w:t>
      </w:r>
    </w:p>
    <w:p w14:paraId="45B6D7CD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tonnes_per_day.to_csv</w:t>
      </w:r>
      <w:proofErr w:type="spellEnd"/>
      <w:r w:rsidRPr="00A02983">
        <w:t>("tonnes_per_day.csv")</w:t>
      </w:r>
    </w:p>
    <w:p w14:paraId="1281BA6D" w14:textId="77777777" w:rsidR="00A02983" w:rsidRPr="00A02983" w:rsidRDefault="00A02983" w:rsidP="003E49AA"/>
    <w:p w14:paraId="15D9B11B" w14:textId="77777777" w:rsidR="00A02983" w:rsidRPr="00A02983" w:rsidRDefault="00A02983" w:rsidP="003E49AA">
      <w:r w:rsidRPr="00A02983">
        <w:t xml:space="preserve">        fig, </w:t>
      </w:r>
      <w:proofErr w:type="spellStart"/>
      <w:r w:rsidRPr="00A02983">
        <w:t>axs</w:t>
      </w:r>
      <w:proofErr w:type="spellEnd"/>
      <w:r w:rsidRPr="00A02983">
        <w:t xml:space="preserve"> = </w:t>
      </w:r>
      <w:proofErr w:type="spellStart"/>
      <w:proofErr w:type="gramStart"/>
      <w:r w:rsidRPr="00A02983">
        <w:t>plt.subplots</w:t>
      </w:r>
      <w:proofErr w:type="spellEnd"/>
      <w:proofErr w:type="gramEnd"/>
      <w:r w:rsidRPr="00A02983">
        <w:t>(</w:t>
      </w:r>
    </w:p>
    <w:p w14:paraId="5B6C138D" w14:textId="77777777" w:rsidR="00A02983" w:rsidRPr="00A02983" w:rsidRDefault="00A02983" w:rsidP="003E49AA">
      <w:r w:rsidRPr="00A02983">
        <w:t xml:space="preserve">            num="Profit per Day of Week", </w:t>
      </w:r>
      <w:proofErr w:type="spellStart"/>
      <w:r w:rsidRPr="00A02983">
        <w:t>nrows</w:t>
      </w:r>
      <w:proofErr w:type="spellEnd"/>
      <w:r w:rsidRPr="00A02983">
        <w:t xml:space="preserve">=2,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</w:t>
      </w:r>
    </w:p>
    <w:p w14:paraId="5C36F1A5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the bar charts as subplots</w:t>
      </w:r>
    </w:p>
    <w:p w14:paraId="42E13696" w14:textId="77777777" w:rsidR="00A02983" w:rsidRPr="00A02983" w:rsidRDefault="00A02983" w:rsidP="003E49AA"/>
    <w:p w14:paraId="54F7E4B1" w14:textId="77777777" w:rsidR="00A02983" w:rsidRPr="00A02983" w:rsidRDefault="00A02983" w:rsidP="003E49AA">
      <w:r w:rsidRPr="00A02983">
        <w:t xml:space="preserve">        # Plot the graphs</w:t>
      </w:r>
    </w:p>
    <w:p w14:paraId="450D5017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dollars_per_</w:t>
      </w:r>
      <w:proofErr w:type="gramStart"/>
      <w:r w:rsidRPr="00A02983">
        <w:t>day.plot</w:t>
      </w:r>
      <w:proofErr w:type="spellEnd"/>
      <w:proofErr w:type="gramEnd"/>
      <w:r w:rsidRPr="00A02983">
        <w:t>(x="Day", y="Value", kind="bar", ax=</w:t>
      </w:r>
      <w:proofErr w:type="spellStart"/>
      <w:r w:rsidRPr="00A02983">
        <w:t>axs</w:t>
      </w:r>
      <w:proofErr w:type="spellEnd"/>
      <w:r w:rsidRPr="00A02983">
        <w:t>[0], legend=False)</w:t>
      </w:r>
    </w:p>
    <w:p w14:paraId="2AC64A83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set_title</w:t>
      </w:r>
      <w:proofErr w:type="spellEnd"/>
      <w:r w:rsidRPr="00A02983">
        <w:t>("Total Daily Value ($)")</w:t>
      </w:r>
    </w:p>
    <w:p w14:paraId="14255A5C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[0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("Day")</w:t>
      </w:r>
    </w:p>
    <w:p w14:paraId="78083BEF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set_ylabel</w:t>
      </w:r>
      <w:proofErr w:type="spellEnd"/>
      <w:r w:rsidRPr="00A02983">
        <w:t>("Value ($)")</w:t>
      </w:r>
    </w:p>
    <w:p w14:paraId="6EF028B9" w14:textId="77777777" w:rsidR="00A02983" w:rsidRPr="00A02983" w:rsidRDefault="00A02983" w:rsidP="003E49AA"/>
    <w:p w14:paraId="0E572670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tonnes_per_</w:t>
      </w:r>
      <w:proofErr w:type="gramStart"/>
      <w:r w:rsidRPr="00A02983">
        <w:t>day.plot</w:t>
      </w:r>
      <w:proofErr w:type="spellEnd"/>
      <w:proofErr w:type="gramEnd"/>
      <w:r w:rsidRPr="00A02983">
        <w:t>(x="Day", y="Value", kind="bar", ax=</w:t>
      </w:r>
      <w:proofErr w:type="spellStart"/>
      <w:r w:rsidRPr="00A02983">
        <w:t>axs</w:t>
      </w:r>
      <w:proofErr w:type="spellEnd"/>
      <w:r w:rsidRPr="00A02983">
        <w:t>[1], legend=False)</w:t>
      </w:r>
    </w:p>
    <w:p w14:paraId="406A5973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set_title</w:t>
      </w:r>
      <w:proofErr w:type="spellEnd"/>
      <w:r w:rsidRPr="00A02983">
        <w:t>("Total Daily Value (</w:t>
      </w:r>
      <w:proofErr w:type="spellStart"/>
      <w:r w:rsidRPr="00A02983">
        <w:t>Tonnes</w:t>
      </w:r>
      <w:proofErr w:type="spellEnd"/>
      <w:r w:rsidRPr="00A02983">
        <w:t>)")</w:t>
      </w:r>
    </w:p>
    <w:p w14:paraId="4AF6648C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[1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("Day")</w:t>
      </w:r>
    </w:p>
    <w:p w14:paraId="697C2B8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set_ylabel</w:t>
      </w:r>
      <w:proofErr w:type="spellEnd"/>
      <w:r w:rsidRPr="00A02983">
        <w:t>("Value (</w:t>
      </w:r>
      <w:proofErr w:type="spellStart"/>
      <w:r w:rsidRPr="00A02983">
        <w:t>Tonnes</w:t>
      </w:r>
      <w:proofErr w:type="spellEnd"/>
      <w:r w:rsidRPr="00A02983">
        <w:t>)")</w:t>
      </w:r>
    </w:p>
    <w:p w14:paraId="5B9F67C9" w14:textId="77777777" w:rsidR="00A02983" w:rsidRPr="00A02983" w:rsidRDefault="00A02983" w:rsidP="003E49AA"/>
    <w:p w14:paraId="0D5D6044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5242C6CD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66D185D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()</w:t>
      </w:r>
    </w:p>
    <w:p w14:paraId="0F09052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6817F798" w14:textId="77777777" w:rsidR="00A02983" w:rsidRPr="00A02983" w:rsidRDefault="00A02983" w:rsidP="003E49AA"/>
    <w:p w14:paraId="7A826C2A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fifth_figure</w:t>
      </w:r>
      <w:proofErr w:type="spellEnd"/>
      <w:r w:rsidRPr="00A02983">
        <w:t>(self):</w:t>
      </w:r>
    </w:p>
    <w:p w14:paraId="787C8150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5B79D638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6C1BFB6E" w14:textId="77777777" w:rsidR="00A02983" w:rsidRPr="00A02983" w:rsidRDefault="00A02983" w:rsidP="003E49AA">
      <w:r w:rsidRPr="00A02983">
        <w:t xml:space="preserve">            "Direction",</w:t>
      </w:r>
    </w:p>
    <w:p w14:paraId="0889AA0B" w14:textId="77777777" w:rsidR="00A02983" w:rsidRPr="00A02983" w:rsidRDefault="00A02983" w:rsidP="003E49AA">
      <w:r w:rsidRPr="00A02983">
        <w:t xml:space="preserve">            "Commodity",</w:t>
      </w:r>
    </w:p>
    <w:p w14:paraId="244D1DDF" w14:textId="77777777" w:rsidR="00A02983" w:rsidRPr="00A02983" w:rsidRDefault="00A02983" w:rsidP="003E49AA">
      <w:r w:rsidRPr="00A02983">
        <w:t xml:space="preserve">            "Measure",</w:t>
      </w:r>
    </w:p>
    <w:p w14:paraId="3D7FBE7E" w14:textId="77777777" w:rsidR="00A02983" w:rsidRPr="00A02983" w:rsidRDefault="00A02983" w:rsidP="003E49AA">
      <w:r w:rsidRPr="00A02983">
        <w:t xml:space="preserve">            "Value",</w:t>
      </w:r>
    </w:p>
    <w:p w14:paraId="68BBB060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036A5375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2110574B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0AF19D09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</w:t>
      </w:r>
    </w:p>
    <w:p w14:paraId="72220C00" w14:textId="77777777" w:rsidR="00A02983" w:rsidRPr="00A02983" w:rsidRDefault="00A02983" w:rsidP="003E49AA">
      <w:r w:rsidRPr="00A02983">
        <w:t xml:space="preserve">        data = </w:t>
      </w:r>
      <w:proofErr w:type="gramStart"/>
      <w:r w:rsidRPr="00A02983">
        <w:t>data[</w:t>
      </w:r>
      <w:proofErr w:type="gramEnd"/>
    </w:p>
    <w:p w14:paraId="1F3362E0" w14:textId="77777777" w:rsidR="00A02983" w:rsidRPr="00A02983" w:rsidRDefault="00A02983" w:rsidP="003E49AA">
      <w:r w:rsidRPr="00A02983">
        <w:t xml:space="preserve">            data["Direction"] == "Exports"</w:t>
      </w:r>
    </w:p>
    <w:p w14:paraId="1164DD0E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Accept only the 'Exports' Direction</w:t>
      </w:r>
    </w:p>
    <w:p w14:paraId="658125F8" w14:textId="77777777" w:rsidR="00A02983" w:rsidRPr="00A02983" w:rsidRDefault="00A02983" w:rsidP="003E49AA">
      <w:r w:rsidRPr="00A02983">
        <w:t xml:space="preserve">        data = (</w:t>
      </w:r>
    </w:p>
    <w:p w14:paraId="269A8AAA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(["Commodity", "Measure"])["Value"].sum().</w:t>
      </w:r>
      <w:proofErr w:type="spellStart"/>
      <w:r w:rsidRPr="00A02983">
        <w:t>reset_index</w:t>
      </w:r>
      <w:proofErr w:type="spellEnd"/>
      <w:r w:rsidRPr="00A02983">
        <w:t>()</w:t>
      </w:r>
    </w:p>
    <w:p w14:paraId="11C660FF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Group the data by Commodity and Measure and sum the Value column for $ and </w:t>
      </w:r>
      <w:proofErr w:type="spellStart"/>
      <w:r w:rsidRPr="00A02983">
        <w:t>Tonnes</w:t>
      </w:r>
      <w:proofErr w:type="spellEnd"/>
      <w:r w:rsidRPr="00A02983">
        <w:t xml:space="preserve"> measures separately</w:t>
      </w:r>
    </w:p>
    <w:p w14:paraId="0283C3D3" w14:textId="77777777" w:rsidR="00A02983" w:rsidRPr="00A02983" w:rsidRDefault="00A02983" w:rsidP="003E49AA"/>
    <w:p w14:paraId="13FC1713" w14:textId="77777777" w:rsidR="00A02983" w:rsidRPr="00A02983" w:rsidRDefault="00A02983" w:rsidP="003E49AA">
      <w:r w:rsidRPr="00A02983">
        <w:t xml:space="preserve">        # Replace the Long names of the Commodity Values</w:t>
      </w:r>
    </w:p>
    <w:p w14:paraId="490DE7D4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data.replace</w:t>
      </w:r>
      <w:proofErr w:type="spellEnd"/>
      <w:proofErr w:type="gramEnd"/>
      <w:r w:rsidRPr="00A02983">
        <w:t>(</w:t>
      </w:r>
    </w:p>
    <w:p w14:paraId="35839C23" w14:textId="77777777" w:rsidR="00A02983" w:rsidRPr="00A02983" w:rsidRDefault="00A02983" w:rsidP="003E49AA">
      <w:r w:rsidRPr="00A02983">
        <w:t xml:space="preserve">            [</w:t>
      </w:r>
    </w:p>
    <w:p w14:paraId="1509C8AE" w14:textId="77777777" w:rsidR="00A02983" w:rsidRPr="00A02983" w:rsidRDefault="00A02983" w:rsidP="003E49AA">
      <w:r w:rsidRPr="00A02983">
        <w:lastRenderedPageBreak/>
        <w:t xml:space="preserve">                "Milk powder, butter, and cheese",</w:t>
      </w:r>
    </w:p>
    <w:p w14:paraId="33646625" w14:textId="77777777" w:rsidR="00A02983" w:rsidRPr="00A02983" w:rsidRDefault="00A02983" w:rsidP="003E49AA">
      <w:r w:rsidRPr="00A02983">
        <w:t xml:space="preserve">                "Meat and edible offal",</w:t>
      </w:r>
    </w:p>
    <w:p w14:paraId="2DAF765B" w14:textId="77777777" w:rsidR="00A02983" w:rsidRPr="00A02983" w:rsidRDefault="00A02983" w:rsidP="003E49AA">
      <w:r w:rsidRPr="00A02983">
        <w:t xml:space="preserve">                "Logs, wood, and wood articles",</w:t>
      </w:r>
    </w:p>
    <w:p w14:paraId="3F5C3D87" w14:textId="77777777" w:rsidR="00A02983" w:rsidRPr="00A02983" w:rsidRDefault="00A02983" w:rsidP="003E49AA">
      <w:r w:rsidRPr="00A02983">
        <w:t xml:space="preserve">                "Fish, crustaceans, and </w:t>
      </w:r>
      <w:proofErr w:type="spellStart"/>
      <w:r w:rsidRPr="00A02983">
        <w:t>molluscs</w:t>
      </w:r>
      <w:proofErr w:type="spellEnd"/>
      <w:r w:rsidRPr="00A02983">
        <w:t>",</w:t>
      </w:r>
    </w:p>
    <w:p w14:paraId="50B12DEC" w14:textId="77777777" w:rsidR="00A02983" w:rsidRPr="00A02983" w:rsidRDefault="00A02983" w:rsidP="003E49AA">
      <w:r w:rsidRPr="00A02983">
        <w:t xml:space="preserve">                "Non-food manufactured goods",</w:t>
      </w:r>
    </w:p>
    <w:p w14:paraId="383B9452" w14:textId="77777777" w:rsidR="00A02983" w:rsidRPr="00A02983" w:rsidRDefault="00A02983" w:rsidP="003E49AA">
      <w:r w:rsidRPr="00A02983">
        <w:t xml:space="preserve">                "Mechanical machinery and equip",</w:t>
      </w:r>
    </w:p>
    <w:p w14:paraId="60B5E29B" w14:textId="77777777" w:rsidR="00A02983" w:rsidRPr="00A02983" w:rsidRDefault="00A02983" w:rsidP="003E49AA">
      <w:r w:rsidRPr="00A02983">
        <w:t xml:space="preserve">                "Electrical machinery and equip",</w:t>
      </w:r>
    </w:p>
    <w:p w14:paraId="3CC345D3" w14:textId="77777777" w:rsidR="00A02983" w:rsidRPr="00A02983" w:rsidRDefault="00A02983" w:rsidP="003E49AA">
      <w:r w:rsidRPr="00A02983">
        <w:t xml:space="preserve">            ],</w:t>
      </w:r>
    </w:p>
    <w:p w14:paraId="2A5A909C" w14:textId="77777777" w:rsidR="00A02983" w:rsidRPr="00A02983" w:rsidRDefault="00A02983" w:rsidP="003E49AA">
      <w:r w:rsidRPr="00A02983">
        <w:t xml:space="preserve">            [</w:t>
      </w:r>
    </w:p>
    <w:p w14:paraId="6F6A8C28" w14:textId="77777777" w:rsidR="00A02983" w:rsidRPr="00A02983" w:rsidRDefault="00A02983" w:rsidP="003E49AA">
      <w:r w:rsidRPr="00A02983">
        <w:t xml:space="preserve">                "Dairy",</w:t>
      </w:r>
    </w:p>
    <w:p w14:paraId="658FD26A" w14:textId="77777777" w:rsidR="00A02983" w:rsidRPr="00A02983" w:rsidRDefault="00A02983" w:rsidP="003E49AA">
      <w:r w:rsidRPr="00A02983">
        <w:t xml:space="preserve">                "Meat",</w:t>
      </w:r>
    </w:p>
    <w:p w14:paraId="59881E53" w14:textId="77777777" w:rsidR="00A02983" w:rsidRPr="00A02983" w:rsidRDefault="00A02983" w:rsidP="003E49AA">
      <w:r w:rsidRPr="00A02983">
        <w:t xml:space="preserve">                "Wood",</w:t>
      </w:r>
    </w:p>
    <w:p w14:paraId="56002C9E" w14:textId="77777777" w:rsidR="00A02983" w:rsidRPr="00A02983" w:rsidRDefault="00A02983" w:rsidP="003E49AA">
      <w:r w:rsidRPr="00A02983">
        <w:t xml:space="preserve">                "Fish",</w:t>
      </w:r>
    </w:p>
    <w:p w14:paraId="5FBC9AC3" w14:textId="77777777" w:rsidR="00A02983" w:rsidRPr="00A02983" w:rsidRDefault="00A02983" w:rsidP="003E49AA">
      <w:r w:rsidRPr="00A02983">
        <w:t xml:space="preserve">                "Other Goods",</w:t>
      </w:r>
    </w:p>
    <w:p w14:paraId="618A2439" w14:textId="77777777" w:rsidR="00A02983" w:rsidRPr="00A02983" w:rsidRDefault="00A02983" w:rsidP="003E49AA">
      <w:r w:rsidRPr="00A02983">
        <w:t xml:space="preserve">                "Mech Machines",</w:t>
      </w:r>
    </w:p>
    <w:p w14:paraId="0B9C8271" w14:textId="77777777" w:rsidR="00A02983" w:rsidRPr="00A02983" w:rsidRDefault="00A02983" w:rsidP="003E49AA">
      <w:r w:rsidRPr="00A02983">
        <w:t xml:space="preserve">                "E-Machines",</w:t>
      </w:r>
    </w:p>
    <w:p w14:paraId="0E44D377" w14:textId="77777777" w:rsidR="00A02983" w:rsidRPr="00A02983" w:rsidRDefault="00A02983" w:rsidP="003E49AA">
      <w:r w:rsidRPr="00A02983">
        <w:t xml:space="preserve">            ],</w:t>
      </w:r>
    </w:p>
    <w:p w14:paraId="0171285E" w14:textId="77777777" w:rsidR="00A02983" w:rsidRPr="00A02983" w:rsidRDefault="00A02983" w:rsidP="003E49AA">
      <w:r w:rsidRPr="00A02983">
        <w:t xml:space="preserve">        )</w:t>
      </w:r>
    </w:p>
    <w:p w14:paraId="6D265119" w14:textId="77777777" w:rsidR="00A02983" w:rsidRPr="00A02983" w:rsidRDefault="00A02983" w:rsidP="003E49AA"/>
    <w:p w14:paraId="720219B3" w14:textId="77777777" w:rsidR="00A02983" w:rsidRPr="00A02983" w:rsidRDefault="00A02983" w:rsidP="003E49AA">
      <w:r w:rsidRPr="00A02983">
        <w:t xml:space="preserve">        # Diverse the data based on the Measure Value</w:t>
      </w:r>
    </w:p>
    <w:p w14:paraId="55A0E9E1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dollars_commodity</w:t>
      </w:r>
      <w:proofErr w:type="spellEnd"/>
      <w:r w:rsidRPr="00A02983">
        <w:t xml:space="preserve"> = data[data["Measure"] == "$"]</w:t>
      </w:r>
    </w:p>
    <w:p w14:paraId="19392E5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tonnes_commodity</w:t>
      </w:r>
      <w:proofErr w:type="spellEnd"/>
      <w:r w:rsidRPr="00A02983">
        <w:t xml:space="preserve"> = data[data["Measure"] == "</w:t>
      </w:r>
      <w:proofErr w:type="spellStart"/>
      <w:r w:rsidRPr="00A02983">
        <w:t>Tonnes</w:t>
      </w:r>
      <w:proofErr w:type="spellEnd"/>
      <w:r w:rsidRPr="00A02983">
        <w:t>"]</w:t>
      </w:r>
    </w:p>
    <w:p w14:paraId="41B36BAA" w14:textId="77777777" w:rsidR="00A02983" w:rsidRPr="00A02983" w:rsidRDefault="00A02983" w:rsidP="003E49AA"/>
    <w:p w14:paraId="1B362B1B" w14:textId="77777777" w:rsidR="00A02983" w:rsidRPr="00A02983" w:rsidRDefault="00A02983" w:rsidP="003E49AA">
      <w:r w:rsidRPr="00A02983">
        <w:t xml:space="preserve">        # Passing the data into the SQL Database</w:t>
      </w:r>
    </w:p>
    <w:p w14:paraId="08207631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dollars_commodity.to_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6062DEEF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commodity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="replace", index=False</w:t>
      </w:r>
    </w:p>
    <w:p w14:paraId="4C0F6C50" w14:textId="77777777" w:rsidR="00A02983" w:rsidRPr="00A02983" w:rsidRDefault="00A02983" w:rsidP="003E49AA">
      <w:r w:rsidRPr="00A02983">
        <w:t xml:space="preserve">        )</w:t>
      </w:r>
    </w:p>
    <w:p w14:paraId="06BB0BB6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r w:rsidRPr="00A02983">
        <w:t>tonnes_commodity.to_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50BD0601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commodity</w:t>
      </w:r>
      <w:proofErr w:type="gramEnd"/>
      <w:r w:rsidRPr="00A02983">
        <w:t>_profit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="append", index=False</w:t>
      </w:r>
    </w:p>
    <w:p w14:paraId="7E9C39BD" w14:textId="77777777" w:rsidR="00A02983" w:rsidRPr="00A02983" w:rsidRDefault="00A02983" w:rsidP="003E49AA">
      <w:r w:rsidRPr="00A02983">
        <w:t xml:space="preserve">        )</w:t>
      </w:r>
    </w:p>
    <w:p w14:paraId="4A5FFEA5" w14:textId="77777777" w:rsidR="00A02983" w:rsidRPr="00A02983" w:rsidRDefault="00A02983" w:rsidP="003E49AA"/>
    <w:p w14:paraId="5FB8EADD" w14:textId="77777777" w:rsidR="00A02983" w:rsidRPr="00A02983" w:rsidRDefault="00A02983" w:rsidP="003E49AA">
      <w:r w:rsidRPr="00A02983">
        <w:t xml:space="preserve">        # Exporting the data into .csv files</w:t>
      </w:r>
    </w:p>
    <w:p w14:paraId="541701D7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dollars_commodity.to_csv</w:t>
      </w:r>
      <w:proofErr w:type="spellEnd"/>
      <w:r w:rsidRPr="00A02983">
        <w:t>("dollars_commodity.csv")</w:t>
      </w:r>
    </w:p>
    <w:p w14:paraId="11AE81FB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tonnes_commodity.to_csv</w:t>
      </w:r>
      <w:proofErr w:type="spellEnd"/>
      <w:r w:rsidRPr="00A02983">
        <w:t>("tonnes_commodity.csv")</w:t>
      </w:r>
    </w:p>
    <w:p w14:paraId="6EBD2ABC" w14:textId="77777777" w:rsidR="00A02983" w:rsidRPr="00A02983" w:rsidRDefault="00A02983" w:rsidP="003E49AA"/>
    <w:p w14:paraId="6A1D631C" w14:textId="77777777" w:rsidR="00A02983" w:rsidRPr="00A02983" w:rsidRDefault="00A02983" w:rsidP="003E49AA">
      <w:r w:rsidRPr="00A02983">
        <w:t xml:space="preserve">        fig, </w:t>
      </w:r>
      <w:proofErr w:type="spellStart"/>
      <w:r w:rsidRPr="00A02983">
        <w:t>axs</w:t>
      </w:r>
      <w:proofErr w:type="spellEnd"/>
      <w:r w:rsidRPr="00A02983">
        <w:t xml:space="preserve"> = </w:t>
      </w:r>
      <w:proofErr w:type="spellStart"/>
      <w:proofErr w:type="gramStart"/>
      <w:r w:rsidRPr="00A02983">
        <w:t>plt.subplots</w:t>
      </w:r>
      <w:proofErr w:type="spellEnd"/>
      <w:proofErr w:type="gramEnd"/>
      <w:r w:rsidRPr="00A02983">
        <w:t>(</w:t>
      </w:r>
    </w:p>
    <w:p w14:paraId="047009E9" w14:textId="77777777" w:rsidR="00A02983" w:rsidRPr="00A02983" w:rsidRDefault="00A02983" w:rsidP="003E49AA">
      <w:r w:rsidRPr="00A02983">
        <w:t xml:space="preserve">            num="Profit per Product", </w:t>
      </w:r>
      <w:proofErr w:type="spellStart"/>
      <w:r w:rsidRPr="00A02983">
        <w:t>nrows</w:t>
      </w:r>
      <w:proofErr w:type="spellEnd"/>
      <w:r w:rsidRPr="00A02983">
        <w:t xml:space="preserve">=2,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</w:t>
      </w:r>
    </w:p>
    <w:p w14:paraId="5938CFDD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the bar charts as subplots</w:t>
      </w:r>
    </w:p>
    <w:p w14:paraId="738B2F2B" w14:textId="77777777" w:rsidR="00A02983" w:rsidRPr="00A02983" w:rsidRDefault="00A02983" w:rsidP="003E49AA"/>
    <w:p w14:paraId="3D9D7550" w14:textId="77777777" w:rsidR="00A02983" w:rsidRPr="00A02983" w:rsidRDefault="00A02983" w:rsidP="003E49AA">
      <w:r w:rsidRPr="00A02983">
        <w:t xml:space="preserve">        # Plot the graphs</w:t>
      </w:r>
    </w:p>
    <w:p w14:paraId="5CAA5F18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dollars_</w:t>
      </w:r>
      <w:proofErr w:type="gramStart"/>
      <w:r w:rsidRPr="00A02983">
        <w:t>commodity.plot</w:t>
      </w:r>
      <w:proofErr w:type="spellEnd"/>
      <w:proofErr w:type="gramEnd"/>
      <w:r w:rsidRPr="00A02983">
        <w:t>(</w:t>
      </w:r>
    </w:p>
    <w:p w14:paraId="0F0EFE2E" w14:textId="77777777" w:rsidR="00A02983" w:rsidRPr="00A02983" w:rsidRDefault="00A02983" w:rsidP="003E49AA">
      <w:r w:rsidRPr="00A02983">
        <w:t xml:space="preserve">            x="Commodity", y="Value", kind="bar", ax=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0], legend=False</w:t>
      </w:r>
    </w:p>
    <w:p w14:paraId="4D39D1C0" w14:textId="77777777" w:rsidR="00A02983" w:rsidRPr="00A02983" w:rsidRDefault="00A02983" w:rsidP="003E49AA">
      <w:r w:rsidRPr="00A02983">
        <w:t xml:space="preserve">        )</w:t>
      </w:r>
    </w:p>
    <w:p w14:paraId="3E307E94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set_title</w:t>
      </w:r>
      <w:proofErr w:type="spellEnd"/>
      <w:r w:rsidRPr="00A02983">
        <w:t>("Total Commodity Value ($)")</w:t>
      </w:r>
    </w:p>
    <w:p w14:paraId="6574C6B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[0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("Commodity")</w:t>
      </w:r>
    </w:p>
    <w:p w14:paraId="4BF810E1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0].</w:t>
      </w:r>
      <w:proofErr w:type="spellStart"/>
      <w:r w:rsidRPr="00A02983">
        <w:t>set_ylabel</w:t>
      </w:r>
      <w:proofErr w:type="spellEnd"/>
      <w:r w:rsidRPr="00A02983">
        <w:t>("Value ($)")</w:t>
      </w:r>
    </w:p>
    <w:p w14:paraId="06AC5CA3" w14:textId="77777777" w:rsidR="00A02983" w:rsidRPr="00A02983" w:rsidRDefault="00A02983" w:rsidP="003E49AA"/>
    <w:p w14:paraId="1D6A84FA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tonnes_</w:t>
      </w:r>
      <w:proofErr w:type="gramStart"/>
      <w:r w:rsidRPr="00A02983">
        <w:t>commodity.plot</w:t>
      </w:r>
      <w:proofErr w:type="spellEnd"/>
      <w:proofErr w:type="gramEnd"/>
      <w:r w:rsidRPr="00A02983">
        <w:t>(</w:t>
      </w:r>
    </w:p>
    <w:p w14:paraId="1A7C214C" w14:textId="77777777" w:rsidR="00A02983" w:rsidRPr="00A02983" w:rsidRDefault="00A02983" w:rsidP="003E49AA">
      <w:r w:rsidRPr="00A02983">
        <w:t xml:space="preserve">            x="Commodity", y="Value", kind="bar", ax=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1], legend=False</w:t>
      </w:r>
    </w:p>
    <w:p w14:paraId="2716161C" w14:textId="77777777" w:rsidR="00A02983" w:rsidRPr="00A02983" w:rsidRDefault="00A02983" w:rsidP="003E49AA">
      <w:r w:rsidRPr="00A02983">
        <w:t xml:space="preserve">        )</w:t>
      </w:r>
    </w:p>
    <w:p w14:paraId="155AFE2D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set_title</w:t>
      </w:r>
      <w:proofErr w:type="spellEnd"/>
      <w:r w:rsidRPr="00A02983">
        <w:t>("Total Commodity Value (</w:t>
      </w:r>
      <w:proofErr w:type="spellStart"/>
      <w:r w:rsidRPr="00A02983">
        <w:t>Tonnes</w:t>
      </w:r>
      <w:proofErr w:type="spellEnd"/>
      <w:r w:rsidRPr="00A02983">
        <w:t>)")</w:t>
      </w:r>
    </w:p>
    <w:p w14:paraId="5ED5BB3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axs</w:t>
      </w:r>
      <w:proofErr w:type="spellEnd"/>
      <w:r w:rsidRPr="00A02983">
        <w:t>[1</w:t>
      </w:r>
      <w:proofErr w:type="gramStart"/>
      <w:r w:rsidRPr="00A02983">
        <w:t>].</w:t>
      </w:r>
      <w:proofErr w:type="spellStart"/>
      <w:r w:rsidRPr="00A02983">
        <w:t>set</w:t>
      </w:r>
      <w:proofErr w:type="gramEnd"/>
      <w:r w:rsidRPr="00A02983">
        <w:t>_xlabel</w:t>
      </w:r>
      <w:proofErr w:type="spellEnd"/>
      <w:r w:rsidRPr="00A02983">
        <w:t>("Commodity")</w:t>
      </w:r>
    </w:p>
    <w:p w14:paraId="487B4581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1].</w:t>
      </w:r>
      <w:proofErr w:type="spellStart"/>
      <w:r w:rsidRPr="00A02983">
        <w:t>set_ylabel</w:t>
      </w:r>
      <w:proofErr w:type="spellEnd"/>
      <w:r w:rsidRPr="00A02983">
        <w:t>("Value (</w:t>
      </w:r>
      <w:proofErr w:type="spellStart"/>
      <w:r w:rsidRPr="00A02983">
        <w:t>Tonnes</w:t>
      </w:r>
      <w:proofErr w:type="spellEnd"/>
      <w:r w:rsidRPr="00A02983">
        <w:t>)")</w:t>
      </w:r>
    </w:p>
    <w:p w14:paraId="3C26459F" w14:textId="77777777" w:rsidR="00A02983" w:rsidRPr="00A02983" w:rsidRDefault="00A02983" w:rsidP="003E49AA"/>
    <w:p w14:paraId="2349C3D9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5FEB2290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5A99DA22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()</w:t>
      </w:r>
    </w:p>
    <w:p w14:paraId="5B5232CD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7B73C440" w14:textId="77777777" w:rsidR="00A02983" w:rsidRPr="00A02983" w:rsidRDefault="00A02983" w:rsidP="003E49AA"/>
    <w:p w14:paraId="233CCD07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sixth_figure</w:t>
      </w:r>
      <w:proofErr w:type="spellEnd"/>
      <w:r w:rsidRPr="00A02983">
        <w:t>(self):</w:t>
      </w:r>
    </w:p>
    <w:p w14:paraId="6E925018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7E179EA7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6B2E6945" w14:textId="77777777" w:rsidR="00A02983" w:rsidRPr="00A02983" w:rsidRDefault="00A02983" w:rsidP="003E49AA">
      <w:r w:rsidRPr="00A02983">
        <w:t xml:space="preserve">            "Direction",</w:t>
      </w:r>
    </w:p>
    <w:p w14:paraId="6E897EF7" w14:textId="77777777" w:rsidR="00A02983" w:rsidRPr="00A02983" w:rsidRDefault="00A02983" w:rsidP="003E49AA">
      <w:r w:rsidRPr="00A02983">
        <w:t xml:space="preserve">            "Date",</w:t>
      </w:r>
    </w:p>
    <w:p w14:paraId="2BD8B029" w14:textId="77777777" w:rsidR="00A02983" w:rsidRPr="00A02983" w:rsidRDefault="00A02983" w:rsidP="003E49AA">
      <w:r w:rsidRPr="00A02983">
        <w:t xml:space="preserve">            "Measure",</w:t>
      </w:r>
    </w:p>
    <w:p w14:paraId="32EAD40F" w14:textId="77777777" w:rsidR="00A02983" w:rsidRPr="00A02983" w:rsidRDefault="00A02983" w:rsidP="003E49AA">
      <w:r w:rsidRPr="00A02983">
        <w:t xml:space="preserve">            "Value",</w:t>
      </w:r>
    </w:p>
    <w:p w14:paraId="75D62201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32E38969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5E1B3D29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56063AB0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</w:t>
      </w:r>
    </w:p>
    <w:p w14:paraId="48066840" w14:textId="77777777" w:rsidR="00A02983" w:rsidRPr="00A02983" w:rsidRDefault="00A02983" w:rsidP="003E49AA"/>
    <w:p w14:paraId="38DA31D2" w14:textId="77777777" w:rsidR="00A02983" w:rsidRPr="00A02983" w:rsidRDefault="00A02983" w:rsidP="003E49AA">
      <w:r w:rsidRPr="00A02983">
        <w:t xml:space="preserve">        data = </w:t>
      </w:r>
      <w:proofErr w:type="gramStart"/>
      <w:r w:rsidRPr="00A02983">
        <w:t>data[</w:t>
      </w:r>
      <w:proofErr w:type="gramEnd"/>
    </w:p>
    <w:p w14:paraId="25B62593" w14:textId="77777777" w:rsidR="00A02983" w:rsidRPr="00A02983" w:rsidRDefault="00A02983" w:rsidP="003E49AA">
      <w:r w:rsidRPr="00A02983">
        <w:t xml:space="preserve">            (</w:t>
      </w:r>
      <w:proofErr w:type="gramStart"/>
      <w:r w:rsidRPr="00A02983">
        <w:t>data</w:t>
      </w:r>
      <w:proofErr w:type="gramEnd"/>
      <w:r w:rsidRPr="00A02983">
        <w:t>["Direction"] == "Exports") &amp; (data["Measure"] == "$")</w:t>
      </w:r>
    </w:p>
    <w:p w14:paraId="57CC3B89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Accept only the 'Exports' Direction and $</w:t>
      </w:r>
    </w:p>
    <w:p w14:paraId="5114ED61" w14:textId="77777777" w:rsidR="00A02983" w:rsidRPr="00A02983" w:rsidRDefault="00A02983" w:rsidP="003E49AA">
      <w:r w:rsidRPr="00A02983">
        <w:t xml:space="preserve">        data["Date"] = </w:t>
      </w:r>
      <w:proofErr w:type="spellStart"/>
      <w:r w:rsidRPr="00A02983">
        <w:t>pd.to_datetime</w:t>
      </w:r>
      <w:proofErr w:type="spellEnd"/>
      <w:r w:rsidRPr="00A02983">
        <w:t>(data["Date"], format="%d/%m/%Y")</w:t>
      </w:r>
    </w:p>
    <w:p w14:paraId="2AE390AF" w14:textId="77777777" w:rsidR="00A02983" w:rsidRPr="00A02983" w:rsidRDefault="00A02983" w:rsidP="003E49AA"/>
    <w:p w14:paraId="7732595F" w14:textId="77777777" w:rsidR="00A02983" w:rsidRPr="00A02983" w:rsidRDefault="00A02983" w:rsidP="003E49AA">
      <w:r w:rsidRPr="00A02983">
        <w:t xml:space="preserve">        data = (</w:t>
      </w:r>
    </w:p>
    <w:p w14:paraId="619B7C82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</w:t>
      </w:r>
      <w:proofErr w:type="spellStart"/>
      <w:r w:rsidRPr="00A02983">
        <w:t>pd.Grouper</w:t>
      </w:r>
      <w:proofErr w:type="spellEnd"/>
      <w:r w:rsidRPr="00A02983">
        <w:t xml:space="preserve">(key="Date", </w:t>
      </w:r>
      <w:proofErr w:type="spellStart"/>
      <w:r w:rsidRPr="00A02983">
        <w:t>freq</w:t>
      </w:r>
      <w:proofErr w:type="spellEnd"/>
      <w:r w:rsidRPr="00A02983">
        <w:t>="M"))["Value"].sum().</w:t>
      </w:r>
      <w:proofErr w:type="spellStart"/>
      <w:r w:rsidRPr="00A02983">
        <w:t>reset_index</w:t>
      </w:r>
      <w:proofErr w:type="spellEnd"/>
      <w:r w:rsidRPr="00A02983">
        <w:t>()</w:t>
      </w:r>
    </w:p>
    <w:p w14:paraId="25046FC1" w14:textId="77777777" w:rsidR="00A02983" w:rsidRPr="00A02983" w:rsidRDefault="00A02983" w:rsidP="003E49AA">
      <w:r w:rsidRPr="00A02983">
        <w:t xml:space="preserve">        )</w:t>
      </w:r>
    </w:p>
    <w:p w14:paraId="36400180" w14:textId="77777777" w:rsidR="00A02983" w:rsidRPr="00A02983" w:rsidRDefault="00A02983" w:rsidP="003E49AA">
      <w:r w:rsidRPr="00A02983">
        <w:t xml:space="preserve">        top_5_months =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</w:t>
      </w:r>
      <w:proofErr w:type="spellStart"/>
      <w:r w:rsidRPr="00A02983">
        <w:t>pd.Grouper</w:t>
      </w:r>
      <w:proofErr w:type="spellEnd"/>
      <w:r w:rsidRPr="00A02983">
        <w:t xml:space="preserve">(key="Date", </w:t>
      </w:r>
      <w:proofErr w:type="spellStart"/>
      <w:r w:rsidRPr="00A02983">
        <w:t>freq</w:t>
      </w:r>
      <w:proofErr w:type="spellEnd"/>
      <w:r w:rsidRPr="00A02983">
        <w:t>="M"))["Value"].sum()</w:t>
      </w:r>
    </w:p>
    <w:p w14:paraId="508662CA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data.sort</w:t>
      </w:r>
      <w:proofErr w:type="gramEnd"/>
      <w:r w:rsidRPr="00A02983">
        <w:t>_values</w:t>
      </w:r>
      <w:proofErr w:type="spellEnd"/>
      <w:r w:rsidRPr="00A02983">
        <w:t>(by="Value", ascending=False).head(5)</w:t>
      </w:r>
    </w:p>
    <w:p w14:paraId="4E88D0AC" w14:textId="77777777" w:rsidR="00A02983" w:rsidRPr="00A02983" w:rsidRDefault="00A02983" w:rsidP="003E49AA">
      <w:r w:rsidRPr="00A02983">
        <w:lastRenderedPageBreak/>
        <w:t xml:space="preserve">        top_5_months = top_5_</w:t>
      </w:r>
      <w:proofErr w:type="gramStart"/>
      <w:r w:rsidRPr="00A02983">
        <w:t>months.sort</w:t>
      </w:r>
      <w:proofErr w:type="gramEnd"/>
      <w:r w:rsidRPr="00A02983">
        <w:t>_values(ascending=False).head(5)</w:t>
      </w:r>
    </w:p>
    <w:p w14:paraId="71BA48E6" w14:textId="77777777" w:rsidR="00A02983" w:rsidRPr="00A02983" w:rsidRDefault="00A02983" w:rsidP="003E49AA"/>
    <w:p w14:paraId="128B8769" w14:textId="77777777" w:rsidR="00A02983" w:rsidRPr="00A02983" w:rsidRDefault="00A02983" w:rsidP="003E49AA">
      <w:r w:rsidRPr="00A02983">
        <w:t xml:space="preserve">        # Passing the data into the SQL Database</w:t>
      </w:r>
    </w:p>
    <w:p w14:paraId="0DD67155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data.to_</w:t>
      </w:r>
      <w:proofErr w:type="gramStart"/>
      <w:r w:rsidRPr="00A02983">
        <w:t>sql</w:t>
      </w:r>
      <w:proofErr w:type="spellEnd"/>
      <w:r w:rsidRPr="00A02983">
        <w:t>(</w:t>
      </w:r>
      <w:proofErr w:type="gramEnd"/>
      <w:r w:rsidRPr="00A02983">
        <w:t xml:space="preserve">"top5_months", con=engine, </w:t>
      </w:r>
      <w:proofErr w:type="spellStart"/>
      <w:r w:rsidRPr="00A02983">
        <w:t>if_exists</w:t>
      </w:r>
      <w:proofErr w:type="spellEnd"/>
      <w:r w:rsidRPr="00A02983">
        <w:t>="replace", index=False)</w:t>
      </w:r>
    </w:p>
    <w:p w14:paraId="76C68778" w14:textId="77777777" w:rsidR="00A02983" w:rsidRPr="00A02983" w:rsidRDefault="00A02983" w:rsidP="003E49AA"/>
    <w:p w14:paraId="3947EC46" w14:textId="77777777" w:rsidR="00A02983" w:rsidRPr="00A02983" w:rsidRDefault="00A02983" w:rsidP="003E49AA">
      <w:r w:rsidRPr="00A02983">
        <w:t xml:space="preserve">        # Exporting the data into .csv files</w:t>
      </w:r>
    </w:p>
    <w:p w14:paraId="173FFFA4" w14:textId="77777777" w:rsidR="00A02983" w:rsidRPr="00A02983" w:rsidRDefault="00A02983" w:rsidP="003E49AA">
      <w:r w:rsidRPr="00A02983">
        <w:t xml:space="preserve">        top_5_months.to_csv("top_5_months.csv")</w:t>
      </w:r>
    </w:p>
    <w:p w14:paraId="0D3EF1A0" w14:textId="77777777" w:rsidR="00A02983" w:rsidRPr="00A02983" w:rsidRDefault="00A02983" w:rsidP="003E49AA"/>
    <w:p w14:paraId="42C83FB2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plt.figure</w:t>
      </w:r>
      <w:proofErr w:type="spellEnd"/>
      <w:proofErr w:type="gramEnd"/>
      <w:r w:rsidRPr="00A02983">
        <w:t>(</w:t>
      </w:r>
    </w:p>
    <w:p w14:paraId="17406ED3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6.48), num="5 Most Profitable Months"</w:t>
      </w:r>
    </w:p>
    <w:p w14:paraId="1DE8625B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Create the bar charts as subplots</w:t>
      </w:r>
    </w:p>
    <w:p w14:paraId="7711FE65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plt.bar</w:t>
      </w:r>
      <w:proofErr w:type="spellEnd"/>
      <w:r w:rsidRPr="00A02983">
        <w:t>(</w:t>
      </w:r>
      <w:proofErr w:type="gramEnd"/>
      <w:r w:rsidRPr="00A02983">
        <w:t>top_5_months.index.strftime("%b %Y"), top_5_months.values)</w:t>
      </w:r>
    </w:p>
    <w:p w14:paraId="08595185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plt.xlabel</w:t>
      </w:r>
      <w:proofErr w:type="spellEnd"/>
      <w:proofErr w:type="gramEnd"/>
      <w:r w:rsidRPr="00A02983">
        <w:t xml:space="preserve">("Month", </w:t>
      </w:r>
      <w:proofErr w:type="spellStart"/>
      <w:r w:rsidRPr="00A02983">
        <w:t>fontsize</w:t>
      </w:r>
      <w:proofErr w:type="spellEnd"/>
      <w:r w:rsidRPr="00A02983">
        <w:t xml:space="preserve">=14, </w:t>
      </w:r>
      <w:proofErr w:type="spellStart"/>
      <w:r w:rsidRPr="00A02983">
        <w:t>labelpad</w:t>
      </w:r>
      <w:proofErr w:type="spellEnd"/>
      <w:r w:rsidRPr="00A02983">
        <w:t>=10)</w:t>
      </w:r>
    </w:p>
    <w:p w14:paraId="65991349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plt.ylabel</w:t>
      </w:r>
      <w:proofErr w:type="spellEnd"/>
      <w:proofErr w:type="gramEnd"/>
      <w:r w:rsidRPr="00A02983">
        <w:t xml:space="preserve">("Export Value", </w:t>
      </w:r>
      <w:proofErr w:type="spellStart"/>
      <w:r w:rsidRPr="00A02983">
        <w:t>fontsize</w:t>
      </w:r>
      <w:proofErr w:type="spellEnd"/>
      <w:r w:rsidRPr="00A02983">
        <w:t xml:space="preserve">=14, </w:t>
      </w:r>
      <w:proofErr w:type="spellStart"/>
      <w:r w:rsidRPr="00A02983">
        <w:t>labelpad</w:t>
      </w:r>
      <w:proofErr w:type="spellEnd"/>
      <w:r w:rsidRPr="00A02983">
        <w:t>=20)</w:t>
      </w:r>
    </w:p>
    <w:p w14:paraId="3C85CBA9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plt.title</w:t>
      </w:r>
      <w:proofErr w:type="spellEnd"/>
      <w:proofErr w:type="gramEnd"/>
      <w:r w:rsidRPr="00A02983">
        <w:t>(</w:t>
      </w:r>
    </w:p>
    <w:p w14:paraId="73E2DAB3" w14:textId="77777777" w:rsidR="00A02983" w:rsidRPr="00A02983" w:rsidRDefault="00A02983" w:rsidP="003E49AA">
      <w:r w:rsidRPr="00A02983">
        <w:t xml:space="preserve">            "Top 5 Most Profitable Months",</w:t>
      </w:r>
    </w:p>
    <w:p w14:paraId="60ECE9BB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fontweight</w:t>
      </w:r>
      <w:proofErr w:type="spellEnd"/>
      <w:r w:rsidRPr="00A02983">
        <w:t>="bold",</w:t>
      </w:r>
    </w:p>
    <w:p w14:paraId="7BCF8991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fontsize</w:t>
      </w:r>
      <w:proofErr w:type="spellEnd"/>
      <w:r w:rsidRPr="00A02983">
        <w:t>=16,</w:t>
      </w:r>
    </w:p>
    <w:p w14:paraId="63DD6953" w14:textId="77777777" w:rsidR="00A02983" w:rsidRPr="00A02983" w:rsidRDefault="00A02983" w:rsidP="003E49AA">
      <w:r w:rsidRPr="00A02983">
        <w:t xml:space="preserve">            y=1.05,</w:t>
      </w:r>
    </w:p>
    <w:p w14:paraId="401E737D" w14:textId="77777777" w:rsidR="00A02983" w:rsidRPr="00A02983" w:rsidRDefault="00A02983" w:rsidP="003E49AA">
      <w:r w:rsidRPr="00A02983">
        <w:t xml:space="preserve">        )</w:t>
      </w:r>
    </w:p>
    <w:p w14:paraId="6B41502F" w14:textId="77777777" w:rsidR="00A02983" w:rsidRPr="00A02983" w:rsidRDefault="00A02983" w:rsidP="003E49AA"/>
    <w:p w14:paraId="43AE09BE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06B8A2CE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744A7813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()</w:t>
      </w:r>
    </w:p>
    <w:p w14:paraId="67ED566E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17199899" w14:textId="77777777" w:rsidR="00A02983" w:rsidRPr="00A02983" w:rsidRDefault="00A02983" w:rsidP="003E49AA"/>
    <w:p w14:paraId="4BFFE8DE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seventh_figure</w:t>
      </w:r>
      <w:proofErr w:type="spellEnd"/>
      <w:r w:rsidRPr="00A02983">
        <w:t>(self):</w:t>
      </w:r>
    </w:p>
    <w:p w14:paraId="33956AD6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0630539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07034BAE" w14:textId="77777777" w:rsidR="00A02983" w:rsidRPr="00A02983" w:rsidRDefault="00A02983" w:rsidP="003E49AA">
      <w:r w:rsidRPr="00A02983">
        <w:t xml:space="preserve">            "Direction",</w:t>
      </w:r>
    </w:p>
    <w:p w14:paraId="247B0FCE" w14:textId="77777777" w:rsidR="00A02983" w:rsidRPr="00A02983" w:rsidRDefault="00A02983" w:rsidP="003E49AA">
      <w:r w:rsidRPr="00A02983">
        <w:t xml:space="preserve">            "Country",</w:t>
      </w:r>
    </w:p>
    <w:p w14:paraId="201A1127" w14:textId="77777777" w:rsidR="00A02983" w:rsidRPr="00A02983" w:rsidRDefault="00A02983" w:rsidP="003E49AA">
      <w:r w:rsidRPr="00A02983">
        <w:t xml:space="preserve">            "Commodity",</w:t>
      </w:r>
    </w:p>
    <w:p w14:paraId="2310CB4E" w14:textId="77777777" w:rsidR="00A02983" w:rsidRPr="00A02983" w:rsidRDefault="00A02983" w:rsidP="003E49AA">
      <w:r w:rsidRPr="00A02983">
        <w:t xml:space="preserve">            "Measure",</w:t>
      </w:r>
    </w:p>
    <w:p w14:paraId="56542369" w14:textId="77777777" w:rsidR="00A02983" w:rsidRPr="00A02983" w:rsidRDefault="00A02983" w:rsidP="003E49AA">
      <w:r w:rsidRPr="00A02983">
        <w:t xml:space="preserve">            "Value",</w:t>
      </w:r>
    </w:p>
    <w:p w14:paraId="74DF5632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36FAC150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4CD6EB5C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6C100555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</w:t>
      </w:r>
    </w:p>
    <w:p w14:paraId="3DA970B6" w14:textId="77777777" w:rsidR="00A02983" w:rsidRPr="00A02983" w:rsidRDefault="00A02983" w:rsidP="003E49AA">
      <w:r w:rsidRPr="00A02983">
        <w:t xml:space="preserve">        data = data[(data["Direction"] == "Exports") &amp; (data["Measure"] == "$")]</w:t>
      </w:r>
    </w:p>
    <w:p w14:paraId="2855C013" w14:textId="77777777" w:rsidR="00A02983" w:rsidRPr="00A02983" w:rsidRDefault="00A02983" w:rsidP="003E49AA"/>
    <w:p w14:paraId="7CB65717" w14:textId="77777777" w:rsidR="00A02983" w:rsidRPr="00A02983" w:rsidRDefault="00A02983" w:rsidP="003E49AA">
      <w:r w:rsidRPr="00A02983">
        <w:t xml:space="preserve">        # Make the data names Shorter</w:t>
      </w:r>
    </w:p>
    <w:p w14:paraId="7A38046A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data.replace</w:t>
      </w:r>
      <w:proofErr w:type="spellEnd"/>
      <w:proofErr w:type="gramEnd"/>
      <w:r w:rsidRPr="00A02983">
        <w:t>(</w:t>
      </w:r>
    </w:p>
    <w:p w14:paraId="520E4879" w14:textId="77777777" w:rsidR="00A02983" w:rsidRPr="00A02983" w:rsidRDefault="00A02983" w:rsidP="003E49AA">
      <w:r w:rsidRPr="00A02983">
        <w:t xml:space="preserve">            [</w:t>
      </w:r>
    </w:p>
    <w:p w14:paraId="08FF2E71" w14:textId="77777777" w:rsidR="00A02983" w:rsidRPr="00A02983" w:rsidRDefault="00A02983" w:rsidP="003E49AA">
      <w:r w:rsidRPr="00A02983">
        <w:t xml:space="preserve">                "East Asia (excluding China)",</w:t>
      </w:r>
    </w:p>
    <w:p w14:paraId="40A5486B" w14:textId="77777777" w:rsidR="00A02983" w:rsidRPr="00A02983" w:rsidRDefault="00A02983" w:rsidP="003E49AA">
      <w:r w:rsidRPr="00A02983">
        <w:t xml:space="preserve">                "European Union (27)",</w:t>
      </w:r>
    </w:p>
    <w:p w14:paraId="1FD80086" w14:textId="77777777" w:rsidR="00A02983" w:rsidRPr="00A02983" w:rsidRDefault="00A02983" w:rsidP="003E49AA">
      <w:r w:rsidRPr="00A02983">
        <w:t xml:space="preserve">                "Total (excluding China)",</w:t>
      </w:r>
    </w:p>
    <w:p w14:paraId="3C98CB61" w14:textId="77777777" w:rsidR="00A02983" w:rsidRPr="00A02983" w:rsidRDefault="00A02983" w:rsidP="003E49AA">
      <w:r w:rsidRPr="00A02983">
        <w:t xml:space="preserve">                "United Kingdom",</w:t>
      </w:r>
    </w:p>
    <w:p w14:paraId="4CBF12A4" w14:textId="77777777" w:rsidR="00A02983" w:rsidRPr="00A02983" w:rsidRDefault="00A02983" w:rsidP="003E49AA">
      <w:r w:rsidRPr="00A02983">
        <w:t xml:space="preserve">                "United States",</w:t>
      </w:r>
    </w:p>
    <w:p w14:paraId="593B0594" w14:textId="77777777" w:rsidR="00A02983" w:rsidRPr="00A02983" w:rsidRDefault="00A02983" w:rsidP="003E49AA">
      <w:r w:rsidRPr="00A02983">
        <w:t xml:space="preserve">            ],</w:t>
      </w:r>
    </w:p>
    <w:p w14:paraId="4851DD1A" w14:textId="77777777" w:rsidR="00A02983" w:rsidRPr="00A02983" w:rsidRDefault="00A02983" w:rsidP="003E49AA">
      <w:r w:rsidRPr="00A02983">
        <w:t xml:space="preserve">            ["</w:t>
      </w:r>
      <w:proofErr w:type="spellStart"/>
      <w:r w:rsidRPr="00A02983">
        <w:t>EAsia</w:t>
      </w:r>
      <w:proofErr w:type="spellEnd"/>
      <w:r w:rsidRPr="00A02983">
        <w:t>-China", "EU (27)", "Total-China", "UK", "USA"],</w:t>
      </w:r>
    </w:p>
    <w:p w14:paraId="079BFC3A" w14:textId="77777777" w:rsidR="00A02983" w:rsidRPr="00A02983" w:rsidRDefault="00A02983" w:rsidP="003E49AA">
      <w:r w:rsidRPr="00A02983">
        <w:t xml:space="preserve">        )</w:t>
      </w:r>
    </w:p>
    <w:p w14:paraId="0627DF04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data.replace</w:t>
      </w:r>
      <w:proofErr w:type="spellEnd"/>
      <w:proofErr w:type="gramEnd"/>
      <w:r w:rsidRPr="00A02983">
        <w:t>(</w:t>
      </w:r>
    </w:p>
    <w:p w14:paraId="42A35ACB" w14:textId="77777777" w:rsidR="00A02983" w:rsidRPr="00A02983" w:rsidRDefault="00A02983" w:rsidP="003E49AA">
      <w:r w:rsidRPr="00A02983">
        <w:t xml:space="preserve">            [</w:t>
      </w:r>
    </w:p>
    <w:p w14:paraId="0FDEFC62" w14:textId="77777777" w:rsidR="00A02983" w:rsidRPr="00A02983" w:rsidRDefault="00A02983" w:rsidP="003E49AA">
      <w:r w:rsidRPr="00A02983">
        <w:t xml:space="preserve">                "Milk powder, butter, and cheese",</w:t>
      </w:r>
    </w:p>
    <w:p w14:paraId="7884FEE2" w14:textId="77777777" w:rsidR="00A02983" w:rsidRPr="00A02983" w:rsidRDefault="00A02983" w:rsidP="003E49AA">
      <w:r w:rsidRPr="00A02983">
        <w:lastRenderedPageBreak/>
        <w:t xml:space="preserve">                "Meat and edible offal",</w:t>
      </w:r>
    </w:p>
    <w:p w14:paraId="213328A7" w14:textId="77777777" w:rsidR="00A02983" w:rsidRPr="00A02983" w:rsidRDefault="00A02983" w:rsidP="003E49AA">
      <w:r w:rsidRPr="00A02983">
        <w:t xml:space="preserve">                "Logs, wood, and wood articles",</w:t>
      </w:r>
    </w:p>
    <w:p w14:paraId="42AB4E95" w14:textId="77777777" w:rsidR="00A02983" w:rsidRPr="00A02983" w:rsidRDefault="00A02983" w:rsidP="003E49AA">
      <w:r w:rsidRPr="00A02983">
        <w:t xml:space="preserve">                "Fish, crustaceans, and </w:t>
      </w:r>
      <w:proofErr w:type="spellStart"/>
      <w:r w:rsidRPr="00A02983">
        <w:t>molluscs</w:t>
      </w:r>
      <w:proofErr w:type="spellEnd"/>
      <w:r w:rsidRPr="00A02983">
        <w:t>",</w:t>
      </w:r>
    </w:p>
    <w:p w14:paraId="40F281A5" w14:textId="77777777" w:rsidR="00A02983" w:rsidRPr="00A02983" w:rsidRDefault="00A02983" w:rsidP="003E49AA">
      <w:r w:rsidRPr="00A02983">
        <w:t xml:space="preserve">                "Non-food manufactured goods",</w:t>
      </w:r>
    </w:p>
    <w:p w14:paraId="326476C7" w14:textId="77777777" w:rsidR="00A02983" w:rsidRPr="00A02983" w:rsidRDefault="00A02983" w:rsidP="003E49AA">
      <w:r w:rsidRPr="00A02983">
        <w:t xml:space="preserve">                "Mechanical machinery and equip",</w:t>
      </w:r>
    </w:p>
    <w:p w14:paraId="532D6FFB" w14:textId="77777777" w:rsidR="00A02983" w:rsidRPr="00A02983" w:rsidRDefault="00A02983" w:rsidP="003E49AA">
      <w:r w:rsidRPr="00A02983">
        <w:t xml:space="preserve">                "Electrical machinery and equip",</w:t>
      </w:r>
    </w:p>
    <w:p w14:paraId="112DD929" w14:textId="77777777" w:rsidR="00A02983" w:rsidRPr="00A02983" w:rsidRDefault="00A02983" w:rsidP="003E49AA">
      <w:r w:rsidRPr="00A02983">
        <w:t xml:space="preserve">            ],</w:t>
      </w:r>
    </w:p>
    <w:p w14:paraId="26F0BFBB" w14:textId="77777777" w:rsidR="00A02983" w:rsidRPr="00A02983" w:rsidRDefault="00A02983" w:rsidP="003E49AA">
      <w:r w:rsidRPr="00A02983">
        <w:t xml:space="preserve">            [</w:t>
      </w:r>
    </w:p>
    <w:p w14:paraId="7CF8277F" w14:textId="77777777" w:rsidR="00A02983" w:rsidRPr="00A02983" w:rsidRDefault="00A02983" w:rsidP="003E49AA">
      <w:r w:rsidRPr="00A02983">
        <w:t xml:space="preserve">                "Dairy",</w:t>
      </w:r>
    </w:p>
    <w:p w14:paraId="571026AD" w14:textId="77777777" w:rsidR="00A02983" w:rsidRPr="00A02983" w:rsidRDefault="00A02983" w:rsidP="003E49AA">
      <w:r w:rsidRPr="00A02983">
        <w:t xml:space="preserve">                "Meat",</w:t>
      </w:r>
    </w:p>
    <w:p w14:paraId="21A89849" w14:textId="77777777" w:rsidR="00A02983" w:rsidRPr="00A02983" w:rsidRDefault="00A02983" w:rsidP="003E49AA">
      <w:r w:rsidRPr="00A02983">
        <w:t xml:space="preserve">                "Wood",</w:t>
      </w:r>
    </w:p>
    <w:p w14:paraId="5BE6EF66" w14:textId="77777777" w:rsidR="00A02983" w:rsidRPr="00A02983" w:rsidRDefault="00A02983" w:rsidP="003E49AA">
      <w:r w:rsidRPr="00A02983">
        <w:t xml:space="preserve">                "Fish",</w:t>
      </w:r>
    </w:p>
    <w:p w14:paraId="457B15D0" w14:textId="77777777" w:rsidR="00A02983" w:rsidRPr="00A02983" w:rsidRDefault="00A02983" w:rsidP="003E49AA">
      <w:r w:rsidRPr="00A02983">
        <w:t xml:space="preserve">                "Other Goods",</w:t>
      </w:r>
    </w:p>
    <w:p w14:paraId="1E00ACC6" w14:textId="77777777" w:rsidR="00A02983" w:rsidRPr="00A02983" w:rsidRDefault="00A02983" w:rsidP="003E49AA">
      <w:r w:rsidRPr="00A02983">
        <w:t xml:space="preserve">                "Mech Machines",</w:t>
      </w:r>
    </w:p>
    <w:p w14:paraId="1AF0E41A" w14:textId="77777777" w:rsidR="00A02983" w:rsidRPr="00A02983" w:rsidRDefault="00A02983" w:rsidP="003E49AA">
      <w:r w:rsidRPr="00A02983">
        <w:t xml:space="preserve">                "E-Machines",</w:t>
      </w:r>
    </w:p>
    <w:p w14:paraId="266B6774" w14:textId="77777777" w:rsidR="00A02983" w:rsidRPr="00A02983" w:rsidRDefault="00A02983" w:rsidP="003E49AA">
      <w:r w:rsidRPr="00A02983">
        <w:t xml:space="preserve">            ],</w:t>
      </w:r>
    </w:p>
    <w:p w14:paraId="016C94DA" w14:textId="77777777" w:rsidR="00A02983" w:rsidRPr="00A02983" w:rsidRDefault="00A02983" w:rsidP="003E49AA">
      <w:r w:rsidRPr="00A02983">
        <w:t xml:space="preserve">        )</w:t>
      </w:r>
    </w:p>
    <w:p w14:paraId="3D971C27" w14:textId="77777777" w:rsidR="00A02983" w:rsidRPr="00A02983" w:rsidRDefault="00A02983" w:rsidP="003E49AA"/>
    <w:p w14:paraId="691FDD68" w14:textId="77777777" w:rsidR="00A02983" w:rsidRPr="00A02983" w:rsidRDefault="00A02983" w:rsidP="003E49AA">
      <w:r w:rsidRPr="00A02983">
        <w:t xml:space="preserve">        # Grouping the data based on Country and Commodity while calculating the sum of Value and resetting the index</w:t>
      </w:r>
    </w:p>
    <w:p w14:paraId="067DD0E7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(["Country", "Commodity"])["Value"].sum().</w:t>
      </w:r>
      <w:proofErr w:type="spellStart"/>
      <w:r w:rsidRPr="00A02983">
        <w:t>reset_index</w:t>
      </w:r>
      <w:proofErr w:type="spellEnd"/>
      <w:r w:rsidRPr="00A02983">
        <w:t>()</w:t>
      </w:r>
    </w:p>
    <w:p w14:paraId="23C3D389" w14:textId="77777777" w:rsidR="00A02983" w:rsidRPr="00A02983" w:rsidRDefault="00A02983" w:rsidP="003E49AA"/>
    <w:p w14:paraId="2A96E94A" w14:textId="77777777" w:rsidR="00A02983" w:rsidRPr="00A02983" w:rsidRDefault="00A02983" w:rsidP="003E49AA">
      <w:r w:rsidRPr="00A02983">
        <w:t xml:space="preserve">        # Passing the data into the SQL Database</w:t>
      </w:r>
    </w:p>
    <w:p w14:paraId="7A809066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data.to_</w:t>
      </w:r>
      <w:proofErr w:type="gramStart"/>
      <w:r w:rsidRPr="00A02983">
        <w:t>sql</w:t>
      </w:r>
      <w:proofErr w:type="spellEnd"/>
      <w:r w:rsidRPr="00A02983">
        <w:t>(</w:t>
      </w:r>
      <w:proofErr w:type="gramEnd"/>
      <w:r w:rsidRPr="00A02983">
        <w:t xml:space="preserve">"top5_products", con=engine, </w:t>
      </w:r>
      <w:proofErr w:type="spellStart"/>
      <w:r w:rsidRPr="00A02983">
        <w:t>if_exists</w:t>
      </w:r>
      <w:proofErr w:type="spellEnd"/>
      <w:r w:rsidRPr="00A02983">
        <w:t>="replace", index=False)</w:t>
      </w:r>
    </w:p>
    <w:p w14:paraId="31309510" w14:textId="77777777" w:rsidR="00A02983" w:rsidRPr="00A02983" w:rsidRDefault="00A02983" w:rsidP="003E49AA"/>
    <w:p w14:paraId="2FD351F8" w14:textId="77777777" w:rsidR="00A02983" w:rsidRPr="00A02983" w:rsidRDefault="00A02983" w:rsidP="003E49AA">
      <w:r w:rsidRPr="00A02983">
        <w:t xml:space="preserve">        # Group data by country and commodity, and calculate total Value</w:t>
      </w:r>
    </w:p>
    <w:p w14:paraId="58FC51B0" w14:textId="77777777" w:rsidR="00A02983" w:rsidRPr="00A02983" w:rsidRDefault="00A02983" w:rsidP="003E49AA">
      <w:r w:rsidRPr="00A02983">
        <w:t xml:space="preserve">        top5_products =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(["Country", "Commodity"])["Value"].sum()</w:t>
      </w:r>
    </w:p>
    <w:p w14:paraId="62D6A86C" w14:textId="77777777" w:rsidR="00A02983" w:rsidRPr="00A02983" w:rsidRDefault="00A02983" w:rsidP="003E49AA"/>
    <w:p w14:paraId="60082F1E" w14:textId="77777777" w:rsidR="00A02983" w:rsidRPr="00A02983" w:rsidRDefault="00A02983" w:rsidP="003E49AA">
      <w:r w:rsidRPr="00A02983">
        <w:lastRenderedPageBreak/>
        <w:t xml:space="preserve">        # Exporting the data into .csv files</w:t>
      </w:r>
    </w:p>
    <w:p w14:paraId="350483B7" w14:textId="77777777" w:rsidR="00A02983" w:rsidRPr="00A02983" w:rsidRDefault="00A02983" w:rsidP="003E49AA">
      <w:r w:rsidRPr="00A02983">
        <w:t xml:space="preserve">        top5_products.to_csv("top_5_products.csv")</w:t>
      </w:r>
    </w:p>
    <w:p w14:paraId="093DD9F4" w14:textId="77777777" w:rsidR="00A02983" w:rsidRPr="00A02983" w:rsidRDefault="00A02983" w:rsidP="003E49AA"/>
    <w:p w14:paraId="24DF0A48" w14:textId="77777777" w:rsidR="00A02983" w:rsidRPr="00A02983" w:rsidRDefault="00A02983" w:rsidP="003E49AA">
      <w:r w:rsidRPr="00A02983">
        <w:t xml:space="preserve">        # Plot the top 5 commodities for each country</w:t>
      </w:r>
    </w:p>
    <w:p w14:paraId="1B9A3F2E" w14:textId="77777777" w:rsidR="00A02983" w:rsidRPr="00A02983" w:rsidRDefault="00A02983" w:rsidP="003E49AA">
      <w:r w:rsidRPr="00A02983">
        <w:t xml:space="preserve">        countries = top5_</w:t>
      </w:r>
      <w:proofErr w:type="gramStart"/>
      <w:r w:rsidRPr="00A02983">
        <w:t>products.index</w:t>
      </w:r>
      <w:proofErr w:type="gramEnd"/>
      <w:r w:rsidRPr="00A02983">
        <w:t>.levels[0]</w:t>
      </w:r>
    </w:p>
    <w:p w14:paraId="07768515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num_plots</w:t>
      </w:r>
      <w:proofErr w:type="spellEnd"/>
      <w:r w:rsidRPr="00A02983">
        <w:t xml:space="preserve"> = </w:t>
      </w:r>
      <w:proofErr w:type="spellStart"/>
      <w:r w:rsidRPr="00A02983">
        <w:t>len</w:t>
      </w:r>
      <w:proofErr w:type="spellEnd"/>
      <w:r w:rsidRPr="00A02983">
        <w:t>(countries)</w:t>
      </w:r>
    </w:p>
    <w:p w14:paraId="68DC2109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num_rows</w:t>
      </w:r>
      <w:proofErr w:type="spellEnd"/>
      <w:r w:rsidRPr="00A02983">
        <w:t xml:space="preserve"> = 3</w:t>
      </w:r>
    </w:p>
    <w:p w14:paraId="5FEC4F21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num_cols</w:t>
      </w:r>
      <w:proofErr w:type="spellEnd"/>
      <w:r w:rsidRPr="00A02983">
        <w:t xml:space="preserve"> = </w:t>
      </w:r>
      <w:proofErr w:type="gramStart"/>
      <w:r w:rsidRPr="00A02983">
        <w:t>-(</w:t>
      </w:r>
      <w:proofErr w:type="gramEnd"/>
      <w:r w:rsidRPr="00A02983">
        <w:t>-</w:t>
      </w:r>
      <w:proofErr w:type="spellStart"/>
      <w:r w:rsidRPr="00A02983">
        <w:t>num_plots</w:t>
      </w:r>
      <w:proofErr w:type="spellEnd"/>
      <w:r w:rsidRPr="00A02983">
        <w:t xml:space="preserve"> // </w:t>
      </w:r>
      <w:proofErr w:type="spellStart"/>
      <w:r w:rsidRPr="00A02983">
        <w:t>num_rows</w:t>
      </w:r>
      <w:proofErr w:type="spellEnd"/>
      <w:r w:rsidRPr="00A02983">
        <w:t>)</w:t>
      </w:r>
    </w:p>
    <w:p w14:paraId="07A47E4E" w14:textId="77777777" w:rsidR="00A02983" w:rsidRPr="00A02983" w:rsidRDefault="00A02983" w:rsidP="003E49AA">
      <w:r w:rsidRPr="00A02983">
        <w:t xml:space="preserve">        fig, </w:t>
      </w:r>
      <w:proofErr w:type="spellStart"/>
      <w:r w:rsidRPr="00A02983">
        <w:t>axs</w:t>
      </w:r>
      <w:proofErr w:type="spellEnd"/>
      <w:r w:rsidRPr="00A02983">
        <w:t xml:space="preserve"> = </w:t>
      </w:r>
      <w:proofErr w:type="spellStart"/>
      <w:proofErr w:type="gramStart"/>
      <w:r w:rsidRPr="00A02983">
        <w:t>plt.subplots</w:t>
      </w:r>
      <w:proofErr w:type="spellEnd"/>
      <w:proofErr w:type="gramEnd"/>
      <w:r w:rsidRPr="00A02983">
        <w:t>(</w:t>
      </w:r>
    </w:p>
    <w:p w14:paraId="4C8E3D98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num_rows</w:t>
      </w:r>
      <w:proofErr w:type="spellEnd"/>
      <w:r w:rsidRPr="00A02983">
        <w:t>,</w:t>
      </w:r>
    </w:p>
    <w:p w14:paraId="07DDC019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num_cols</w:t>
      </w:r>
      <w:proofErr w:type="spellEnd"/>
      <w:r w:rsidRPr="00A02983">
        <w:t>,</w:t>
      </w:r>
    </w:p>
    <w:p w14:paraId="611F2452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6.48),</w:t>
      </w:r>
    </w:p>
    <w:p w14:paraId="02C14232" w14:textId="77777777" w:rsidR="00A02983" w:rsidRPr="00A02983" w:rsidRDefault="00A02983" w:rsidP="003E49AA">
      <w:r w:rsidRPr="00A02983">
        <w:t xml:space="preserve">            num="5 Most Profitable Products",</w:t>
      </w:r>
    </w:p>
    <w:p w14:paraId="4B153AED" w14:textId="77777777" w:rsidR="00A02983" w:rsidRPr="00A02983" w:rsidRDefault="00A02983" w:rsidP="003E49AA">
      <w:r w:rsidRPr="00A02983">
        <w:t xml:space="preserve">        )</w:t>
      </w:r>
    </w:p>
    <w:p w14:paraId="088269E0" w14:textId="77777777" w:rsidR="00A02983" w:rsidRPr="00A02983" w:rsidRDefault="00A02983" w:rsidP="003E49AA">
      <w:r w:rsidRPr="00A02983">
        <w:t xml:space="preserve">        for </w:t>
      </w:r>
      <w:proofErr w:type="spellStart"/>
      <w:r w:rsidRPr="00A02983">
        <w:t>i</w:t>
      </w:r>
      <w:proofErr w:type="spellEnd"/>
      <w:r w:rsidRPr="00A02983">
        <w:t>, country in enumerate(countries):</w:t>
      </w:r>
    </w:p>
    <w:p w14:paraId="0E245D57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top_commodities</w:t>
      </w:r>
      <w:proofErr w:type="spellEnd"/>
      <w:r w:rsidRPr="00A02983">
        <w:t xml:space="preserve"> = top5_products.loc[country</w:t>
      </w:r>
      <w:proofErr w:type="gramStart"/>
      <w:r w:rsidRPr="00A02983">
        <w:t>].</w:t>
      </w:r>
      <w:proofErr w:type="spellStart"/>
      <w:r w:rsidRPr="00A02983">
        <w:t>nlargest</w:t>
      </w:r>
      <w:proofErr w:type="spellEnd"/>
      <w:proofErr w:type="gramEnd"/>
      <w:r w:rsidRPr="00A02983">
        <w:t>(5)</w:t>
      </w:r>
    </w:p>
    <w:p w14:paraId="241D9777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num_commodities</w:t>
      </w:r>
      <w:proofErr w:type="spellEnd"/>
      <w:r w:rsidRPr="00A02983">
        <w:t xml:space="preserve"> = </w:t>
      </w:r>
      <w:proofErr w:type="gramStart"/>
      <w:r w:rsidRPr="00A02983">
        <w:t>min(</w:t>
      </w:r>
      <w:proofErr w:type="gramEnd"/>
      <w:r w:rsidRPr="00A02983">
        <w:t xml:space="preserve">6, </w:t>
      </w:r>
      <w:proofErr w:type="spellStart"/>
      <w:r w:rsidRPr="00A02983">
        <w:t>len</w:t>
      </w:r>
      <w:proofErr w:type="spellEnd"/>
      <w:r w:rsidRPr="00A02983">
        <w:t>(</w:t>
      </w:r>
      <w:proofErr w:type="spellStart"/>
      <w:r w:rsidRPr="00A02983">
        <w:t>top_commodities</w:t>
      </w:r>
      <w:proofErr w:type="spellEnd"/>
      <w:r w:rsidRPr="00A02983">
        <w:t>))</w:t>
      </w:r>
    </w:p>
    <w:p w14:paraId="1E48874D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top_commodities</w:t>
      </w:r>
      <w:proofErr w:type="spellEnd"/>
      <w:r w:rsidRPr="00A02983">
        <w:t xml:space="preserve"> = </w:t>
      </w:r>
      <w:proofErr w:type="spellStart"/>
      <w:r w:rsidRPr="00A02983">
        <w:t>top_commodities</w:t>
      </w:r>
      <w:proofErr w:type="spellEnd"/>
      <w:r w:rsidRPr="00A02983">
        <w:t>[:</w:t>
      </w:r>
      <w:proofErr w:type="spellStart"/>
      <w:r w:rsidRPr="00A02983">
        <w:t>num_commodities</w:t>
      </w:r>
      <w:proofErr w:type="spellEnd"/>
      <w:r w:rsidRPr="00A02983">
        <w:t>]</w:t>
      </w:r>
    </w:p>
    <w:p w14:paraId="5F7B4AFF" w14:textId="77777777" w:rsidR="00A02983" w:rsidRPr="00A02983" w:rsidRDefault="00A02983" w:rsidP="003E49AA">
      <w:r w:rsidRPr="00A02983">
        <w:t xml:space="preserve">            row = </w:t>
      </w:r>
      <w:proofErr w:type="spellStart"/>
      <w:r w:rsidRPr="00A02983">
        <w:t>i</w:t>
      </w:r>
      <w:proofErr w:type="spellEnd"/>
      <w:r w:rsidRPr="00A02983">
        <w:t xml:space="preserve"> // </w:t>
      </w:r>
      <w:proofErr w:type="spellStart"/>
      <w:r w:rsidRPr="00A02983">
        <w:t>num_cols</w:t>
      </w:r>
      <w:proofErr w:type="spellEnd"/>
    </w:p>
    <w:p w14:paraId="17F8F10E" w14:textId="77777777" w:rsidR="00A02983" w:rsidRPr="00A02983" w:rsidRDefault="00A02983" w:rsidP="003E49AA">
      <w:r w:rsidRPr="00A02983">
        <w:t xml:space="preserve">            col = </w:t>
      </w:r>
      <w:proofErr w:type="spellStart"/>
      <w:r w:rsidRPr="00A02983">
        <w:t>i</w:t>
      </w:r>
      <w:proofErr w:type="spellEnd"/>
      <w:r w:rsidRPr="00A02983">
        <w:t xml:space="preserve"> % </w:t>
      </w:r>
      <w:proofErr w:type="spellStart"/>
      <w:r w:rsidRPr="00A02983">
        <w:t>num_cols</w:t>
      </w:r>
      <w:proofErr w:type="spellEnd"/>
    </w:p>
    <w:p w14:paraId="44446673" w14:textId="77777777" w:rsidR="00A02983" w:rsidRPr="00A02983" w:rsidRDefault="00A02983" w:rsidP="003E49AA">
      <w:r w:rsidRPr="00A02983">
        <w:t xml:space="preserve">            ax =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gramEnd"/>
      <w:r w:rsidRPr="00A02983">
        <w:t>row, col]</w:t>
      </w:r>
    </w:p>
    <w:p w14:paraId="0F1B24BE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ax.set_</w:t>
      </w:r>
      <w:proofErr w:type="gramStart"/>
      <w:r w:rsidRPr="00A02983">
        <w:t>ylabel</w:t>
      </w:r>
      <w:proofErr w:type="spellEnd"/>
      <w:r w:rsidRPr="00A02983">
        <w:t>(</w:t>
      </w:r>
      <w:proofErr w:type="gramEnd"/>
      <w:r w:rsidRPr="00A02983">
        <w:t>"Value ($)")</w:t>
      </w:r>
    </w:p>
    <w:p w14:paraId="1F5D5422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ax.set_title</w:t>
      </w:r>
      <w:proofErr w:type="spellEnd"/>
      <w:r w:rsidRPr="00A02983">
        <w:t>(country)</w:t>
      </w:r>
    </w:p>
    <w:p w14:paraId="5A715E4A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ax.bar</w:t>
      </w:r>
      <w:proofErr w:type="spellEnd"/>
      <w:r w:rsidRPr="00A02983">
        <w:t>(</w:t>
      </w:r>
      <w:proofErr w:type="spellStart"/>
      <w:proofErr w:type="gramEnd"/>
      <w:r w:rsidRPr="00A02983">
        <w:t>top_commodities.index</w:t>
      </w:r>
      <w:proofErr w:type="spellEnd"/>
      <w:r w:rsidRPr="00A02983">
        <w:t xml:space="preserve">, </w:t>
      </w:r>
      <w:proofErr w:type="spellStart"/>
      <w:r w:rsidRPr="00A02983">
        <w:t>top_commodities.values</w:t>
      </w:r>
      <w:proofErr w:type="spellEnd"/>
      <w:r w:rsidRPr="00A02983">
        <w:t>)</w:t>
      </w:r>
    </w:p>
    <w:p w14:paraId="4A3B10BA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ax.tick</w:t>
      </w:r>
      <w:proofErr w:type="gramEnd"/>
      <w:r w:rsidRPr="00A02983">
        <w:t>_params</w:t>
      </w:r>
      <w:proofErr w:type="spellEnd"/>
      <w:r w:rsidRPr="00A02983">
        <w:t>(axis="x", rotation=90)</w:t>
      </w:r>
    </w:p>
    <w:p w14:paraId="56FD9339" w14:textId="77777777" w:rsidR="00A02983" w:rsidRPr="00A02983" w:rsidRDefault="00A02983" w:rsidP="003E49AA"/>
    <w:p w14:paraId="5905E1E0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fig.suptitle</w:t>
      </w:r>
      <w:proofErr w:type="spellEnd"/>
      <w:proofErr w:type="gramEnd"/>
      <w:r w:rsidRPr="00A02983">
        <w:t>(</w:t>
      </w:r>
    </w:p>
    <w:p w14:paraId="51B724FE" w14:textId="77777777" w:rsidR="00A02983" w:rsidRPr="00A02983" w:rsidRDefault="00A02983" w:rsidP="003E49AA">
      <w:r w:rsidRPr="00A02983">
        <w:lastRenderedPageBreak/>
        <w:t xml:space="preserve">            "Top 5 Most Profitable Products per Country", </w:t>
      </w:r>
      <w:proofErr w:type="spellStart"/>
      <w:r w:rsidRPr="00A02983">
        <w:t>fontweight</w:t>
      </w:r>
      <w:proofErr w:type="spellEnd"/>
      <w:r w:rsidRPr="00A02983">
        <w:t xml:space="preserve">="bold", </w:t>
      </w:r>
      <w:proofErr w:type="spellStart"/>
      <w:r w:rsidRPr="00A02983">
        <w:t>fontsize</w:t>
      </w:r>
      <w:proofErr w:type="spellEnd"/>
      <w:r w:rsidRPr="00A02983">
        <w:t>=16</w:t>
      </w:r>
    </w:p>
    <w:p w14:paraId="7A12FD36" w14:textId="77777777" w:rsidR="00A02983" w:rsidRPr="00A02983" w:rsidRDefault="00A02983" w:rsidP="003E49AA">
      <w:r w:rsidRPr="00A02983">
        <w:t xml:space="preserve">        )</w:t>
      </w:r>
    </w:p>
    <w:p w14:paraId="4588F1C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31AF841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356BD77A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()</w:t>
      </w:r>
    </w:p>
    <w:p w14:paraId="05362ABB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0A11FF62" w14:textId="77777777" w:rsidR="00A02983" w:rsidRPr="00A02983" w:rsidRDefault="00A02983" w:rsidP="003E49AA"/>
    <w:p w14:paraId="6F7F15F6" w14:textId="77777777" w:rsidR="00A02983" w:rsidRPr="00A02983" w:rsidRDefault="00A02983" w:rsidP="003E49AA">
      <w:r w:rsidRPr="00A02983">
        <w:t xml:space="preserve">    def </w:t>
      </w:r>
      <w:proofErr w:type="spellStart"/>
      <w:r w:rsidRPr="00A02983">
        <w:t>eighth_figure</w:t>
      </w:r>
      <w:proofErr w:type="spellEnd"/>
      <w:r w:rsidRPr="00A02983">
        <w:t>(self):</w:t>
      </w:r>
    </w:p>
    <w:p w14:paraId="797A6384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plt.close</w:t>
      </w:r>
      <w:proofErr w:type="spellEnd"/>
      <w:proofErr w:type="gramEnd"/>
      <w:r w:rsidRPr="00A02983">
        <w:t>("all")</w:t>
      </w:r>
    </w:p>
    <w:p w14:paraId="6748C78C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usecols</w:t>
      </w:r>
      <w:proofErr w:type="spellEnd"/>
      <w:r w:rsidRPr="00A02983">
        <w:t xml:space="preserve"> = [</w:t>
      </w:r>
    </w:p>
    <w:p w14:paraId="6E1C24CB" w14:textId="77777777" w:rsidR="00A02983" w:rsidRPr="00A02983" w:rsidRDefault="00A02983" w:rsidP="003E49AA">
      <w:r w:rsidRPr="00A02983">
        <w:t xml:space="preserve">            "Direction",</w:t>
      </w:r>
    </w:p>
    <w:p w14:paraId="48BC5EE8" w14:textId="77777777" w:rsidR="00A02983" w:rsidRPr="00A02983" w:rsidRDefault="00A02983" w:rsidP="003E49AA">
      <w:r w:rsidRPr="00A02983">
        <w:t xml:space="preserve">            "Date",</w:t>
      </w:r>
    </w:p>
    <w:p w14:paraId="7D91B821" w14:textId="77777777" w:rsidR="00A02983" w:rsidRPr="00A02983" w:rsidRDefault="00A02983" w:rsidP="003E49AA">
      <w:r w:rsidRPr="00A02983">
        <w:t xml:space="preserve">            "Commodity",</w:t>
      </w:r>
    </w:p>
    <w:p w14:paraId="5A51BFA0" w14:textId="77777777" w:rsidR="00A02983" w:rsidRPr="00A02983" w:rsidRDefault="00A02983" w:rsidP="003E49AA">
      <w:r w:rsidRPr="00A02983">
        <w:t xml:space="preserve">            "Measure",</w:t>
      </w:r>
    </w:p>
    <w:p w14:paraId="0D313DDC" w14:textId="77777777" w:rsidR="00A02983" w:rsidRPr="00A02983" w:rsidRDefault="00A02983" w:rsidP="003E49AA">
      <w:r w:rsidRPr="00A02983">
        <w:t xml:space="preserve">            "Value",</w:t>
      </w:r>
    </w:p>
    <w:p w14:paraId="351EE781" w14:textId="77777777" w:rsidR="00A02983" w:rsidRPr="00A02983" w:rsidRDefault="00A02983" w:rsidP="003E49AA">
      <w:r w:rsidRPr="00A02983">
        <w:t xml:space="preserve">            "Weekday",</w:t>
      </w:r>
    </w:p>
    <w:p w14:paraId="7DA41DBF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Define the Used Columns for this Graph</w:t>
      </w:r>
    </w:p>
    <w:p w14:paraId="1C161915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pd.read</w:t>
      </w:r>
      <w:proofErr w:type="gramEnd"/>
      <w:r w:rsidRPr="00A02983">
        <w:t>_csv</w:t>
      </w:r>
      <w:proofErr w:type="spellEnd"/>
      <w:r w:rsidRPr="00A02983">
        <w:t>(</w:t>
      </w:r>
    </w:p>
    <w:p w14:paraId="16CCF54D" w14:textId="77777777" w:rsidR="00A02983" w:rsidRPr="00A02983" w:rsidRDefault="00A02983" w:rsidP="003E49AA">
      <w:r w:rsidRPr="00A02983">
        <w:t xml:space="preserve">            "data.csv", </w:t>
      </w:r>
      <w:proofErr w:type="spellStart"/>
      <w:r w:rsidRPr="00A02983">
        <w:t>usecols</w:t>
      </w:r>
      <w:proofErr w:type="spellEnd"/>
      <w:r w:rsidRPr="00A02983">
        <w:t>=</w:t>
      </w:r>
      <w:proofErr w:type="spellStart"/>
      <w:r w:rsidRPr="00A02983">
        <w:t>usecols</w:t>
      </w:r>
      <w:proofErr w:type="spellEnd"/>
    </w:p>
    <w:p w14:paraId="4FEB4711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)  #</w:t>
      </w:r>
      <w:proofErr w:type="gramEnd"/>
      <w:r w:rsidRPr="00A02983">
        <w:t xml:space="preserve"> Read the .csv file and save it</w:t>
      </w:r>
    </w:p>
    <w:p w14:paraId="10122494" w14:textId="77777777" w:rsidR="00A02983" w:rsidRPr="00A02983" w:rsidRDefault="00A02983" w:rsidP="003E49AA">
      <w:r w:rsidRPr="00A02983">
        <w:t xml:space="preserve">        data = data[(data["Direction"] == "Exports") &amp; (data["Measure"] == "$")]</w:t>
      </w:r>
    </w:p>
    <w:p w14:paraId="23120D98" w14:textId="77777777" w:rsidR="00A02983" w:rsidRPr="00A02983" w:rsidRDefault="00A02983" w:rsidP="003E49AA"/>
    <w:p w14:paraId="06A0532B" w14:textId="77777777" w:rsidR="00A02983" w:rsidRPr="00A02983" w:rsidRDefault="00A02983" w:rsidP="003E49AA">
      <w:r w:rsidRPr="00A02983">
        <w:t xml:space="preserve">        # Make the data names Shorter</w:t>
      </w:r>
    </w:p>
    <w:p w14:paraId="4FA34F05" w14:textId="77777777" w:rsidR="00A02983" w:rsidRPr="00A02983" w:rsidRDefault="00A02983" w:rsidP="003E49AA">
      <w:r w:rsidRPr="00A02983">
        <w:t xml:space="preserve">        data = </w:t>
      </w:r>
      <w:proofErr w:type="spellStart"/>
      <w:proofErr w:type="gramStart"/>
      <w:r w:rsidRPr="00A02983">
        <w:t>data.replace</w:t>
      </w:r>
      <w:proofErr w:type="spellEnd"/>
      <w:proofErr w:type="gramEnd"/>
      <w:r w:rsidRPr="00A02983">
        <w:t>(</w:t>
      </w:r>
    </w:p>
    <w:p w14:paraId="471B47B6" w14:textId="77777777" w:rsidR="00A02983" w:rsidRPr="00A02983" w:rsidRDefault="00A02983" w:rsidP="003E49AA">
      <w:r w:rsidRPr="00A02983">
        <w:t xml:space="preserve">            [</w:t>
      </w:r>
    </w:p>
    <w:p w14:paraId="7C9AE33C" w14:textId="77777777" w:rsidR="00A02983" w:rsidRPr="00A02983" w:rsidRDefault="00A02983" w:rsidP="003E49AA">
      <w:r w:rsidRPr="00A02983">
        <w:t xml:space="preserve">                "Milk powder, butter, and cheese",</w:t>
      </w:r>
    </w:p>
    <w:p w14:paraId="5D0C77FF" w14:textId="77777777" w:rsidR="00A02983" w:rsidRPr="00A02983" w:rsidRDefault="00A02983" w:rsidP="003E49AA">
      <w:r w:rsidRPr="00A02983">
        <w:t xml:space="preserve">                "Meat and edible offal",</w:t>
      </w:r>
    </w:p>
    <w:p w14:paraId="42644D93" w14:textId="77777777" w:rsidR="00A02983" w:rsidRPr="00A02983" w:rsidRDefault="00A02983" w:rsidP="003E49AA">
      <w:r w:rsidRPr="00A02983">
        <w:lastRenderedPageBreak/>
        <w:t xml:space="preserve">                "Logs, wood, and wood articles",</w:t>
      </w:r>
    </w:p>
    <w:p w14:paraId="1D00D560" w14:textId="77777777" w:rsidR="00A02983" w:rsidRPr="00A02983" w:rsidRDefault="00A02983" w:rsidP="003E49AA">
      <w:r w:rsidRPr="00A02983">
        <w:t xml:space="preserve">                "Fish, crustaceans, and </w:t>
      </w:r>
      <w:proofErr w:type="spellStart"/>
      <w:r w:rsidRPr="00A02983">
        <w:t>molluscs</w:t>
      </w:r>
      <w:proofErr w:type="spellEnd"/>
      <w:r w:rsidRPr="00A02983">
        <w:t>",</w:t>
      </w:r>
    </w:p>
    <w:p w14:paraId="4406769A" w14:textId="77777777" w:rsidR="00A02983" w:rsidRPr="00A02983" w:rsidRDefault="00A02983" w:rsidP="003E49AA">
      <w:r w:rsidRPr="00A02983">
        <w:t xml:space="preserve">                "Non-food manufactured goods",</w:t>
      </w:r>
    </w:p>
    <w:p w14:paraId="4700CAA9" w14:textId="77777777" w:rsidR="00A02983" w:rsidRPr="00A02983" w:rsidRDefault="00A02983" w:rsidP="003E49AA">
      <w:r w:rsidRPr="00A02983">
        <w:t xml:space="preserve">                "Mechanical machinery and equip",</w:t>
      </w:r>
    </w:p>
    <w:p w14:paraId="046B91A3" w14:textId="77777777" w:rsidR="00A02983" w:rsidRPr="00A02983" w:rsidRDefault="00A02983" w:rsidP="003E49AA">
      <w:r w:rsidRPr="00A02983">
        <w:t xml:space="preserve">                "Electrical machinery and equip",</w:t>
      </w:r>
    </w:p>
    <w:p w14:paraId="2DBEBE55" w14:textId="77777777" w:rsidR="00A02983" w:rsidRPr="00A02983" w:rsidRDefault="00A02983" w:rsidP="003E49AA">
      <w:r w:rsidRPr="00A02983">
        <w:t xml:space="preserve">            ],</w:t>
      </w:r>
    </w:p>
    <w:p w14:paraId="09988B7D" w14:textId="77777777" w:rsidR="00A02983" w:rsidRPr="00A02983" w:rsidRDefault="00A02983" w:rsidP="003E49AA">
      <w:r w:rsidRPr="00A02983">
        <w:t xml:space="preserve">            [</w:t>
      </w:r>
    </w:p>
    <w:p w14:paraId="3C2BEE43" w14:textId="77777777" w:rsidR="00A02983" w:rsidRPr="00A02983" w:rsidRDefault="00A02983" w:rsidP="003E49AA">
      <w:r w:rsidRPr="00A02983">
        <w:t xml:space="preserve">                "Dairy",</w:t>
      </w:r>
    </w:p>
    <w:p w14:paraId="7C604E7D" w14:textId="77777777" w:rsidR="00A02983" w:rsidRPr="00A02983" w:rsidRDefault="00A02983" w:rsidP="003E49AA">
      <w:r w:rsidRPr="00A02983">
        <w:t xml:space="preserve">                "Meat",</w:t>
      </w:r>
    </w:p>
    <w:p w14:paraId="15AFFC8F" w14:textId="77777777" w:rsidR="00A02983" w:rsidRPr="00A02983" w:rsidRDefault="00A02983" w:rsidP="003E49AA">
      <w:r w:rsidRPr="00A02983">
        <w:t xml:space="preserve">                "Wood",</w:t>
      </w:r>
    </w:p>
    <w:p w14:paraId="1B78CA33" w14:textId="77777777" w:rsidR="00A02983" w:rsidRPr="00A02983" w:rsidRDefault="00A02983" w:rsidP="003E49AA">
      <w:r w:rsidRPr="00A02983">
        <w:t xml:space="preserve">                "Fish",</w:t>
      </w:r>
    </w:p>
    <w:p w14:paraId="03F1CE9D" w14:textId="77777777" w:rsidR="00A02983" w:rsidRPr="00A02983" w:rsidRDefault="00A02983" w:rsidP="003E49AA">
      <w:r w:rsidRPr="00A02983">
        <w:t xml:space="preserve">                "Other Goods",</w:t>
      </w:r>
    </w:p>
    <w:p w14:paraId="6E900678" w14:textId="77777777" w:rsidR="00A02983" w:rsidRPr="00A02983" w:rsidRDefault="00A02983" w:rsidP="003E49AA">
      <w:r w:rsidRPr="00A02983">
        <w:t xml:space="preserve">                "Mech Machines",</w:t>
      </w:r>
    </w:p>
    <w:p w14:paraId="26551498" w14:textId="77777777" w:rsidR="00A02983" w:rsidRPr="00A02983" w:rsidRDefault="00A02983" w:rsidP="003E49AA">
      <w:r w:rsidRPr="00A02983">
        <w:t xml:space="preserve">                "E-Machines",</w:t>
      </w:r>
    </w:p>
    <w:p w14:paraId="2903CD62" w14:textId="77777777" w:rsidR="00A02983" w:rsidRPr="00A02983" w:rsidRDefault="00A02983" w:rsidP="003E49AA">
      <w:r w:rsidRPr="00A02983">
        <w:t xml:space="preserve">            ],</w:t>
      </w:r>
    </w:p>
    <w:p w14:paraId="11EAEAFE" w14:textId="77777777" w:rsidR="00A02983" w:rsidRPr="00A02983" w:rsidRDefault="00A02983" w:rsidP="003E49AA">
      <w:r w:rsidRPr="00A02983">
        <w:t xml:space="preserve">        )</w:t>
      </w:r>
    </w:p>
    <w:p w14:paraId="7C45C333" w14:textId="77777777" w:rsidR="00A02983" w:rsidRPr="00A02983" w:rsidRDefault="00A02983" w:rsidP="003E49AA"/>
    <w:p w14:paraId="1B5E6CD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best_days</w:t>
      </w:r>
      <w:proofErr w:type="spellEnd"/>
      <w:r w:rsidRPr="00A02983">
        <w:t xml:space="preserve"> = </w:t>
      </w:r>
      <w:proofErr w:type="spellStart"/>
      <w:proofErr w:type="gramStart"/>
      <w:r w:rsidRPr="00A02983">
        <w:t>data.loc</w:t>
      </w:r>
      <w:proofErr w:type="spellEnd"/>
      <w:r w:rsidRPr="00A02983">
        <w:t>[</w:t>
      </w:r>
      <w:proofErr w:type="gramEnd"/>
    </w:p>
    <w:p w14:paraId="10818058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data.groupby</w:t>
      </w:r>
      <w:proofErr w:type="spellEnd"/>
      <w:proofErr w:type="gramEnd"/>
      <w:r w:rsidRPr="00A02983">
        <w:t>("Commodity")["Value"].</w:t>
      </w:r>
      <w:proofErr w:type="spellStart"/>
      <w:r w:rsidRPr="00A02983">
        <w:t>idxmax</w:t>
      </w:r>
      <w:proofErr w:type="spellEnd"/>
      <w:r w:rsidRPr="00A02983">
        <w:t>()</w:t>
      </w:r>
    </w:p>
    <w:p w14:paraId="53257175" w14:textId="77777777" w:rsidR="00A02983" w:rsidRPr="00A02983" w:rsidRDefault="00A02983" w:rsidP="003E49AA">
      <w:r w:rsidRPr="00A02983">
        <w:t xml:space="preserve">        </w:t>
      </w:r>
      <w:proofErr w:type="gramStart"/>
      <w:r w:rsidRPr="00A02983">
        <w:t>]  #</w:t>
      </w:r>
      <w:proofErr w:type="gramEnd"/>
      <w:r w:rsidRPr="00A02983">
        <w:t xml:space="preserve"> Grouping while Identifying the max</w:t>
      </w:r>
    </w:p>
    <w:p w14:paraId="5E7E65E7" w14:textId="77777777" w:rsidR="00A02983" w:rsidRPr="00A02983" w:rsidRDefault="00A02983" w:rsidP="003E49AA"/>
    <w:p w14:paraId="321824F0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best_days_per_product</w:t>
      </w:r>
      <w:proofErr w:type="spellEnd"/>
      <w:r w:rsidRPr="00A02983">
        <w:t xml:space="preserve"> = </w:t>
      </w:r>
      <w:proofErr w:type="spellStart"/>
      <w:r w:rsidRPr="00A02983">
        <w:t>best_days.loc</w:t>
      </w:r>
      <w:proofErr w:type="spellEnd"/>
      <w:proofErr w:type="gramStart"/>
      <w:r w:rsidRPr="00A02983">
        <w:t>[:,</w:t>
      </w:r>
      <w:proofErr w:type="gramEnd"/>
      <w:r w:rsidRPr="00A02983">
        <w:t xml:space="preserve"> ["Commodity", "Date", "Value"]]</w:t>
      </w:r>
    </w:p>
    <w:p w14:paraId="634DD2BE" w14:textId="77777777" w:rsidR="00A02983" w:rsidRPr="00A02983" w:rsidRDefault="00A02983" w:rsidP="003E49AA"/>
    <w:p w14:paraId="3B9AAEC5" w14:textId="77777777" w:rsidR="00A02983" w:rsidRPr="00A02983" w:rsidRDefault="00A02983" w:rsidP="003E49AA">
      <w:r w:rsidRPr="00A02983">
        <w:t xml:space="preserve">        # Passing the data into the SQL Database</w:t>
      </w:r>
    </w:p>
    <w:p w14:paraId="382F9D0D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best_days_per_product.to_</w:t>
      </w:r>
      <w:proofErr w:type="gramStart"/>
      <w:r w:rsidRPr="00A02983">
        <w:t>sql</w:t>
      </w:r>
      <w:proofErr w:type="spellEnd"/>
      <w:r w:rsidRPr="00A02983">
        <w:t>(</w:t>
      </w:r>
      <w:proofErr w:type="gramEnd"/>
    </w:p>
    <w:p w14:paraId="15A8BB44" w14:textId="77777777" w:rsidR="00A02983" w:rsidRPr="00A02983" w:rsidRDefault="00A02983" w:rsidP="003E49AA">
      <w:r w:rsidRPr="00A02983">
        <w:t xml:space="preserve">            "</w:t>
      </w:r>
      <w:proofErr w:type="spellStart"/>
      <w:proofErr w:type="gramStart"/>
      <w:r w:rsidRPr="00A02983">
        <w:t>best</w:t>
      </w:r>
      <w:proofErr w:type="gramEnd"/>
      <w:r w:rsidRPr="00A02983">
        <w:t>_days_per_product</w:t>
      </w:r>
      <w:proofErr w:type="spellEnd"/>
      <w:r w:rsidRPr="00A02983">
        <w:t xml:space="preserve">", con=engine, </w:t>
      </w:r>
      <w:proofErr w:type="spellStart"/>
      <w:r w:rsidRPr="00A02983">
        <w:t>if_exists</w:t>
      </w:r>
      <w:proofErr w:type="spellEnd"/>
      <w:r w:rsidRPr="00A02983">
        <w:t>="replace", index=False</w:t>
      </w:r>
    </w:p>
    <w:p w14:paraId="0524D462" w14:textId="77777777" w:rsidR="00A02983" w:rsidRPr="00A02983" w:rsidRDefault="00A02983" w:rsidP="003E49AA">
      <w:r w:rsidRPr="00A02983">
        <w:t xml:space="preserve">        )</w:t>
      </w:r>
    </w:p>
    <w:p w14:paraId="70F45B50" w14:textId="77777777" w:rsidR="00A02983" w:rsidRPr="00A02983" w:rsidRDefault="00A02983" w:rsidP="003E49AA"/>
    <w:p w14:paraId="695FF03D" w14:textId="77777777" w:rsidR="00A02983" w:rsidRPr="00A02983" w:rsidRDefault="00A02983" w:rsidP="003E49AA">
      <w:r w:rsidRPr="00A02983">
        <w:t xml:space="preserve">        # Exporting the data into .csv files</w:t>
      </w:r>
    </w:p>
    <w:p w14:paraId="20904ED2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best_days_per_product.to_csv</w:t>
      </w:r>
      <w:proofErr w:type="spellEnd"/>
      <w:r w:rsidRPr="00A02983">
        <w:t>("best_days_per_product.csv")</w:t>
      </w:r>
    </w:p>
    <w:p w14:paraId="5B2C8F07" w14:textId="77777777" w:rsidR="00A02983" w:rsidRPr="00A02983" w:rsidRDefault="00A02983" w:rsidP="003E49AA"/>
    <w:p w14:paraId="5777D6FC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num_commodities</w:t>
      </w:r>
      <w:proofErr w:type="spellEnd"/>
      <w:r w:rsidRPr="00A02983">
        <w:t xml:space="preserve"> = </w:t>
      </w:r>
      <w:proofErr w:type="spellStart"/>
      <w:r w:rsidRPr="00A02983">
        <w:t>len</w:t>
      </w:r>
      <w:proofErr w:type="spellEnd"/>
      <w:r w:rsidRPr="00A02983">
        <w:t>(</w:t>
      </w:r>
      <w:proofErr w:type="spellStart"/>
      <w:r w:rsidRPr="00A02983">
        <w:t>best_</w:t>
      </w:r>
      <w:proofErr w:type="gramStart"/>
      <w:r w:rsidRPr="00A02983">
        <w:t>days</w:t>
      </w:r>
      <w:proofErr w:type="spellEnd"/>
      <w:r w:rsidRPr="00A02983">
        <w:t>)  #</w:t>
      </w:r>
      <w:proofErr w:type="gramEnd"/>
      <w:r w:rsidRPr="00A02983">
        <w:t xml:space="preserve"> Number of commodities</w:t>
      </w:r>
    </w:p>
    <w:p w14:paraId="2B7F5A6A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num_cols</w:t>
      </w:r>
      <w:proofErr w:type="spellEnd"/>
      <w:r w:rsidRPr="00A02983">
        <w:t xml:space="preserve"> = </w:t>
      </w:r>
      <w:proofErr w:type="gramStart"/>
      <w:r w:rsidRPr="00A02983">
        <w:t>min(</w:t>
      </w:r>
      <w:proofErr w:type="spellStart"/>
      <w:proofErr w:type="gramEnd"/>
      <w:r w:rsidRPr="00A02983">
        <w:t>num_commodities</w:t>
      </w:r>
      <w:proofErr w:type="spellEnd"/>
      <w:r w:rsidRPr="00A02983">
        <w:t>, 4)</w:t>
      </w:r>
    </w:p>
    <w:p w14:paraId="4FBC5851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num_rows</w:t>
      </w:r>
      <w:proofErr w:type="spellEnd"/>
      <w:r w:rsidRPr="00A02983">
        <w:t xml:space="preserve"> = (</w:t>
      </w:r>
      <w:proofErr w:type="spellStart"/>
      <w:r w:rsidRPr="00A02983">
        <w:t>num_commodities</w:t>
      </w:r>
      <w:proofErr w:type="spellEnd"/>
      <w:r w:rsidRPr="00A02983">
        <w:t xml:space="preserve"> + </w:t>
      </w:r>
      <w:proofErr w:type="spellStart"/>
      <w:r w:rsidRPr="00A02983">
        <w:t>num_cols</w:t>
      </w:r>
      <w:proofErr w:type="spellEnd"/>
      <w:r w:rsidRPr="00A02983">
        <w:t xml:space="preserve"> - 1) // </w:t>
      </w:r>
      <w:proofErr w:type="spellStart"/>
      <w:r w:rsidRPr="00A02983">
        <w:t>num_cols</w:t>
      </w:r>
      <w:proofErr w:type="spellEnd"/>
    </w:p>
    <w:p w14:paraId="07950408" w14:textId="77777777" w:rsidR="00A02983" w:rsidRPr="00A02983" w:rsidRDefault="00A02983" w:rsidP="003E49AA">
      <w:r w:rsidRPr="00A02983">
        <w:t xml:space="preserve">        fig, </w:t>
      </w:r>
      <w:proofErr w:type="spellStart"/>
      <w:r w:rsidRPr="00A02983">
        <w:t>axs</w:t>
      </w:r>
      <w:proofErr w:type="spellEnd"/>
      <w:r w:rsidRPr="00A02983">
        <w:t xml:space="preserve"> = </w:t>
      </w:r>
      <w:proofErr w:type="spellStart"/>
      <w:proofErr w:type="gramStart"/>
      <w:r w:rsidRPr="00A02983">
        <w:t>plt.subplots</w:t>
      </w:r>
      <w:proofErr w:type="spellEnd"/>
      <w:proofErr w:type="gramEnd"/>
      <w:r w:rsidRPr="00A02983">
        <w:t>(</w:t>
      </w:r>
    </w:p>
    <w:p w14:paraId="7AC849E5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num_rows</w:t>
      </w:r>
      <w:proofErr w:type="spellEnd"/>
      <w:r w:rsidRPr="00A02983">
        <w:t>,</w:t>
      </w:r>
    </w:p>
    <w:p w14:paraId="70C7CFB9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num_cols</w:t>
      </w:r>
      <w:proofErr w:type="spellEnd"/>
      <w:r w:rsidRPr="00A02983">
        <w:t>,</w:t>
      </w:r>
    </w:p>
    <w:p w14:paraId="3C78DE06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figsize</w:t>
      </w:r>
      <w:proofErr w:type="spellEnd"/>
      <w:proofErr w:type="gramStart"/>
      <w:r w:rsidRPr="00A02983">
        <w:t>=(</w:t>
      </w:r>
      <w:proofErr w:type="gramEnd"/>
      <w:r w:rsidRPr="00A02983">
        <w:t>9.39, 6.48),</w:t>
      </w:r>
    </w:p>
    <w:p w14:paraId="03EA62BA" w14:textId="77777777" w:rsidR="00A02983" w:rsidRPr="00A02983" w:rsidRDefault="00A02983" w:rsidP="003E49AA">
      <w:r w:rsidRPr="00A02983">
        <w:t xml:space="preserve">            num="Most Profitable Day per Product",</w:t>
      </w:r>
    </w:p>
    <w:p w14:paraId="51DA252E" w14:textId="77777777" w:rsidR="00A02983" w:rsidRPr="00A02983" w:rsidRDefault="00A02983" w:rsidP="003E49AA">
      <w:r w:rsidRPr="00A02983">
        <w:t xml:space="preserve">        )</w:t>
      </w:r>
    </w:p>
    <w:p w14:paraId="38D1249C" w14:textId="77777777" w:rsidR="00A02983" w:rsidRPr="00A02983" w:rsidRDefault="00A02983" w:rsidP="003E49AA">
      <w:r w:rsidRPr="00A02983">
        <w:t xml:space="preserve">        for </w:t>
      </w:r>
      <w:proofErr w:type="spellStart"/>
      <w:r w:rsidRPr="00A02983">
        <w:t>i</w:t>
      </w:r>
      <w:proofErr w:type="spellEnd"/>
      <w:r w:rsidRPr="00A02983">
        <w:t>, (commodity, row) in enumerate(</w:t>
      </w:r>
      <w:proofErr w:type="spellStart"/>
      <w:r w:rsidRPr="00A02983">
        <w:t>best_</w:t>
      </w:r>
      <w:proofErr w:type="gramStart"/>
      <w:r w:rsidRPr="00A02983">
        <w:t>days.iterrows</w:t>
      </w:r>
      <w:proofErr w:type="spellEnd"/>
      <w:proofErr w:type="gramEnd"/>
      <w:r w:rsidRPr="00A02983">
        <w:t>()):</w:t>
      </w:r>
    </w:p>
    <w:p w14:paraId="4A7658C7" w14:textId="77777777" w:rsidR="00A02983" w:rsidRPr="00A02983" w:rsidRDefault="00A02983" w:rsidP="003E49AA">
      <w:r w:rsidRPr="00A02983">
        <w:t xml:space="preserve">            ax = </w:t>
      </w:r>
      <w:proofErr w:type="spellStart"/>
      <w:proofErr w:type="gramStart"/>
      <w:r w:rsidRPr="00A02983">
        <w:t>axs</w:t>
      </w:r>
      <w:proofErr w:type="spellEnd"/>
      <w:r w:rsidRPr="00A02983">
        <w:t>[</w:t>
      </w:r>
      <w:proofErr w:type="spellStart"/>
      <w:proofErr w:type="gramEnd"/>
      <w:r w:rsidRPr="00A02983">
        <w:t>i</w:t>
      </w:r>
      <w:proofErr w:type="spellEnd"/>
      <w:r w:rsidRPr="00A02983">
        <w:t xml:space="preserve"> // </w:t>
      </w:r>
      <w:proofErr w:type="spellStart"/>
      <w:r w:rsidRPr="00A02983">
        <w:t>num_cols</w:t>
      </w:r>
      <w:proofErr w:type="spellEnd"/>
      <w:r w:rsidRPr="00A02983">
        <w:t xml:space="preserve">, </w:t>
      </w:r>
      <w:proofErr w:type="spellStart"/>
      <w:r w:rsidRPr="00A02983">
        <w:t>i</w:t>
      </w:r>
      <w:proofErr w:type="spellEnd"/>
      <w:r w:rsidRPr="00A02983">
        <w:t xml:space="preserve"> % </w:t>
      </w:r>
      <w:proofErr w:type="spellStart"/>
      <w:r w:rsidRPr="00A02983">
        <w:t>num_cols</w:t>
      </w:r>
      <w:proofErr w:type="spellEnd"/>
      <w:r w:rsidRPr="00A02983">
        <w:t>]</w:t>
      </w:r>
    </w:p>
    <w:p w14:paraId="3938978B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ax.bar</w:t>
      </w:r>
      <w:proofErr w:type="spellEnd"/>
      <w:r w:rsidRPr="00A02983">
        <w:t>(row["Weekday"], row["Value"])</w:t>
      </w:r>
    </w:p>
    <w:p w14:paraId="4B1A93C0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ax.set_title</w:t>
      </w:r>
      <w:proofErr w:type="spellEnd"/>
      <w:r w:rsidRPr="00A02983">
        <w:t>(row["Commodity"])</w:t>
      </w:r>
    </w:p>
    <w:p w14:paraId="55A307F0" w14:textId="77777777" w:rsidR="00A02983" w:rsidRPr="00A02983" w:rsidRDefault="00A02983" w:rsidP="003E49AA">
      <w:r w:rsidRPr="00A02983">
        <w:t xml:space="preserve">            </w:t>
      </w:r>
      <w:proofErr w:type="spellStart"/>
      <w:r w:rsidRPr="00A02983">
        <w:t>ax.set_ylabel</w:t>
      </w:r>
      <w:proofErr w:type="spellEnd"/>
      <w:r w:rsidRPr="00A02983">
        <w:t>("</w:t>
      </w:r>
      <w:proofErr w:type="gramStart"/>
      <w:r w:rsidRPr="00A02983">
        <w:t>Value(</w:t>
      </w:r>
      <w:proofErr w:type="gramEnd"/>
      <w:r w:rsidRPr="00A02983">
        <w:t>$)")</w:t>
      </w:r>
    </w:p>
    <w:p w14:paraId="6A745E32" w14:textId="77777777" w:rsidR="00A02983" w:rsidRPr="00A02983" w:rsidRDefault="00A02983" w:rsidP="003E49AA"/>
    <w:p w14:paraId="0D4EA678" w14:textId="77777777" w:rsidR="00A02983" w:rsidRPr="00A02983" w:rsidRDefault="00A02983" w:rsidP="003E49AA">
      <w:r w:rsidRPr="00A02983">
        <w:t xml:space="preserve">        # Remove any empty plots</w:t>
      </w:r>
    </w:p>
    <w:p w14:paraId="1D54F834" w14:textId="77777777" w:rsidR="00A02983" w:rsidRPr="00A02983" w:rsidRDefault="00A02983" w:rsidP="003E49AA">
      <w:r w:rsidRPr="00A02983">
        <w:t xml:space="preserve">        for </w:t>
      </w:r>
      <w:proofErr w:type="spellStart"/>
      <w:r w:rsidRPr="00A02983">
        <w:t>i</w:t>
      </w:r>
      <w:proofErr w:type="spellEnd"/>
      <w:r w:rsidRPr="00A02983">
        <w:t xml:space="preserve"> in </w:t>
      </w:r>
      <w:proofErr w:type="gramStart"/>
      <w:r w:rsidRPr="00A02983">
        <w:t>range(</w:t>
      </w:r>
      <w:proofErr w:type="spellStart"/>
      <w:proofErr w:type="gramEnd"/>
      <w:r w:rsidRPr="00A02983">
        <w:t>num_commodities</w:t>
      </w:r>
      <w:proofErr w:type="spellEnd"/>
      <w:r w:rsidRPr="00A02983">
        <w:t xml:space="preserve">, </w:t>
      </w:r>
      <w:proofErr w:type="spellStart"/>
      <w:r w:rsidRPr="00A02983">
        <w:t>num_rows</w:t>
      </w:r>
      <w:proofErr w:type="spellEnd"/>
      <w:r w:rsidRPr="00A02983">
        <w:t xml:space="preserve"> * </w:t>
      </w:r>
      <w:proofErr w:type="spellStart"/>
      <w:r w:rsidRPr="00A02983">
        <w:t>num_cols</w:t>
      </w:r>
      <w:proofErr w:type="spellEnd"/>
      <w:r w:rsidRPr="00A02983">
        <w:t>):</w:t>
      </w:r>
    </w:p>
    <w:p w14:paraId="5FC2959E" w14:textId="77777777" w:rsidR="00A02983" w:rsidRPr="00A02983" w:rsidRDefault="00A02983" w:rsidP="003E49AA">
      <w:r w:rsidRPr="00A02983">
        <w:t xml:space="preserve">            </w:t>
      </w:r>
      <w:proofErr w:type="spellStart"/>
      <w:proofErr w:type="gramStart"/>
      <w:r w:rsidRPr="00A02983">
        <w:t>axs.flat</w:t>
      </w:r>
      <w:proofErr w:type="spellEnd"/>
      <w:proofErr w:type="gramEnd"/>
      <w:r w:rsidRPr="00A02983">
        <w:t>[</w:t>
      </w:r>
      <w:proofErr w:type="spellStart"/>
      <w:r w:rsidRPr="00A02983">
        <w:t>i</w:t>
      </w:r>
      <w:proofErr w:type="spellEnd"/>
      <w:r w:rsidRPr="00A02983">
        <w:t>].remove()</w:t>
      </w:r>
    </w:p>
    <w:p w14:paraId="46F2A71D" w14:textId="77777777" w:rsidR="00A02983" w:rsidRPr="00A02983" w:rsidRDefault="00A02983" w:rsidP="003E49AA"/>
    <w:p w14:paraId="6601DFC5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fig.suptitle</w:t>
      </w:r>
      <w:proofErr w:type="spellEnd"/>
      <w:proofErr w:type="gramEnd"/>
      <w:r w:rsidRPr="00A02983">
        <w:t xml:space="preserve">("Top Days For Each Commodity", </w:t>
      </w:r>
      <w:proofErr w:type="spellStart"/>
      <w:r w:rsidRPr="00A02983">
        <w:t>fontweight</w:t>
      </w:r>
      <w:proofErr w:type="spellEnd"/>
      <w:r w:rsidRPr="00A02983">
        <w:t xml:space="preserve">="bold", </w:t>
      </w:r>
      <w:proofErr w:type="spellStart"/>
      <w:r w:rsidRPr="00A02983">
        <w:t>fontsize</w:t>
      </w:r>
      <w:proofErr w:type="spellEnd"/>
      <w:r w:rsidRPr="00A02983">
        <w:t>=16)</w:t>
      </w:r>
    </w:p>
    <w:p w14:paraId="70F27968" w14:textId="77777777" w:rsidR="00A02983" w:rsidRPr="00A02983" w:rsidRDefault="00A02983" w:rsidP="003E49AA">
      <w:r w:rsidRPr="00A02983">
        <w:t xml:space="preserve">        </w:t>
      </w:r>
      <w:proofErr w:type="spellStart"/>
      <w:r w:rsidRPr="00A02983">
        <w:t>mngr</w:t>
      </w:r>
      <w:proofErr w:type="spellEnd"/>
      <w:r w:rsidRPr="00A02983">
        <w:t xml:space="preserve"> = </w:t>
      </w:r>
      <w:proofErr w:type="spellStart"/>
      <w:r w:rsidRPr="00A02983">
        <w:t>plt.get_current_fig_</w:t>
      </w:r>
      <w:proofErr w:type="gramStart"/>
      <w:r w:rsidRPr="00A02983">
        <w:t>manager</w:t>
      </w:r>
      <w:proofErr w:type="spellEnd"/>
      <w:r w:rsidRPr="00A02983">
        <w:t>(</w:t>
      </w:r>
      <w:proofErr w:type="gramEnd"/>
      <w:r w:rsidRPr="00A02983">
        <w:t>)</w:t>
      </w:r>
    </w:p>
    <w:p w14:paraId="212879C1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mngr.window</w:t>
      </w:r>
      <w:proofErr w:type="gramEnd"/>
      <w:r w:rsidRPr="00A02983">
        <w:t>.geometry</w:t>
      </w:r>
      <w:proofErr w:type="spellEnd"/>
      <w:r w:rsidRPr="00A02983">
        <w:t>("+661+210")</w:t>
      </w:r>
    </w:p>
    <w:p w14:paraId="28D3950A" w14:textId="77777777" w:rsidR="00A02983" w:rsidRPr="00A02983" w:rsidRDefault="00A02983" w:rsidP="003E49AA">
      <w:r w:rsidRPr="00A02983">
        <w:t xml:space="preserve">        </w:t>
      </w:r>
      <w:proofErr w:type="spellStart"/>
      <w:proofErr w:type="gramStart"/>
      <w:r w:rsidRPr="00A02983">
        <w:t>plt.tight</w:t>
      </w:r>
      <w:proofErr w:type="gramEnd"/>
      <w:r w:rsidRPr="00A02983">
        <w:t>_layout</w:t>
      </w:r>
      <w:proofErr w:type="spellEnd"/>
      <w:r w:rsidRPr="00A02983">
        <w:t>(pad=2.0)</w:t>
      </w:r>
    </w:p>
    <w:p w14:paraId="580975C0" w14:textId="77777777" w:rsidR="00A02983" w:rsidRPr="00A02983" w:rsidRDefault="00A02983" w:rsidP="003E49AA">
      <w:r w:rsidRPr="00A02983">
        <w:lastRenderedPageBreak/>
        <w:t xml:space="preserve">        </w:t>
      </w:r>
      <w:proofErr w:type="spellStart"/>
      <w:proofErr w:type="gramStart"/>
      <w:r w:rsidRPr="00A02983">
        <w:t>plt.show</w:t>
      </w:r>
      <w:proofErr w:type="spellEnd"/>
      <w:proofErr w:type="gramEnd"/>
      <w:r w:rsidRPr="00A02983">
        <w:t>()</w:t>
      </w:r>
    </w:p>
    <w:p w14:paraId="7DF72DC6" w14:textId="77777777" w:rsidR="00A02983" w:rsidRPr="00A02983" w:rsidRDefault="00A02983" w:rsidP="003E49AA"/>
    <w:p w14:paraId="0EA3FBC5" w14:textId="77777777" w:rsidR="00A02983" w:rsidRPr="00A02983" w:rsidRDefault="00A02983" w:rsidP="003E49AA"/>
    <w:p w14:paraId="43FE6B57" w14:textId="77777777" w:rsidR="00A02983" w:rsidRPr="00A02983" w:rsidRDefault="00A02983" w:rsidP="003E49AA">
      <w:r w:rsidRPr="00A02983">
        <w:t>if __name__ == "__main__":</w:t>
      </w:r>
    </w:p>
    <w:p w14:paraId="1268B9FB" w14:textId="77777777" w:rsidR="00A02983" w:rsidRPr="00A02983" w:rsidRDefault="00A02983" w:rsidP="003E49AA">
      <w:pPr>
        <w:rPr>
          <w:lang w:val="el-GR"/>
        </w:rPr>
      </w:pPr>
      <w:r w:rsidRPr="00A02983">
        <w:t xml:space="preserve">    app</w:t>
      </w:r>
      <w:r w:rsidRPr="00A02983">
        <w:rPr>
          <w:lang w:val="el-GR"/>
        </w:rPr>
        <w:t xml:space="preserve"> = </w:t>
      </w:r>
      <w:proofErr w:type="gramStart"/>
      <w:r w:rsidRPr="00A02983">
        <w:t>App</w:t>
      </w:r>
      <w:r w:rsidRPr="00A02983">
        <w:rPr>
          <w:lang w:val="el-GR"/>
        </w:rPr>
        <w:t>(</w:t>
      </w:r>
      <w:proofErr w:type="gramEnd"/>
      <w:r w:rsidRPr="00A02983">
        <w:rPr>
          <w:lang w:val="el-GR"/>
        </w:rPr>
        <w:t>)</w:t>
      </w:r>
    </w:p>
    <w:p w14:paraId="76077791" w14:textId="77777777" w:rsidR="00A02983" w:rsidRDefault="00A02983" w:rsidP="003E49AA">
      <w:pPr>
        <w:rPr>
          <w:lang w:val="el-GR"/>
        </w:rPr>
      </w:pPr>
      <w:r w:rsidRPr="00A02983">
        <w:rPr>
          <w:lang w:val="el-GR"/>
        </w:rPr>
        <w:t xml:space="preserve">    </w:t>
      </w:r>
      <w:proofErr w:type="gramStart"/>
      <w:r w:rsidRPr="00A02983">
        <w:t>app</w:t>
      </w:r>
      <w:r w:rsidRPr="00A02983">
        <w:rPr>
          <w:lang w:val="el-GR"/>
        </w:rPr>
        <w:t>.</w:t>
      </w:r>
      <w:proofErr w:type="spellStart"/>
      <w:r w:rsidRPr="00A02983">
        <w:t>mainloop</w:t>
      </w:r>
      <w:proofErr w:type="spellEnd"/>
      <w:proofErr w:type="gramEnd"/>
      <w:r w:rsidRPr="00A02983">
        <w:rPr>
          <w:lang w:val="el-GR"/>
        </w:rPr>
        <w:t>()</w:t>
      </w:r>
      <w:r>
        <w:rPr>
          <w:lang w:val="el-GR"/>
        </w:rPr>
        <w:br w:type="page"/>
      </w:r>
    </w:p>
    <w:p w14:paraId="38CFC967" w14:textId="397C70FD" w:rsidR="00457BEB" w:rsidRDefault="003D3B76" w:rsidP="00A02983">
      <w:pPr>
        <w:pStyle w:val="1"/>
        <w:rPr>
          <w:lang w:val="el-GR"/>
        </w:rPr>
      </w:pPr>
      <w:bookmarkStart w:id="5" w:name="_Screenshots_Παραδειγμάτων_της"/>
      <w:bookmarkEnd w:id="5"/>
      <w:r>
        <w:lastRenderedPageBreak/>
        <w:t>Screenshots</w:t>
      </w:r>
      <w:r w:rsidRPr="003D3B76">
        <w:rPr>
          <w:lang w:val="el-GR"/>
        </w:rPr>
        <w:t xml:space="preserve"> </w:t>
      </w:r>
      <w:r>
        <w:rPr>
          <w:lang w:val="el-GR"/>
        </w:rPr>
        <w:t>Παραδειγμάτων της εφαρμογής και σχήμα Βάσης Δεδομένων</w:t>
      </w:r>
    </w:p>
    <w:p w14:paraId="65DA46A6" w14:textId="6CAB22B1" w:rsidR="00A84FC1" w:rsidRDefault="00A84FC1" w:rsidP="00457BEB">
      <w:pPr>
        <w:rPr>
          <w:b/>
          <w:bCs/>
          <w:sz w:val="28"/>
          <w:szCs w:val="28"/>
          <w:lang w:val="el-GR"/>
        </w:rPr>
      </w:pPr>
    </w:p>
    <w:p w14:paraId="4D8DD023" w14:textId="2CDB7854" w:rsidR="00A84FC1" w:rsidRDefault="00A84FC1" w:rsidP="00457BEB">
      <w:pPr>
        <w:rPr>
          <w:b/>
          <w:bCs/>
          <w:sz w:val="28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ADBF4AD" wp14:editId="7CCEE7E1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6336030" cy="264160"/>
            <wp:effectExtent l="0" t="0" r="0" b="2540"/>
            <wp:wrapTight wrapText="bothSides">
              <wp:wrapPolygon edited="0">
                <wp:start x="0" y="0"/>
                <wp:lineTo x="0" y="20250"/>
                <wp:lineTo x="21496" y="20250"/>
                <wp:lineTo x="21496" y="0"/>
                <wp:lineTo x="0" y="0"/>
              </wp:wrapPolygon>
            </wp:wrapTight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9839" cy="27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l-GR"/>
        </w:rPr>
        <w:t xml:space="preserve">Το πρόγραμμα ενημερώνει εάν το </w:t>
      </w:r>
      <w:r>
        <w:rPr>
          <w:b/>
          <w:bCs/>
          <w:sz w:val="28"/>
          <w:szCs w:val="28"/>
        </w:rPr>
        <w:t>data</w:t>
      </w:r>
      <w:r w:rsidRPr="00A84FC1">
        <w:rPr>
          <w:b/>
          <w:bCs/>
          <w:sz w:val="28"/>
          <w:szCs w:val="28"/>
          <w:lang w:val="el-GR"/>
        </w:rPr>
        <w:t>.</w:t>
      </w:r>
      <w:r>
        <w:rPr>
          <w:b/>
          <w:bCs/>
          <w:sz w:val="28"/>
          <w:szCs w:val="28"/>
        </w:rPr>
        <w:t>csv</w:t>
      </w:r>
      <w:r w:rsidRPr="00A84FC1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l-GR"/>
        </w:rPr>
        <w:t>υπάρχει στην συσκευή:</w:t>
      </w:r>
      <w:r>
        <w:rPr>
          <w:b/>
          <w:bCs/>
          <w:sz w:val="28"/>
          <w:szCs w:val="28"/>
          <w:lang w:val="el-GR"/>
        </w:rPr>
        <w:br/>
      </w:r>
    </w:p>
    <w:p w14:paraId="6066FAF9" w14:textId="6755BA1D" w:rsidR="003D3B76" w:rsidRPr="00A02983" w:rsidRDefault="00A84FC1" w:rsidP="00457BEB">
      <w:pPr>
        <w:rPr>
          <w:b/>
          <w:bCs/>
          <w:sz w:val="28"/>
          <w:szCs w:val="28"/>
        </w:rPr>
      </w:pPr>
      <w:r w:rsidRPr="003D3B76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71D67E89" wp14:editId="263A216B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6343015" cy="3721100"/>
            <wp:effectExtent l="0" t="0" r="635" b="0"/>
            <wp:wrapTight wrapText="bothSides">
              <wp:wrapPolygon edited="0">
                <wp:start x="0" y="0"/>
                <wp:lineTo x="0" y="21453"/>
                <wp:lineTo x="21537" y="21453"/>
                <wp:lineTo x="21537" y="0"/>
                <wp:lineTo x="0" y="0"/>
              </wp:wrapPolygon>
            </wp:wrapTight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5482" cy="3728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B76" w:rsidRPr="003D3B76">
        <w:rPr>
          <w:b/>
          <w:bCs/>
          <w:sz w:val="28"/>
          <w:szCs w:val="28"/>
          <w:lang w:val="el-GR"/>
        </w:rPr>
        <w:t>Αρχικό</w:t>
      </w:r>
      <w:r w:rsidR="003D3B76" w:rsidRPr="00A02983">
        <w:rPr>
          <w:b/>
          <w:bCs/>
          <w:sz w:val="28"/>
          <w:szCs w:val="28"/>
        </w:rPr>
        <w:t xml:space="preserve"> </w:t>
      </w:r>
      <w:r w:rsidR="003D3B76" w:rsidRPr="003D3B76">
        <w:rPr>
          <w:b/>
          <w:bCs/>
          <w:sz w:val="28"/>
          <w:szCs w:val="28"/>
          <w:lang w:val="el-GR"/>
        </w:rPr>
        <w:t>Παράθυρο</w:t>
      </w:r>
      <w:r w:rsidR="003D3B76" w:rsidRPr="00A02983">
        <w:rPr>
          <w:b/>
          <w:bCs/>
          <w:sz w:val="28"/>
          <w:szCs w:val="28"/>
        </w:rPr>
        <w:t xml:space="preserve"> </w:t>
      </w:r>
      <w:r w:rsidR="003D3B76" w:rsidRPr="003D3B76">
        <w:rPr>
          <w:b/>
          <w:bCs/>
          <w:sz w:val="28"/>
          <w:szCs w:val="28"/>
        </w:rPr>
        <w:t>GUI</w:t>
      </w:r>
    </w:p>
    <w:p w14:paraId="6AD20F42" w14:textId="1B5357A3" w:rsidR="003D3B76" w:rsidRPr="00A02983" w:rsidRDefault="003D3B76" w:rsidP="00457BEB">
      <w:pPr>
        <w:rPr>
          <w:b/>
          <w:bCs/>
        </w:rPr>
      </w:pPr>
    </w:p>
    <w:p w14:paraId="777E6653" w14:textId="77777777" w:rsidR="003D3B76" w:rsidRPr="00A02983" w:rsidRDefault="003D3B76" w:rsidP="00457BEB"/>
    <w:p w14:paraId="226E4B04" w14:textId="77777777" w:rsidR="00A84FC1" w:rsidRPr="00A02983" w:rsidRDefault="00A84FC1" w:rsidP="00457BEB">
      <w:pPr>
        <w:rPr>
          <w:b/>
          <w:bCs/>
          <w:sz w:val="28"/>
          <w:szCs w:val="28"/>
        </w:rPr>
      </w:pPr>
    </w:p>
    <w:p w14:paraId="7585CFF1" w14:textId="375535F2" w:rsidR="00A84FC1" w:rsidRPr="00291E46" w:rsidRDefault="009B61B6" w:rsidP="00291E46">
      <w:pPr>
        <w:spacing w:before="0" w:line="276" w:lineRule="auto"/>
        <w:rPr>
          <w:b/>
          <w:bCs/>
          <w:sz w:val="28"/>
          <w:szCs w:val="28"/>
        </w:rPr>
      </w:pPr>
      <w:r w:rsidRPr="009B61B6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22284402" wp14:editId="73C0F3CA">
            <wp:simplePos x="0" y="0"/>
            <wp:positionH relativeFrom="margin">
              <wp:align>right</wp:align>
            </wp:positionH>
            <wp:positionV relativeFrom="paragraph">
              <wp:posOffset>287547</wp:posOffset>
            </wp:positionV>
            <wp:extent cx="6492240" cy="3808095"/>
            <wp:effectExtent l="0" t="0" r="3810" b="1905"/>
            <wp:wrapTight wrapText="bothSides">
              <wp:wrapPolygon edited="0">
                <wp:start x="0" y="0"/>
                <wp:lineTo x="0" y="21503"/>
                <wp:lineTo x="21549" y="21503"/>
                <wp:lineTo x="21549" y="0"/>
                <wp:lineTo x="0" y="0"/>
              </wp:wrapPolygon>
            </wp:wrapTight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FC1" w:rsidRPr="00A84FC1">
        <w:rPr>
          <w:b/>
          <w:bCs/>
          <w:sz w:val="28"/>
          <w:szCs w:val="28"/>
          <w:lang w:val="el-GR"/>
        </w:rPr>
        <w:t>Πατώντας</w:t>
      </w:r>
      <w:r w:rsidR="00A84FC1" w:rsidRPr="00A84FC1">
        <w:rPr>
          <w:b/>
          <w:bCs/>
          <w:sz w:val="28"/>
          <w:szCs w:val="28"/>
        </w:rPr>
        <w:t xml:space="preserve"> </w:t>
      </w:r>
      <w:r w:rsidR="00A84FC1" w:rsidRPr="00A84FC1">
        <w:rPr>
          <w:b/>
          <w:bCs/>
          <w:sz w:val="28"/>
          <w:szCs w:val="28"/>
          <w:lang w:val="el-GR"/>
        </w:rPr>
        <w:t>το</w:t>
      </w:r>
      <w:r w:rsidR="00A84FC1" w:rsidRPr="00A84FC1">
        <w:rPr>
          <w:b/>
          <w:bCs/>
          <w:sz w:val="28"/>
          <w:szCs w:val="28"/>
        </w:rPr>
        <w:t xml:space="preserve"> Button ‘Profit per Month’</w:t>
      </w:r>
    </w:p>
    <w:p w14:paraId="0F1C99CD" w14:textId="77777777" w:rsidR="00A84FC1" w:rsidRDefault="00A84FC1" w:rsidP="00A84FC1">
      <w:pPr>
        <w:spacing w:before="0" w:line="276" w:lineRule="auto"/>
        <w:rPr>
          <w:b/>
          <w:bCs/>
          <w:sz w:val="28"/>
          <w:szCs w:val="28"/>
        </w:rPr>
      </w:pPr>
    </w:p>
    <w:p w14:paraId="4B057EE3" w14:textId="35FEE825" w:rsidR="00A84FC1" w:rsidRDefault="00A84FC1" w:rsidP="00A84FC1">
      <w:pPr>
        <w:spacing w:before="0" w:line="276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Σχήμα Βάσης Δεδομένων</w:t>
      </w:r>
    </w:p>
    <w:p w14:paraId="321883EB" w14:textId="64448DB6" w:rsidR="00A84FC1" w:rsidRPr="00A84FC1" w:rsidRDefault="00A84FC1" w:rsidP="00A84FC1">
      <w:pPr>
        <w:spacing w:before="0" w:line="276" w:lineRule="auto"/>
        <w:rPr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34FD7369" wp14:editId="59C636A1">
            <wp:extent cx="6431906" cy="2662732"/>
            <wp:effectExtent l="0" t="0" r="7620" b="444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8120" cy="26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F3334DD" w14:textId="1F516BE3" w:rsidR="00457BEB" w:rsidRPr="00291E46" w:rsidRDefault="00291E46" w:rsidP="0026504D">
      <w:pPr>
        <w:pStyle w:val="1"/>
        <w:rPr>
          <w:lang w:val="el-GR"/>
        </w:rPr>
      </w:pPr>
      <w:bookmarkStart w:id="6" w:name="_Ζητούμενα_Γραφήματα"/>
      <w:bookmarkEnd w:id="6"/>
      <w:r>
        <w:rPr>
          <w:lang w:val="el-GR"/>
        </w:rPr>
        <w:lastRenderedPageBreak/>
        <w:t>Ζητούμενα Γραφήματα</w:t>
      </w:r>
    </w:p>
    <w:p w14:paraId="7BF677FD" w14:textId="1782F7D4" w:rsidR="00B84624" w:rsidRDefault="00B84624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B84624">
        <w:rPr>
          <w:b/>
          <w:bCs/>
          <w:sz w:val="28"/>
          <w:szCs w:val="28"/>
          <w:lang w:val="el-GR"/>
        </w:rPr>
        <w:t>Συνολική παρουσίαση του τζίρου ανά μήνα</w:t>
      </w:r>
    </w:p>
    <w:p w14:paraId="6222E0DE" w14:textId="38DC1C05" w:rsidR="00B84624" w:rsidRDefault="00A02983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drawing>
          <wp:inline distT="0" distB="0" distL="0" distR="0" wp14:anchorId="6F2BBC5D" wp14:editId="1A7AC184">
            <wp:extent cx="6492240" cy="4480560"/>
            <wp:effectExtent l="0" t="0" r="3810" b="0"/>
            <wp:docPr id="2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B5D4" w14:textId="25983F4C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0E693AED" w14:textId="77777777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6B44126F" w14:textId="77777777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3EC4B5CC" w14:textId="77777777" w:rsidR="00EC0DCA" w:rsidRDefault="00EC0DCA" w:rsidP="00B84624">
      <w:pPr>
        <w:tabs>
          <w:tab w:val="left" w:pos="7438"/>
        </w:tabs>
        <w:spacing w:line="360" w:lineRule="auto"/>
        <w:rPr>
          <w:b/>
          <w:bCs/>
          <w:sz w:val="28"/>
          <w:szCs w:val="28"/>
          <w:lang w:val="el-GR"/>
        </w:rPr>
      </w:pPr>
    </w:p>
    <w:p w14:paraId="7733D133" w14:textId="6E9A170E" w:rsidR="00EC0DCA" w:rsidRDefault="00EC0DCA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64384" behindDoc="1" locked="0" layoutInCell="1" allowOverlap="1" wp14:anchorId="135D83DF" wp14:editId="649A1F0D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6487160" cy="4476750"/>
            <wp:effectExtent l="0" t="0" r="8890" b="0"/>
            <wp:wrapTight wrapText="bothSides">
              <wp:wrapPolygon edited="0">
                <wp:start x="0" y="0"/>
                <wp:lineTo x="0" y="21508"/>
                <wp:lineTo x="21566" y="21508"/>
                <wp:lineTo x="21566" y="0"/>
                <wp:lineTo x="0" y="0"/>
              </wp:wrapPolygon>
            </wp:wrapTight>
            <wp:docPr id="27" name="Εικόνα 27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Εικόνα 27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716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0DCA">
        <w:rPr>
          <w:b/>
          <w:bCs/>
          <w:sz w:val="28"/>
          <w:szCs w:val="28"/>
          <w:lang w:val="el-GR"/>
        </w:rPr>
        <w:t>Συνολική παρουσίαση του τζίρου για κάθε χώρα</w:t>
      </w:r>
      <w:r>
        <w:rPr>
          <w:b/>
          <w:bCs/>
          <w:sz w:val="28"/>
          <w:szCs w:val="28"/>
          <w:lang w:val="el-GR"/>
        </w:rPr>
        <w:br w:type="page"/>
      </w:r>
    </w:p>
    <w:p w14:paraId="1E10DCEE" w14:textId="00AFE6BF" w:rsidR="00EC0DCA" w:rsidRPr="00EC0DCA" w:rsidRDefault="00EC0DCA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EC0DCA">
        <w:rPr>
          <w:b/>
          <w:bCs/>
          <w:sz w:val="28"/>
          <w:szCs w:val="28"/>
          <w:lang w:val="el-GR"/>
        </w:rPr>
        <w:lastRenderedPageBreak/>
        <w:t>Συνολική παρουσίαση του τζίρου</w:t>
      </w:r>
      <w:r>
        <w:rPr>
          <w:b/>
          <w:bCs/>
          <w:sz w:val="28"/>
          <w:szCs w:val="28"/>
          <w:lang w:val="el-GR"/>
        </w:rPr>
        <w:t xml:space="preserve"> </w:t>
      </w:r>
      <w:r w:rsidRPr="00EC0DCA">
        <w:rPr>
          <w:b/>
          <w:bCs/>
          <w:sz w:val="28"/>
          <w:szCs w:val="28"/>
          <w:lang w:val="el-GR"/>
        </w:rPr>
        <w:t>για κάθε μέσο μεταφοράς</w:t>
      </w:r>
    </w:p>
    <w:p w14:paraId="2E4D2635" w14:textId="77777777" w:rsidR="00EC0DCA" w:rsidRDefault="00EC0DCA" w:rsidP="00EC0DCA">
      <w:pPr>
        <w:tabs>
          <w:tab w:val="left" w:pos="7438"/>
        </w:tabs>
        <w:spacing w:line="600" w:lineRule="auto"/>
        <w:rPr>
          <w:lang w:val="el-GR"/>
        </w:rPr>
      </w:pPr>
      <w:r>
        <w:rPr>
          <w:noProof/>
        </w:rPr>
        <w:drawing>
          <wp:inline distT="0" distB="0" distL="0" distR="0" wp14:anchorId="383E00B6" wp14:editId="239876CC">
            <wp:extent cx="6246179" cy="4310743"/>
            <wp:effectExtent l="0" t="0" r="2540" b="0"/>
            <wp:docPr id="32" name="Εικόνα 3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Εικόνα 3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3738" cy="43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br w:type="page"/>
      </w:r>
    </w:p>
    <w:p w14:paraId="69207594" w14:textId="77777777" w:rsidR="00C93865" w:rsidRDefault="00EC0DCA" w:rsidP="00EC0DCA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66432" behindDoc="1" locked="0" layoutInCell="1" allowOverlap="1" wp14:anchorId="397D3EB3" wp14:editId="539C9286">
            <wp:simplePos x="0" y="0"/>
            <wp:positionH relativeFrom="margin">
              <wp:align>right</wp:align>
            </wp:positionH>
            <wp:positionV relativeFrom="paragraph">
              <wp:posOffset>275904</wp:posOffset>
            </wp:positionV>
            <wp:extent cx="6492240" cy="4480560"/>
            <wp:effectExtent l="0" t="0" r="3810" b="0"/>
            <wp:wrapTight wrapText="bothSides">
              <wp:wrapPolygon edited="0">
                <wp:start x="0" y="0"/>
                <wp:lineTo x="0" y="21490"/>
                <wp:lineTo x="21549" y="21490"/>
                <wp:lineTo x="21549" y="0"/>
                <wp:lineTo x="0" y="0"/>
              </wp:wrapPolygon>
            </wp:wrapTight>
            <wp:docPr id="33" name="Εικόνα 3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Εικόνα 33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0DCA">
        <w:rPr>
          <w:b/>
          <w:bCs/>
          <w:sz w:val="28"/>
          <w:szCs w:val="28"/>
          <w:lang w:val="el-GR"/>
        </w:rPr>
        <w:t>Συνολική παρουσίαση του τζίρου για κάθε μέρα της εβδομάδας</w:t>
      </w:r>
      <w:r w:rsidR="00C93865">
        <w:rPr>
          <w:b/>
          <w:bCs/>
          <w:sz w:val="28"/>
          <w:szCs w:val="28"/>
          <w:lang w:val="el-GR"/>
        </w:rPr>
        <w:br w:type="page"/>
      </w:r>
    </w:p>
    <w:p w14:paraId="651E2EF3" w14:textId="77777777" w:rsid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67456" behindDoc="1" locked="0" layoutInCell="1" allowOverlap="1" wp14:anchorId="190F9706" wp14:editId="0880FA50">
            <wp:simplePos x="0" y="0"/>
            <wp:positionH relativeFrom="margin">
              <wp:align>center</wp:align>
            </wp:positionH>
            <wp:positionV relativeFrom="paragraph">
              <wp:posOffset>275854</wp:posOffset>
            </wp:positionV>
            <wp:extent cx="6492240" cy="4480560"/>
            <wp:effectExtent l="0" t="0" r="3810" b="0"/>
            <wp:wrapTight wrapText="bothSides">
              <wp:wrapPolygon edited="0">
                <wp:start x="0" y="0"/>
                <wp:lineTo x="0" y="21490"/>
                <wp:lineTo x="21549" y="21490"/>
                <wp:lineTo x="21549" y="0"/>
                <wp:lineTo x="0" y="0"/>
              </wp:wrapPolygon>
            </wp:wrapTight>
            <wp:docPr id="34" name="Εικόνα 34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Εικόνα 34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865" w:rsidRPr="00C93865">
        <w:rPr>
          <w:b/>
          <w:bCs/>
          <w:sz w:val="28"/>
          <w:szCs w:val="28"/>
          <w:lang w:val="el-GR"/>
        </w:rPr>
        <w:t>Συνολική παρουσίαση του τζίρου για κάθε κατηγορία εμπορεύματος</w:t>
      </w:r>
      <w:r>
        <w:rPr>
          <w:b/>
          <w:bCs/>
          <w:sz w:val="28"/>
          <w:szCs w:val="28"/>
          <w:lang w:val="el-GR"/>
        </w:rPr>
        <w:br w:type="page"/>
      </w:r>
      <w:r w:rsidRPr="00A26CA3">
        <w:rPr>
          <w:b/>
          <w:bCs/>
          <w:sz w:val="28"/>
          <w:szCs w:val="28"/>
          <w:lang w:val="el-GR"/>
        </w:rPr>
        <w:lastRenderedPageBreak/>
        <w:t>Παρουσίαση των 5 μηνών με το μεγαλύτερο τζίρο, ανεξαρτήτως μέσου μεταφοράς και είδους ανακυκλώσιμων ειδών</w:t>
      </w:r>
    </w:p>
    <w:p w14:paraId="594729F8" w14:textId="77777777" w:rsidR="00A26CA3" w:rsidRDefault="00A26CA3" w:rsidP="00A26CA3">
      <w:pPr>
        <w:tabs>
          <w:tab w:val="left" w:pos="7438"/>
        </w:tabs>
        <w:spacing w:line="240" w:lineRule="auto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9DA73E1" wp14:editId="11D2C097">
            <wp:extent cx="6492240" cy="4480560"/>
            <wp:effectExtent l="0" t="0" r="3810" b="0"/>
            <wp:docPr id="35" name="Εικόνα 35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Εικόνα 35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br w:type="page"/>
      </w:r>
    </w:p>
    <w:p w14:paraId="5A7D3317" w14:textId="77777777" w:rsid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A26CA3">
        <w:rPr>
          <w:b/>
          <w:bCs/>
          <w:sz w:val="28"/>
          <w:szCs w:val="28"/>
          <w:lang w:val="el-GR"/>
        </w:rPr>
        <w:lastRenderedPageBreak/>
        <w:t>Παρουσίαση των 5 κατηγοριών εμπορευμάτων με το μεγαλύτερο τζίρο, για κάθε χώρα</w:t>
      </w:r>
    </w:p>
    <w:p w14:paraId="3EEF0452" w14:textId="77777777" w:rsidR="00A26CA3" w:rsidRDefault="00A26CA3" w:rsidP="00A26CA3">
      <w:pPr>
        <w:tabs>
          <w:tab w:val="left" w:pos="7438"/>
        </w:tabs>
        <w:spacing w:line="240" w:lineRule="auto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54EB54F" wp14:editId="698B610B">
            <wp:extent cx="6492240" cy="4480560"/>
            <wp:effectExtent l="0" t="0" r="3810" b="0"/>
            <wp:docPr id="36" name="Εικόνα 36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Εικόνα 36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br w:type="page"/>
      </w:r>
    </w:p>
    <w:p w14:paraId="023173B1" w14:textId="77777777" w:rsid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 w:rsidRPr="00A26CA3">
        <w:rPr>
          <w:b/>
          <w:bCs/>
          <w:sz w:val="28"/>
          <w:szCs w:val="28"/>
          <w:lang w:val="el-GR"/>
        </w:rPr>
        <w:lastRenderedPageBreak/>
        <w:t>Παρουσίαση της ημέρας με το μεγαλύτερο τζίρο, για κάθε κατηγορία εμπορεύματος</w:t>
      </w:r>
    </w:p>
    <w:p w14:paraId="190A11EF" w14:textId="51EE2BBA" w:rsidR="00A26CA3" w:rsidRPr="00A26CA3" w:rsidRDefault="00A26CA3" w:rsidP="00A26CA3">
      <w:pPr>
        <w:tabs>
          <w:tab w:val="left" w:pos="7438"/>
        </w:tabs>
        <w:spacing w:line="240" w:lineRule="auto"/>
        <w:rPr>
          <w:b/>
          <w:bCs/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391059AF" wp14:editId="548D08B1">
            <wp:extent cx="6492240" cy="4480560"/>
            <wp:effectExtent l="0" t="0" r="3810" b="0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Εικόνα 3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4E16AFD" w14:textId="066EEFBF" w:rsidR="00457BEB" w:rsidRPr="00634CA2" w:rsidRDefault="00634CA2" w:rsidP="00457BEB">
      <w:pPr>
        <w:pStyle w:val="1"/>
        <w:rPr>
          <w:lang w:val="el-GR"/>
        </w:rPr>
      </w:pPr>
      <w:bookmarkStart w:id="7" w:name="_Σχόλια-Παραδοχές_Υλοποίησης"/>
      <w:bookmarkEnd w:id="7"/>
      <w:r>
        <w:rPr>
          <w:lang w:val="el-GR"/>
        </w:rPr>
        <w:lastRenderedPageBreak/>
        <w:t>Σχόλια-Παραδοχές Υλοποίησης</w:t>
      </w:r>
    </w:p>
    <w:p w14:paraId="26D21D84" w14:textId="7FBA9291" w:rsidR="00457BEB" w:rsidRPr="00A02983" w:rsidRDefault="00457BEB" w:rsidP="00457BEB">
      <w:pPr>
        <w:rPr>
          <w:lang w:val="el-GR"/>
        </w:rPr>
      </w:pPr>
    </w:p>
    <w:p w14:paraId="6381FA8A" w14:textId="157AAE6B" w:rsidR="00634CA2" w:rsidRPr="00634CA2" w:rsidRDefault="00634CA2" w:rsidP="00634CA2">
      <w:pPr>
        <w:rPr>
          <w:sz w:val="24"/>
          <w:szCs w:val="24"/>
          <w:lang w:val="el-GR"/>
        </w:rPr>
      </w:pPr>
      <w:r w:rsidRPr="00634CA2">
        <w:rPr>
          <w:sz w:val="24"/>
          <w:szCs w:val="24"/>
          <w:lang w:val="el-GR"/>
        </w:rPr>
        <w:t xml:space="preserve">Για την υλοποίηση του </w:t>
      </w:r>
      <w:r w:rsidRPr="00634CA2">
        <w:rPr>
          <w:sz w:val="24"/>
          <w:szCs w:val="24"/>
        </w:rPr>
        <w:t>Project</w:t>
      </w:r>
      <w:r w:rsidRPr="00634CA2">
        <w:rPr>
          <w:sz w:val="24"/>
          <w:szCs w:val="24"/>
          <w:lang w:val="el-GR"/>
        </w:rPr>
        <w:t xml:space="preserve"> και των ζητουμένων, θεώρησα τα εξής:</w:t>
      </w:r>
    </w:p>
    <w:p w14:paraId="235ACB6E" w14:textId="4ADC1BCE" w:rsidR="00FE14BC" w:rsidRDefault="00FE14BC" w:rsidP="00634CA2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μπορέσετε να τρέξετε το </w:t>
      </w:r>
      <w:r>
        <w:rPr>
          <w:sz w:val="24"/>
          <w:szCs w:val="24"/>
        </w:rPr>
        <w:t>Script</w:t>
      </w:r>
      <w:r w:rsidRPr="00FE14B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Python</w:t>
      </w:r>
      <w:r w:rsidRPr="00FE14B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θα χρειαστεί να τρέξετε τα εξής </w:t>
      </w:r>
      <w:r>
        <w:rPr>
          <w:sz w:val="24"/>
          <w:szCs w:val="24"/>
        </w:rPr>
        <w:t>commands</w:t>
      </w:r>
      <w:r w:rsidR="001B0EA0">
        <w:rPr>
          <w:sz w:val="24"/>
          <w:szCs w:val="24"/>
          <w:lang w:val="el-GR"/>
        </w:rPr>
        <w:t xml:space="preserve"> στο </w:t>
      </w:r>
      <w:r w:rsidR="001B0EA0">
        <w:rPr>
          <w:sz w:val="24"/>
          <w:szCs w:val="24"/>
        </w:rPr>
        <w:t>command</w:t>
      </w:r>
      <w:r w:rsidR="001B0EA0" w:rsidRPr="001B0EA0">
        <w:rPr>
          <w:sz w:val="24"/>
          <w:szCs w:val="24"/>
          <w:lang w:val="el-GR"/>
        </w:rPr>
        <w:t xml:space="preserve"> </w:t>
      </w:r>
      <w:r w:rsidR="001B0EA0">
        <w:rPr>
          <w:sz w:val="24"/>
          <w:szCs w:val="24"/>
        </w:rPr>
        <w:t>line</w:t>
      </w:r>
      <w:r w:rsidRPr="00FE14BC">
        <w:rPr>
          <w:sz w:val="24"/>
          <w:szCs w:val="24"/>
          <w:lang w:val="el-GR"/>
        </w:rPr>
        <w:t>:</w:t>
      </w:r>
    </w:p>
    <w:p w14:paraId="11622902" w14:textId="1841FBED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 xml:space="preserve">pip install </w:t>
      </w:r>
      <w:proofErr w:type="spellStart"/>
      <w:r w:rsidRPr="00FE14BC">
        <w:rPr>
          <w:sz w:val="24"/>
          <w:szCs w:val="24"/>
        </w:rPr>
        <w:t>customtkinter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customtkinter</w:t>
      </w:r>
      <w:proofErr w:type="spellEnd"/>
      <w:r>
        <w:rPr>
          <w:sz w:val="24"/>
          <w:szCs w:val="24"/>
        </w:rPr>
        <w:t>)</w:t>
      </w:r>
    </w:p>
    <w:p w14:paraId="2C1BB97F" w14:textId="324BCADF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>pip install pandas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</w:rPr>
        <w:t>pandas)</w:t>
      </w:r>
    </w:p>
    <w:p w14:paraId="7E172920" w14:textId="4D9D6011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>pip install matplotlib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</w:rPr>
        <w:t>matplotlib)</w:t>
      </w:r>
    </w:p>
    <w:p w14:paraId="775F8E76" w14:textId="524F886E" w:rsidR="00FE14BC" w:rsidRDefault="00FE14BC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FE14BC">
        <w:rPr>
          <w:sz w:val="24"/>
          <w:szCs w:val="24"/>
        </w:rPr>
        <w:t xml:space="preserve">pip install </w:t>
      </w:r>
      <w:proofErr w:type="spellStart"/>
      <w:r w:rsidRPr="00FE14BC">
        <w:rPr>
          <w:sz w:val="24"/>
          <w:szCs w:val="24"/>
        </w:rPr>
        <w:t>sqlalchemy</w:t>
      </w:r>
      <w:proofErr w:type="spellEnd"/>
      <w:r w:rsidRPr="00FE14BC">
        <w:rPr>
          <w:sz w:val="24"/>
          <w:szCs w:val="24"/>
        </w:rPr>
        <w:t xml:space="preserve"> (</w:t>
      </w:r>
      <w:r>
        <w:rPr>
          <w:sz w:val="24"/>
          <w:szCs w:val="24"/>
          <w:lang w:val="el-GR"/>
        </w:rPr>
        <w:t>Για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την</w:t>
      </w:r>
      <w:r w:rsidRPr="00FE14BC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βιβλιοθήκη</w:t>
      </w:r>
      <w:r w:rsidRPr="00FE14BC">
        <w:rPr>
          <w:sz w:val="24"/>
          <w:szCs w:val="24"/>
        </w:rPr>
        <w:t xml:space="preserve"> </w:t>
      </w:r>
      <w:proofErr w:type="spellStart"/>
      <w:r w:rsidRPr="00FE14BC">
        <w:rPr>
          <w:sz w:val="24"/>
          <w:szCs w:val="24"/>
        </w:rPr>
        <w:t>sqlalchemy</w:t>
      </w:r>
      <w:proofErr w:type="spellEnd"/>
      <w:r w:rsidRPr="00FE14BC">
        <w:rPr>
          <w:sz w:val="24"/>
          <w:szCs w:val="24"/>
        </w:rPr>
        <w:t>)</w:t>
      </w:r>
    </w:p>
    <w:p w14:paraId="710B3283" w14:textId="3FC513A5" w:rsidR="00D26A58" w:rsidRPr="00FE14BC" w:rsidRDefault="005914E9" w:rsidP="00FE14BC">
      <w:pPr>
        <w:pStyle w:val="afff0"/>
        <w:numPr>
          <w:ilvl w:val="0"/>
          <w:numId w:val="28"/>
        </w:numPr>
        <w:rPr>
          <w:sz w:val="24"/>
          <w:szCs w:val="24"/>
        </w:rPr>
      </w:pPr>
      <w:r w:rsidRPr="005914E9">
        <w:rPr>
          <w:sz w:val="24"/>
          <w:szCs w:val="24"/>
        </w:rPr>
        <w:t xml:space="preserve">pip install </w:t>
      </w:r>
      <w:proofErr w:type="spellStart"/>
      <w:r w:rsidRPr="005914E9">
        <w:rPr>
          <w:sz w:val="24"/>
          <w:szCs w:val="24"/>
        </w:rPr>
        <w:t>mysqlclient</w:t>
      </w:r>
      <w:proofErr w:type="spellEnd"/>
      <w:r w:rsidRPr="005914E9">
        <w:rPr>
          <w:sz w:val="24"/>
          <w:szCs w:val="24"/>
        </w:rPr>
        <w:t xml:space="preserve"> </w:t>
      </w:r>
      <w:r w:rsidR="00D26A58">
        <w:rPr>
          <w:sz w:val="24"/>
          <w:szCs w:val="24"/>
        </w:rPr>
        <w:t>(</w:t>
      </w:r>
      <w:r w:rsidR="00D26A58">
        <w:rPr>
          <w:sz w:val="24"/>
          <w:szCs w:val="24"/>
          <w:lang w:val="el-GR"/>
        </w:rPr>
        <w:t>Για</w:t>
      </w:r>
      <w:r w:rsidR="00D26A58" w:rsidRPr="00D26A58">
        <w:rPr>
          <w:sz w:val="24"/>
          <w:szCs w:val="24"/>
        </w:rPr>
        <w:t xml:space="preserve"> </w:t>
      </w:r>
      <w:r w:rsidR="00D26A58">
        <w:rPr>
          <w:sz w:val="24"/>
          <w:szCs w:val="24"/>
          <w:lang w:val="el-GR"/>
        </w:rPr>
        <w:t>τα</w:t>
      </w:r>
      <w:r w:rsidR="00D26A58" w:rsidRPr="00D26A58">
        <w:rPr>
          <w:sz w:val="24"/>
          <w:szCs w:val="24"/>
        </w:rPr>
        <w:t xml:space="preserve"> </w:t>
      </w:r>
      <w:r w:rsidR="00D26A58">
        <w:rPr>
          <w:sz w:val="24"/>
          <w:szCs w:val="24"/>
        </w:rPr>
        <w:t xml:space="preserve">dependencies </w:t>
      </w:r>
      <w:r w:rsidR="00D26A58">
        <w:rPr>
          <w:sz w:val="24"/>
          <w:szCs w:val="24"/>
          <w:lang w:val="el-GR"/>
        </w:rPr>
        <w:t>της</w:t>
      </w:r>
      <w:r w:rsidR="00D26A58" w:rsidRPr="00D26A58">
        <w:rPr>
          <w:sz w:val="24"/>
          <w:szCs w:val="24"/>
        </w:rPr>
        <w:t xml:space="preserve"> </w:t>
      </w:r>
      <w:proofErr w:type="spellStart"/>
      <w:r w:rsidR="00D26A58">
        <w:rPr>
          <w:sz w:val="24"/>
          <w:szCs w:val="24"/>
        </w:rPr>
        <w:t>sqlalchemy</w:t>
      </w:r>
      <w:proofErr w:type="spellEnd"/>
      <w:r w:rsidR="00D26A58">
        <w:rPr>
          <w:sz w:val="24"/>
          <w:szCs w:val="24"/>
        </w:rPr>
        <w:t>)</w:t>
      </w:r>
    </w:p>
    <w:p w14:paraId="6BF66229" w14:textId="087FA147" w:rsidR="00634CA2" w:rsidRPr="00FE14BC" w:rsidRDefault="00FE14BC" w:rsidP="00634CA2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 w:rsidRPr="00FE14BC">
        <w:rPr>
          <w:sz w:val="24"/>
          <w:szCs w:val="24"/>
          <w:lang w:val="el-GR"/>
        </w:rPr>
        <w:t>Για την βελτίωση της ταχύτητας φόρτωσης των δεδομένων κατά την δημιουργία των διαγραμμάτων, χρησιμοποιώ κάθε φορά μόνο τις στήλες με τα δεδομένα που μου χρειάζονται.</w:t>
      </w:r>
    </w:p>
    <w:p w14:paraId="100E73BC" w14:textId="77777777" w:rsidR="00634CA2" w:rsidRPr="00FE14BC" w:rsidRDefault="00634CA2" w:rsidP="00634CA2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 w:rsidRPr="00FE14BC">
        <w:rPr>
          <w:sz w:val="24"/>
          <w:szCs w:val="24"/>
          <w:lang w:val="el-GR"/>
        </w:rPr>
        <w:t>Τα κέρδη υπολογίζονται μόνο από τα δεδομένα των γραμμών των οποίων η στήλη “</w:t>
      </w:r>
      <w:r w:rsidRPr="00FE14BC">
        <w:rPr>
          <w:sz w:val="24"/>
          <w:szCs w:val="24"/>
        </w:rPr>
        <w:t>Direction</w:t>
      </w:r>
      <w:r w:rsidRPr="00FE14BC">
        <w:rPr>
          <w:sz w:val="24"/>
          <w:szCs w:val="24"/>
          <w:lang w:val="el-GR"/>
        </w:rPr>
        <w:t>” έχει την τιμή “</w:t>
      </w:r>
      <w:r w:rsidRPr="00FE14BC">
        <w:rPr>
          <w:sz w:val="24"/>
          <w:szCs w:val="24"/>
        </w:rPr>
        <w:t>Export</w:t>
      </w:r>
      <w:r w:rsidRPr="00FE14BC">
        <w:rPr>
          <w:sz w:val="24"/>
          <w:szCs w:val="24"/>
          <w:lang w:val="el-GR"/>
        </w:rPr>
        <w:t>”, με την λογική ότι τα Έσοδα υπολογίζονται από την Εξαγωγή Προϊόντων.</w:t>
      </w:r>
    </w:p>
    <w:p w14:paraId="6113FDC1" w14:textId="00B03D80" w:rsidR="00FE14BC" w:rsidRDefault="00FE14BC" w:rsidP="00FE14BC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 w:rsidRPr="00FE14BC">
        <w:rPr>
          <w:sz w:val="24"/>
          <w:szCs w:val="24"/>
          <w:lang w:val="el-GR"/>
        </w:rPr>
        <w:t>Τα ονόματα των ημερών, μηνών, χωρών και των τροφίμων, έχουν αλλάξει με της ίδιας σημασίας ονομασίες, αλλά πιο μικρές, ώστε τα διαγράμματα να είναι πιο ευανάγνωστα</w:t>
      </w:r>
      <w:r>
        <w:rPr>
          <w:sz w:val="24"/>
          <w:szCs w:val="24"/>
          <w:lang w:val="el-GR"/>
        </w:rPr>
        <w:t>.</w:t>
      </w:r>
    </w:p>
    <w:p w14:paraId="29870FD1" w14:textId="74EA78A9" w:rsidR="00AB440F" w:rsidRDefault="00E815B5" w:rsidP="00AB440F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Η μέγιστη βαρύτητα δόθηκε στην λειτουργικότητα του κώδικα</w:t>
      </w:r>
      <w:r w:rsidR="001B0EA0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στην ακρίβεια των δεδομένων και στην εμφάνιση</w:t>
      </w:r>
      <w:r w:rsidR="001B0EA0">
        <w:rPr>
          <w:sz w:val="24"/>
          <w:szCs w:val="24"/>
          <w:lang w:val="el-GR"/>
        </w:rPr>
        <w:t xml:space="preserve"> του προγράμματος για να είναι φιλικό προς τον χρήστη.</w:t>
      </w:r>
    </w:p>
    <w:p w14:paraId="14351F3C" w14:textId="18EB8133" w:rsidR="00AB440F" w:rsidRPr="00AB440F" w:rsidRDefault="00AB440F" w:rsidP="00AB440F">
      <w:pPr>
        <w:pStyle w:val="afff0"/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Τέλος, για την βάση δεδομένων, δημιούργησα 8 πίνακες (όσοι και τα ζητούμενα), </w:t>
      </w:r>
      <w:r w:rsidR="00F457BF">
        <w:rPr>
          <w:sz w:val="24"/>
          <w:szCs w:val="24"/>
          <w:lang w:val="el-GR"/>
        </w:rPr>
        <w:t xml:space="preserve">οι </w:t>
      </w:r>
      <w:r>
        <w:rPr>
          <w:sz w:val="24"/>
          <w:szCs w:val="24"/>
          <w:lang w:val="el-GR"/>
        </w:rPr>
        <w:t>οποίοι δεν έχουν καμία σύνδεση μεταξύ τους και είναι απλά για την αποθήκευση των επεξεργασμένων δεδομένων.</w:t>
      </w:r>
    </w:p>
    <w:p w14:paraId="3B2B6510" w14:textId="77777777" w:rsidR="00634CA2" w:rsidRPr="00634CA2" w:rsidRDefault="00634CA2" w:rsidP="001073CE">
      <w:pPr>
        <w:pBdr>
          <w:bottom w:val="single" w:sz="18" w:space="1" w:color="2B579A" w:themeColor="accent5"/>
        </w:pBdr>
        <w:rPr>
          <w:rFonts w:ascii="Segoe UI Light" w:eastAsiaTheme="majorEastAsia" w:hAnsi="Segoe UI Light" w:cstheme="majorBidi"/>
          <w:color w:val="3B3838" w:themeColor="background2" w:themeShade="40"/>
          <w:kern w:val="28"/>
          <w:sz w:val="52"/>
          <w:szCs w:val="52"/>
          <w:lang w:val="el-GR"/>
          <w14:ligatures w14:val="standard"/>
          <w14:numForm w14:val="oldStyle"/>
        </w:rPr>
      </w:pPr>
      <w:r w:rsidRPr="00634CA2">
        <w:rPr>
          <w:rFonts w:ascii="Segoe UI Light" w:eastAsiaTheme="majorEastAsia" w:hAnsi="Segoe UI Light" w:cstheme="majorBidi"/>
          <w:color w:val="3B3838" w:themeColor="background2" w:themeShade="40"/>
          <w:kern w:val="28"/>
          <w:sz w:val="52"/>
          <w:szCs w:val="52"/>
          <w:lang w:val="el-GR"/>
          <w14:ligatures w14:val="standard"/>
          <w14:numForm w14:val="oldStyle"/>
        </w:rPr>
        <w:br w:type="page"/>
      </w:r>
    </w:p>
    <w:p w14:paraId="1478EAE3" w14:textId="09C917C4" w:rsidR="006B0B82" w:rsidRPr="00DA71C8" w:rsidRDefault="00DA71C8" w:rsidP="003759FE">
      <w:pPr>
        <w:pStyle w:val="1"/>
      </w:pPr>
      <w:bookmarkStart w:id="8" w:name="_Βιβλιογραφία_Παραπομπές"/>
      <w:bookmarkEnd w:id="8"/>
      <w:r>
        <w:rPr>
          <w:lang w:val="el-GR"/>
        </w:rPr>
        <w:lastRenderedPageBreak/>
        <w:t>Βιβλιογραφία</w:t>
      </w:r>
      <w:r w:rsidRPr="00DA71C8">
        <w:t xml:space="preserve"> </w:t>
      </w:r>
      <w:r>
        <w:rPr>
          <w:lang w:val="el-GR"/>
        </w:rPr>
        <w:t>Παραπομπές</w:t>
      </w:r>
    </w:p>
    <w:p w14:paraId="7DD7B3B8" w14:textId="7EBE978C" w:rsidR="00D902A4" w:rsidRDefault="00D902A4" w:rsidP="00D902A4"/>
    <w:p w14:paraId="1234FF84" w14:textId="470EAACD" w:rsidR="00073D26" w:rsidRDefault="0040395D" w:rsidP="0040395D">
      <w:pPr>
        <w:pStyle w:val="afff0"/>
        <w:numPr>
          <w:ilvl w:val="0"/>
          <w:numId w:val="29"/>
        </w:numPr>
      </w:pPr>
      <w:r w:rsidRPr="0040395D">
        <w:t xml:space="preserve">GitHub Link for </w:t>
      </w:r>
      <w:proofErr w:type="spellStart"/>
      <w:r>
        <w:rPr>
          <w:sz w:val="24"/>
          <w:szCs w:val="24"/>
        </w:rPr>
        <w:t>customtkinter</w:t>
      </w:r>
      <w:proofErr w:type="spellEnd"/>
      <w:r w:rsidRPr="0040395D">
        <w:t>: https://github.com/TomSchimansky/CustomTkinter</w:t>
      </w:r>
    </w:p>
    <w:sectPr w:rsidR="00073D26" w:rsidSect="00EC0DCA">
      <w:headerReference w:type="default" r:id="rId26"/>
      <w:footerReference w:type="default" r:id="rId27"/>
      <w:pgSz w:w="12240" w:h="15840" w:code="1"/>
      <w:pgMar w:top="1267" w:right="1008" w:bottom="1440" w:left="1008" w:header="288" w:footer="53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CF39B" w14:textId="77777777" w:rsidR="00AE0E78" w:rsidRDefault="00AE0E78">
      <w:pPr>
        <w:spacing w:line="240" w:lineRule="auto"/>
      </w:pPr>
      <w:r>
        <w:separator/>
      </w:r>
    </w:p>
  </w:endnote>
  <w:endnote w:type="continuationSeparator" w:id="0">
    <w:p w14:paraId="35B42793" w14:textId="77777777" w:rsidR="00AE0E78" w:rsidRDefault="00AE0E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7592361"/>
      <w:docPartObj>
        <w:docPartGallery w:val="Page Numbers (Bottom of Page)"/>
        <w:docPartUnique/>
      </w:docPartObj>
    </w:sdtPr>
    <w:sdtContent>
      <w:p w14:paraId="325AD061" w14:textId="3F666BB4" w:rsidR="006858AC" w:rsidRDefault="00307F07">
        <w:pPr>
          <w:pStyle w:val="a9"/>
        </w:pPr>
        <w:r w:rsidRPr="00307F07">
          <w:rPr>
            <w:rFonts w:asciiTheme="majorHAnsi" w:eastAsiaTheme="majorEastAsia" w:hAnsiTheme="majorHAnsi" w:cstheme="majorBidi"/>
            <w:b/>
            <w:bCs/>
            <w:noProof/>
            <w:color w:val="FFFFFF" w:themeColor="background1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EE5E359" wp14:editId="3CC0D0D3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179705</wp:posOffset>
                  </wp:positionV>
                  <wp:extent cx="512445" cy="543117"/>
                  <wp:effectExtent l="0" t="0" r="0" b="0"/>
                  <wp:wrapNone/>
                  <wp:docPr id="25" name="Διάγραμμα ροής: Εναλλακτική διεργασία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543117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FBDBA" w14:textId="77777777" w:rsidR="00307F07" w:rsidRPr="00307F07" w:rsidRDefault="00307F07">
                              <w:pPr>
                                <w:pStyle w:val="a9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07F07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307F07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307F07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307F07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l-GR"/>
                                </w:rPr>
                                <w:t>2</w:t>
                              </w:r>
                              <w:r w:rsidRPr="00307F07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EE5E359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Διάγραμμα ροής: Εναλλακτική διεργασία 25" o:spid="_x0000_s1026" type="#_x0000_t176" style="position:absolute;margin-left:0;margin-top:14.15pt;width:40.35pt;height:4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" filled="f" fillcolor="#5c83b4" stroked="f" strokecolor="#737373">
                  <v:textbox>
                    <w:txbxContent>
                      <w:p w14:paraId="344FBDBA" w14:textId="77777777" w:rsidR="00307F07" w:rsidRPr="00307F07" w:rsidRDefault="00307F07">
                        <w:pPr>
                          <w:pStyle w:val="a9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07F07">
                          <w:rPr>
                            <w:b/>
                            <w:bCs/>
                          </w:rPr>
                          <w:fldChar w:fldCharType="begin"/>
                        </w:r>
                        <w:r w:rsidRPr="00307F07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307F07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307F07">
                          <w:rPr>
                            <w:b/>
                            <w:bCs/>
                            <w:sz w:val="28"/>
                            <w:szCs w:val="28"/>
                            <w:lang w:val="el-GR"/>
                          </w:rPr>
                          <w:t>2</w:t>
                        </w:r>
                        <w:r w:rsidRPr="00307F07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D67E6" w14:textId="77777777" w:rsidR="00AE0E78" w:rsidRDefault="00AE0E78">
      <w:pPr>
        <w:spacing w:line="240" w:lineRule="auto"/>
      </w:pPr>
      <w:r>
        <w:separator/>
      </w:r>
    </w:p>
  </w:footnote>
  <w:footnote w:type="continuationSeparator" w:id="0">
    <w:p w14:paraId="0A1FFF13" w14:textId="77777777" w:rsidR="00AE0E78" w:rsidRDefault="00AE0E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2534349"/>
      <w:docPartObj>
        <w:docPartGallery w:val="Page Numbers (Top of Page)"/>
        <w:docPartUnique/>
      </w:docPartObj>
    </w:sdtPr>
    <w:sdtContent>
      <w:p w14:paraId="39E2014F" w14:textId="1A35DF9E" w:rsidR="00307F07" w:rsidRDefault="00000000">
        <w:pPr>
          <w:pStyle w:val="a5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B3F42F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F51CB2"/>
    <w:multiLevelType w:val="hybridMultilevel"/>
    <w:tmpl w:val="7BEC6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85444"/>
    <w:multiLevelType w:val="hybridMultilevel"/>
    <w:tmpl w:val="E59E9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0FA3DB9"/>
    <w:multiLevelType w:val="hybridMultilevel"/>
    <w:tmpl w:val="7BEC6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E5E0F"/>
    <w:multiLevelType w:val="hybridMultilevel"/>
    <w:tmpl w:val="A3EE6AEA"/>
    <w:lvl w:ilvl="0" w:tplc="145A026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F63F4"/>
    <w:multiLevelType w:val="hybridMultilevel"/>
    <w:tmpl w:val="CD0AA9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5F475B"/>
    <w:multiLevelType w:val="hybridMultilevel"/>
    <w:tmpl w:val="4760C4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09710E3"/>
    <w:multiLevelType w:val="hybridMultilevel"/>
    <w:tmpl w:val="F0A815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67F2C76"/>
    <w:multiLevelType w:val="hybridMultilevel"/>
    <w:tmpl w:val="DCAC4610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8" w15:restartNumberingAfterBreak="0">
    <w:nsid w:val="7A112325"/>
    <w:multiLevelType w:val="hybridMultilevel"/>
    <w:tmpl w:val="E300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C77C6"/>
    <w:multiLevelType w:val="multilevel"/>
    <w:tmpl w:val="38AC6FF4"/>
    <w:lvl w:ilvl="0">
      <w:start w:val="1"/>
      <w:numFmt w:val="decimal"/>
      <w:pStyle w:val="a0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0" w15:restartNumberingAfterBreak="0">
    <w:nsid w:val="7B3576D6"/>
    <w:multiLevelType w:val="hybridMultilevel"/>
    <w:tmpl w:val="818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805798">
    <w:abstractNumId w:val="19"/>
  </w:num>
  <w:num w:numId="2" w16cid:durableId="1451432518">
    <w:abstractNumId w:val="19"/>
    <w:lvlOverride w:ilvl="0">
      <w:startOverride w:val="1"/>
    </w:lvlOverride>
  </w:num>
  <w:num w:numId="3" w16cid:durableId="977955670">
    <w:abstractNumId w:val="19"/>
  </w:num>
  <w:num w:numId="4" w16cid:durableId="1928924224">
    <w:abstractNumId w:val="19"/>
    <w:lvlOverride w:ilvl="0">
      <w:startOverride w:val="1"/>
    </w:lvlOverride>
  </w:num>
  <w:num w:numId="5" w16cid:durableId="395012348">
    <w:abstractNumId w:val="8"/>
  </w:num>
  <w:num w:numId="6" w16cid:durableId="1556820336">
    <w:abstractNumId w:val="19"/>
    <w:lvlOverride w:ilvl="0">
      <w:startOverride w:val="1"/>
    </w:lvlOverride>
  </w:num>
  <w:num w:numId="7" w16cid:durableId="98147140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6193811">
    <w:abstractNumId w:val="9"/>
  </w:num>
  <w:num w:numId="9" w16cid:durableId="3659816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3077210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2735183">
    <w:abstractNumId w:val="7"/>
  </w:num>
  <w:num w:numId="12" w16cid:durableId="533805888">
    <w:abstractNumId w:val="6"/>
  </w:num>
  <w:num w:numId="13" w16cid:durableId="1080179835">
    <w:abstractNumId w:val="5"/>
  </w:num>
  <w:num w:numId="14" w16cid:durableId="1677344054">
    <w:abstractNumId w:val="4"/>
  </w:num>
  <w:num w:numId="15" w16cid:durableId="1578905170">
    <w:abstractNumId w:val="3"/>
  </w:num>
  <w:num w:numId="16" w16cid:durableId="466776104">
    <w:abstractNumId w:val="2"/>
  </w:num>
  <w:num w:numId="17" w16cid:durableId="1858495355">
    <w:abstractNumId w:val="1"/>
  </w:num>
  <w:num w:numId="18" w16cid:durableId="1282415574">
    <w:abstractNumId w:val="0"/>
  </w:num>
  <w:num w:numId="19" w16cid:durableId="946229051">
    <w:abstractNumId w:val="8"/>
  </w:num>
  <w:num w:numId="20" w16cid:durableId="1538543715">
    <w:abstractNumId w:val="13"/>
  </w:num>
  <w:num w:numId="21" w16cid:durableId="312874955">
    <w:abstractNumId w:val="12"/>
  </w:num>
  <w:num w:numId="22" w16cid:durableId="2108503806">
    <w:abstractNumId w:val="10"/>
  </w:num>
  <w:num w:numId="23" w16cid:durableId="303506751">
    <w:abstractNumId w:val="11"/>
  </w:num>
  <w:num w:numId="24" w16cid:durableId="2119063303">
    <w:abstractNumId w:val="16"/>
  </w:num>
  <w:num w:numId="25" w16cid:durableId="104928325">
    <w:abstractNumId w:val="15"/>
  </w:num>
  <w:num w:numId="26" w16cid:durableId="212236168">
    <w:abstractNumId w:val="17"/>
  </w:num>
  <w:num w:numId="27" w16cid:durableId="213276210">
    <w:abstractNumId w:val="18"/>
  </w:num>
  <w:num w:numId="28" w16cid:durableId="144057721">
    <w:abstractNumId w:val="14"/>
  </w:num>
  <w:num w:numId="29" w16cid:durableId="7560930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D"/>
    <w:rsid w:val="00007202"/>
    <w:rsid w:val="000150E9"/>
    <w:rsid w:val="00030E3C"/>
    <w:rsid w:val="00072D27"/>
    <w:rsid w:val="00073D26"/>
    <w:rsid w:val="00083C22"/>
    <w:rsid w:val="00086E87"/>
    <w:rsid w:val="000871A8"/>
    <w:rsid w:val="000A036B"/>
    <w:rsid w:val="000C6D95"/>
    <w:rsid w:val="000D0E4A"/>
    <w:rsid w:val="000F0C6E"/>
    <w:rsid w:val="000F11B9"/>
    <w:rsid w:val="000F769E"/>
    <w:rsid w:val="00102341"/>
    <w:rsid w:val="00105960"/>
    <w:rsid w:val="001073CE"/>
    <w:rsid w:val="0012084C"/>
    <w:rsid w:val="00121553"/>
    <w:rsid w:val="00124088"/>
    <w:rsid w:val="00131CAB"/>
    <w:rsid w:val="001760F4"/>
    <w:rsid w:val="001B0EA0"/>
    <w:rsid w:val="001C0A5D"/>
    <w:rsid w:val="001C2CAB"/>
    <w:rsid w:val="001D0BD1"/>
    <w:rsid w:val="002017AC"/>
    <w:rsid w:val="00212859"/>
    <w:rsid w:val="002359ED"/>
    <w:rsid w:val="00252520"/>
    <w:rsid w:val="002625F9"/>
    <w:rsid w:val="002631F7"/>
    <w:rsid w:val="0026484A"/>
    <w:rsid w:val="0026504D"/>
    <w:rsid w:val="00276926"/>
    <w:rsid w:val="00291E46"/>
    <w:rsid w:val="002A0EA2"/>
    <w:rsid w:val="002A67C8"/>
    <w:rsid w:val="002B40B7"/>
    <w:rsid w:val="002C5D75"/>
    <w:rsid w:val="00301789"/>
    <w:rsid w:val="00307F07"/>
    <w:rsid w:val="00325194"/>
    <w:rsid w:val="003728E3"/>
    <w:rsid w:val="003759FE"/>
    <w:rsid w:val="003962D3"/>
    <w:rsid w:val="003C7D9D"/>
    <w:rsid w:val="003D3B76"/>
    <w:rsid w:val="003E3A63"/>
    <w:rsid w:val="003E49AA"/>
    <w:rsid w:val="0040395D"/>
    <w:rsid w:val="00457BEB"/>
    <w:rsid w:val="00461B2E"/>
    <w:rsid w:val="00482CFC"/>
    <w:rsid w:val="00487996"/>
    <w:rsid w:val="00491910"/>
    <w:rsid w:val="004A2AF6"/>
    <w:rsid w:val="004A3D03"/>
    <w:rsid w:val="004B6D7F"/>
    <w:rsid w:val="004D47A6"/>
    <w:rsid w:val="004D785F"/>
    <w:rsid w:val="004E744B"/>
    <w:rsid w:val="004F7760"/>
    <w:rsid w:val="00520AC9"/>
    <w:rsid w:val="00561F9A"/>
    <w:rsid w:val="005914E9"/>
    <w:rsid w:val="00594254"/>
    <w:rsid w:val="005B6EB8"/>
    <w:rsid w:val="00614CAB"/>
    <w:rsid w:val="00633BC0"/>
    <w:rsid w:val="00634CA2"/>
    <w:rsid w:val="00661DE5"/>
    <w:rsid w:val="006706DE"/>
    <w:rsid w:val="006858AC"/>
    <w:rsid w:val="0069487E"/>
    <w:rsid w:val="006A648B"/>
    <w:rsid w:val="006B0B82"/>
    <w:rsid w:val="006B7EF2"/>
    <w:rsid w:val="006C3B5F"/>
    <w:rsid w:val="006D3A72"/>
    <w:rsid w:val="006F53EE"/>
    <w:rsid w:val="007072F1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47E4A"/>
    <w:rsid w:val="00853E64"/>
    <w:rsid w:val="008905B5"/>
    <w:rsid w:val="00895251"/>
    <w:rsid w:val="00897BFF"/>
    <w:rsid w:val="008C026C"/>
    <w:rsid w:val="008C61B9"/>
    <w:rsid w:val="00912477"/>
    <w:rsid w:val="009139AF"/>
    <w:rsid w:val="00943B06"/>
    <w:rsid w:val="00945864"/>
    <w:rsid w:val="009806F4"/>
    <w:rsid w:val="00982414"/>
    <w:rsid w:val="009853E9"/>
    <w:rsid w:val="00996E16"/>
    <w:rsid w:val="009A3C24"/>
    <w:rsid w:val="009B61B6"/>
    <w:rsid w:val="009B69C5"/>
    <w:rsid w:val="009D3947"/>
    <w:rsid w:val="009D4C33"/>
    <w:rsid w:val="009F0139"/>
    <w:rsid w:val="009F42E2"/>
    <w:rsid w:val="009F72A7"/>
    <w:rsid w:val="00A02983"/>
    <w:rsid w:val="00A0388F"/>
    <w:rsid w:val="00A119D9"/>
    <w:rsid w:val="00A1309F"/>
    <w:rsid w:val="00A21BED"/>
    <w:rsid w:val="00A26CA3"/>
    <w:rsid w:val="00A27D99"/>
    <w:rsid w:val="00A51799"/>
    <w:rsid w:val="00A60D92"/>
    <w:rsid w:val="00A84FC1"/>
    <w:rsid w:val="00A86EAC"/>
    <w:rsid w:val="00A923E7"/>
    <w:rsid w:val="00AA661C"/>
    <w:rsid w:val="00AB440F"/>
    <w:rsid w:val="00AC2F58"/>
    <w:rsid w:val="00AE0E78"/>
    <w:rsid w:val="00B369B4"/>
    <w:rsid w:val="00B53817"/>
    <w:rsid w:val="00B61F85"/>
    <w:rsid w:val="00B84624"/>
    <w:rsid w:val="00BA3CC7"/>
    <w:rsid w:val="00BF457D"/>
    <w:rsid w:val="00BF4775"/>
    <w:rsid w:val="00C02285"/>
    <w:rsid w:val="00C61E2B"/>
    <w:rsid w:val="00C93865"/>
    <w:rsid w:val="00C948B0"/>
    <w:rsid w:val="00CA0C45"/>
    <w:rsid w:val="00CB1D0E"/>
    <w:rsid w:val="00CC3AB0"/>
    <w:rsid w:val="00CD4A9C"/>
    <w:rsid w:val="00CF12AE"/>
    <w:rsid w:val="00D1798D"/>
    <w:rsid w:val="00D26A58"/>
    <w:rsid w:val="00D44ACA"/>
    <w:rsid w:val="00D67CAF"/>
    <w:rsid w:val="00D902A4"/>
    <w:rsid w:val="00DA71C8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815B5"/>
    <w:rsid w:val="00EB700D"/>
    <w:rsid w:val="00EC0DCA"/>
    <w:rsid w:val="00F03971"/>
    <w:rsid w:val="00F33B83"/>
    <w:rsid w:val="00F41B42"/>
    <w:rsid w:val="00F457BF"/>
    <w:rsid w:val="00F54BD0"/>
    <w:rsid w:val="00F633E4"/>
    <w:rsid w:val="00FB3BB2"/>
    <w:rsid w:val="00FE14BC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BC01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4254"/>
  </w:style>
  <w:style w:type="paragraph" w:styleId="1">
    <w:name w:val="heading 1"/>
    <w:basedOn w:val="a1"/>
    <w:link w:val="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1"/>
    <w:next w:val="a1"/>
    <w:link w:val="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1">
    <w:name w:val="heading 3"/>
    <w:basedOn w:val="a1"/>
    <w:next w:val="a1"/>
    <w:link w:val="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1">
    <w:name w:val="heading 5"/>
    <w:basedOn w:val="a1"/>
    <w:next w:val="a1"/>
    <w:link w:val="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1"/>
    <w:next w:val="a1"/>
    <w:link w:val="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7">
    <w:name w:val="heading 7"/>
    <w:basedOn w:val="a1"/>
    <w:next w:val="a1"/>
    <w:link w:val="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Επικεφαλίδα 1 Char"/>
    <w:basedOn w:val="a2"/>
    <w:link w:val="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5">
    <w:name w:val="header"/>
    <w:basedOn w:val="a1"/>
    <w:link w:val="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har">
    <w:name w:val="Κεφαλίδα Char"/>
    <w:basedOn w:val="a2"/>
    <w:link w:val="a5"/>
    <w:uiPriority w:val="99"/>
    <w:rPr>
      <w:rFonts w:eastAsiaTheme="minorEastAsia"/>
      <w:color w:val="3B3838" w:themeColor="background2" w:themeShade="40"/>
      <w:sz w:val="24"/>
    </w:rPr>
  </w:style>
  <w:style w:type="paragraph" w:styleId="a0">
    <w:name w:val="List Number"/>
    <w:basedOn w:val="a1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6">
    <w:name w:val="Title"/>
    <w:basedOn w:val="a1"/>
    <w:link w:val="Char0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0">
    <w:name w:val="Τίτλος Char"/>
    <w:basedOn w:val="a2"/>
    <w:link w:val="a6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7">
    <w:name w:val="Subtitle"/>
    <w:basedOn w:val="a1"/>
    <w:next w:val="a1"/>
    <w:link w:val="Char1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Char1">
    <w:name w:val="Υπότιτλος Char"/>
    <w:basedOn w:val="a2"/>
    <w:link w:val="a7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a8">
    <w:name w:val="Table Grid"/>
    <w:basedOn w:val="a3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9">
    <w:name w:val="footer"/>
    <w:basedOn w:val="a1"/>
    <w:link w:val="Char2"/>
    <w:uiPriority w:val="99"/>
    <w:unhideWhenUsed/>
    <w:pPr>
      <w:spacing w:line="240" w:lineRule="auto"/>
    </w:pPr>
  </w:style>
  <w:style w:type="character" w:customStyle="1" w:styleId="Char2">
    <w:name w:val="Υποσέλιδο Char"/>
    <w:basedOn w:val="a2"/>
    <w:link w:val="a9"/>
    <w:uiPriority w:val="99"/>
  </w:style>
  <w:style w:type="character" w:styleId="aa">
    <w:name w:val="Intense Emphasis"/>
    <w:basedOn w:val="a2"/>
    <w:uiPriority w:val="21"/>
    <w:qFormat/>
    <w:rPr>
      <w:i/>
      <w:iCs/>
      <w:color w:val="2B579A" w:themeColor="accent5"/>
    </w:rPr>
  </w:style>
  <w:style w:type="table" w:styleId="10">
    <w:name w:val="Grid Table 1 Light"/>
    <w:basedOn w:val="a3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3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3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3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3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3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Επικεφαλίδα 2 Char"/>
    <w:basedOn w:val="a2"/>
    <w:link w:val="2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a">
    <w:name w:val="List Bullet"/>
    <w:basedOn w:val="a1"/>
    <w:uiPriority w:val="11"/>
    <w:qFormat/>
    <w:rsid w:val="00B61F85"/>
    <w:pPr>
      <w:numPr>
        <w:numId w:val="5"/>
      </w:numPr>
    </w:pPr>
  </w:style>
  <w:style w:type="paragraph" w:styleId="ab">
    <w:name w:val="Balloon Text"/>
    <w:basedOn w:val="a1"/>
    <w:link w:val="Char3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Char3">
    <w:name w:val="Κείμενο πλαισίου Char"/>
    <w:basedOn w:val="a2"/>
    <w:link w:val="ab"/>
    <w:uiPriority w:val="99"/>
    <w:semiHidden/>
    <w:rsid w:val="00E51168"/>
    <w:rPr>
      <w:rFonts w:cs="Segoe UI"/>
      <w:szCs w:val="18"/>
    </w:rPr>
  </w:style>
  <w:style w:type="character" w:styleId="ac">
    <w:name w:val="annotation reference"/>
    <w:basedOn w:val="a2"/>
    <w:uiPriority w:val="99"/>
    <w:semiHidden/>
    <w:unhideWhenUsed/>
    <w:rsid w:val="0026484A"/>
    <w:rPr>
      <w:sz w:val="22"/>
      <w:szCs w:val="16"/>
    </w:rPr>
  </w:style>
  <w:style w:type="paragraph" w:styleId="ad">
    <w:name w:val="annotation text"/>
    <w:basedOn w:val="a1"/>
    <w:link w:val="Char4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har4">
    <w:name w:val="Κείμενο σχολίου Char"/>
    <w:basedOn w:val="a2"/>
    <w:link w:val="ad"/>
    <w:uiPriority w:val="99"/>
    <w:semiHidden/>
    <w:rsid w:val="0026484A"/>
    <w:rPr>
      <w:szCs w:val="20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26484A"/>
    <w:rPr>
      <w:b/>
      <w:bCs/>
    </w:rPr>
  </w:style>
  <w:style w:type="character" w:customStyle="1" w:styleId="Char5">
    <w:name w:val="Θέμα σχολίου Char"/>
    <w:basedOn w:val="Char4"/>
    <w:link w:val="ae"/>
    <w:uiPriority w:val="99"/>
    <w:semiHidden/>
    <w:rsid w:val="0026484A"/>
    <w:rPr>
      <w:b/>
      <w:bCs/>
      <w:szCs w:val="20"/>
    </w:rPr>
  </w:style>
  <w:style w:type="character" w:styleId="-">
    <w:name w:val="Hyperlink"/>
    <w:basedOn w:val="a2"/>
    <w:uiPriority w:val="99"/>
    <w:unhideWhenUsed/>
    <w:rsid w:val="006D3A72"/>
    <w:rPr>
      <w:color w:val="0563C1" w:themeColor="hyperlink"/>
      <w:u w:val="single"/>
    </w:rPr>
  </w:style>
  <w:style w:type="character" w:styleId="af">
    <w:name w:val="Emphasis"/>
    <w:basedOn w:val="a2"/>
    <w:uiPriority w:val="3"/>
    <w:qFormat/>
    <w:rsid w:val="006B0B82"/>
    <w:rPr>
      <w:b/>
      <w:iCs/>
      <w:color w:val="BF0000" w:themeColor="accent2" w:themeShade="BF"/>
    </w:rPr>
  </w:style>
  <w:style w:type="character" w:styleId="-0">
    <w:name w:val="FollowedHyperlink"/>
    <w:basedOn w:val="a2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af0">
    <w:name w:val="Strong"/>
    <w:basedOn w:val="a2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a1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a1"/>
    <w:uiPriority w:val="22"/>
    <w:qFormat/>
    <w:rsid w:val="001073CE"/>
    <w:pPr>
      <w:jc w:val="right"/>
    </w:pPr>
  </w:style>
  <w:style w:type="paragraph" w:styleId="af1">
    <w:name w:val="Bibliography"/>
    <w:basedOn w:val="a1"/>
    <w:next w:val="a1"/>
    <w:uiPriority w:val="37"/>
    <w:semiHidden/>
    <w:unhideWhenUsed/>
    <w:rsid w:val="00F33B83"/>
  </w:style>
  <w:style w:type="paragraph" w:styleId="af2">
    <w:name w:val="TOC Heading"/>
    <w:basedOn w:val="1"/>
    <w:next w:val="a1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af3">
    <w:name w:val="Block Text"/>
    <w:basedOn w:val="a1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4">
    <w:name w:val="Body Text"/>
    <w:basedOn w:val="a1"/>
    <w:link w:val="Char6"/>
    <w:uiPriority w:val="99"/>
    <w:semiHidden/>
    <w:unhideWhenUsed/>
    <w:rsid w:val="00F33B83"/>
    <w:pPr>
      <w:spacing w:after="120"/>
    </w:pPr>
  </w:style>
  <w:style w:type="character" w:customStyle="1" w:styleId="Char6">
    <w:name w:val="Σώμα κειμένου Char"/>
    <w:basedOn w:val="a2"/>
    <w:link w:val="af4"/>
    <w:uiPriority w:val="99"/>
    <w:semiHidden/>
    <w:rsid w:val="00F33B83"/>
  </w:style>
  <w:style w:type="paragraph" w:styleId="22">
    <w:name w:val="Body Text 2"/>
    <w:basedOn w:val="a1"/>
    <w:link w:val="2Char0"/>
    <w:uiPriority w:val="99"/>
    <w:semiHidden/>
    <w:unhideWhenUsed/>
    <w:rsid w:val="00F33B83"/>
    <w:pPr>
      <w:spacing w:after="120" w:line="480" w:lineRule="auto"/>
    </w:pPr>
  </w:style>
  <w:style w:type="character" w:customStyle="1" w:styleId="2Char0">
    <w:name w:val="Σώμα κείμενου 2 Char"/>
    <w:basedOn w:val="a2"/>
    <w:link w:val="22"/>
    <w:uiPriority w:val="99"/>
    <w:semiHidden/>
    <w:rsid w:val="00F33B83"/>
  </w:style>
  <w:style w:type="paragraph" w:styleId="32">
    <w:name w:val="Body Text 3"/>
    <w:basedOn w:val="a1"/>
    <w:link w:val="3Char0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3Char0">
    <w:name w:val="Σώμα κείμενου 3 Char"/>
    <w:basedOn w:val="a2"/>
    <w:link w:val="32"/>
    <w:uiPriority w:val="99"/>
    <w:semiHidden/>
    <w:rsid w:val="00F33B83"/>
    <w:rPr>
      <w:szCs w:val="16"/>
    </w:rPr>
  </w:style>
  <w:style w:type="paragraph" w:styleId="af5">
    <w:name w:val="Body Text First Indent"/>
    <w:basedOn w:val="af4"/>
    <w:link w:val="Char7"/>
    <w:uiPriority w:val="99"/>
    <w:semiHidden/>
    <w:unhideWhenUsed/>
    <w:rsid w:val="00F33B83"/>
    <w:pPr>
      <w:spacing w:after="0"/>
      <w:ind w:firstLine="360"/>
    </w:pPr>
  </w:style>
  <w:style w:type="character" w:customStyle="1" w:styleId="Char7">
    <w:name w:val="Σώμα κείμενου Πρώτη Εσοχή Char"/>
    <w:basedOn w:val="Char6"/>
    <w:link w:val="af5"/>
    <w:uiPriority w:val="99"/>
    <w:semiHidden/>
    <w:rsid w:val="00F33B83"/>
  </w:style>
  <w:style w:type="paragraph" w:styleId="af6">
    <w:name w:val="Body Text Indent"/>
    <w:basedOn w:val="a1"/>
    <w:link w:val="Char8"/>
    <w:uiPriority w:val="99"/>
    <w:semiHidden/>
    <w:unhideWhenUsed/>
    <w:rsid w:val="00F33B83"/>
    <w:pPr>
      <w:spacing w:after="120"/>
      <w:ind w:left="360"/>
    </w:pPr>
  </w:style>
  <w:style w:type="character" w:customStyle="1" w:styleId="Char8">
    <w:name w:val="Σώμα κείμενου με εσοχή Char"/>
    <w:basedOn w:val="a2"/>
    <w:link w:val="af6"/>
    <w:uiPriority w:val="99"/>
    <w:semiHidden/>
    <w:rsid w:val="00F33B83"/>
  </w:style>
  <w:style w:type="paragraph" w:styleId="23">
    <w:name w:val="Body Text First Indent 2"/>
    <w:basedOn w:val="af6"/>
    <w:link w:val="2Char1"/>
    <w:uiPriority w:val="99"/>
    <w:semiHidden/>
    <w:unhideWhenUsed/>
    <w:rsid w:val="00F33B83"/>
    <w:pPr>
      <w:spacing w:after="0"/>
      <w:ind w:firstLine="360"/>
    </w:pPr>
  </w:style>
  <w:style w:type="character" w:customStyle="1" w:styleId="2Char1">
    <w:name w:val="Σώμα κείμενου Πρώτη Εσοχή 2 Char"/>
    <w:basedOn w:val="Char8"/>
    <w:link w:val="23"/>
    <w:uiPriority w:val="99"/>
    <w:semiHidden/>
    <w:rsid w:val="00F33B83"/>
  </w:style>
  <w:style w:type="paragraph" w:styleId="24">
    <w:name w:val="Body Text Indent 2"/>
    <w:basedOn w:val="a1"/>
    <w:link w:val="2Char2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2Char2">
    <w:name w:val="Σώμα κείμενου με εσοχή 2 Char"/>
    <w:basedOn w:val="a2"/>
    <w:link w:val="24"/>
    <w:uiPriority w:val="99"/>
    <w:semiHidden/>
    <w:rsid w:val="00F33B83"/>
  </w:style>
  <w:style w:type="paragraph" w:styleId="33">
    <w:name w:val="Body Text Indent 3"/>
    <w:basedOn w:val="a1"/>
    <w:link w:val="3Char1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2"/>
    <w:link w:val="33"/>
    <w:uiPriority w:val="99"/>
    <w:semiHidden/>
    <w:rsid w:val="00F33B83"/>
    <w:rPr>
      <w:szCs w:val="16"/>
    </w:rPr>
  </w:style>
  <w:style w:type="character" w:styleId="af7">
    <w:name w:val="Book Title"/>
    <w:basedOn w:val="a2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af8">
    <w:name w:val="caption"/>
    <w:basedOn w:val="a1"/>
    <w:next w:val="a1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9">
    <w:name w:val="Closing"/>
    <w:basedOn w:val="a1"/>
    <w:link w:val="Char9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har9">
    <w:name w:val="Κλείσιμο Char"/>
    <w:basedOn w:val="a2"/>
    <w:link w:val="af9"/>
    <w:uiPriority w:val="99"/>
    <w:semiHidden/>
    <w:rsid w:val="00F33B83"/>
  </w:style>
  <w:style w:type="table" w:styleId="afa">
    <w:name w:val="Colorful Grid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b">
    <w:name w:val="Colorful List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c">
    <w:name w:val="Colorful Shading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Dark List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e">
    <w:name w:val="Date"/>
    <w:basedOn w:val="a1"/>
    <w:next w:val="a1"/>
    <w:link w:val="Chara"/>
    <w:uiPriority w:val="99"/>
    <w:semiHidden/>
    <w:unhideWhenUsed/>
    <w:rsid w:val="00F33B83"/>
  </w:style>
  <w:style w:type="character" w:customStyle="1" w:styleId="Chara">
    <w:name w:val="Ημερομηνία Char"/>
    <w:basedOn w:val="a2"/>
    <w:link w:val="afe"/>
    <w:uiPriority w:val="99"/>
    <w:semiHidden/>
    <w:rsid w:val="00F33B83"/>
  </w:style>
  <w:style w:type="paragraph" w:styleId="aff">
    <w:name w:val="Document Map"/>
    <w:basedOn w:val="a1"/>
    <w:link w:val="Charb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Charb">
    <w:name w:val="Χάρτης εγγράφου Char"/>
    <w:basedOn w:val="a2"/>
    <w:link w:val="aff"/>
    <w:uiPriority w:val="99"/>
    <w:semiHidden/>
    <w:rsid w:val="00F33B83"/>
    <w:rPr>
      <w:rFonts w:ascii="Segoe UI" w:hAnsi="Segoe UI" w:cs="Segoe UI"/>
      <w:szCs w:val="16"/>
    </w:rPr>
  </w:style>
  <w:style w:type="paragraph" w:styleId="aff0">
    <w:name w:val="E-mail Signature"/>
    <w:basedOn w:val="a1"/>
    <w:link w:val="Charc"/>
    <w:uiPriority w:val="99"/>
    <w:semiHidden/>
    <w:unhideWhenUsed/>
    <w:rsid w:val="00F33B83"/>
    <w:pPr>
      <w:spacing w:before="0" w:line="240" w:lineRule="auto"/>
    </w:pPr>
  </w:style>
  <w:style w:type="character" w:customStyle="1" w:styleId="Charc">
    <w:name w:val="Υπογραφή ηλεκτρονικού ταχυδρομείου Char"/>
    <w:basedOn w:val="a2"/>
    <w:link w:val="aff0"/>
    <w:uiPriority w:val="99"/>
    <w:semiHidden/>
    <w:rsid w:val="00F33B83"/>
  </w:style>
  <w:style w:type="character" w:styleId="aff1">
    <w:name w:val="endnote reference"/>
    <w:basedOn w:val="a2"/>
    <w:uiPriority w:val="99"/>
    <w:semiHidden/>
    <w:unhideWhenUsed/>
    <w:rsid w:val="00F33B83"/>
    <w:rPr>
      <w:vertAlign w:val="superscript"/>
    </w:rPr>
  </w:style>
  <w:style w:type="paragraph" w:styleId="aff2">
    <w:name w:val="endnote text"/>
    <w:basedOn w:val="a1"/>
    <w:link w:val="Chard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Chard">
    <w:name w:val="Κείμενο σημείωσης τέλους Char"/>
    <w:basedOn w:val="a2"/>
    <w:link w:val="aff2"/>
    <w:uiPriority w:val="99"/>
    <w:semiHidden/>
    <w:rsid w:val="00F33B83"/>
    <w:rPr>
      <w:szCs w:val="20"/>
    </w:rPr>
  </w:style>
  <w:style w:type="paragraph" w:styleId="aff3">
    <w:name w:val="envelope address"/>
    <w:basedOn w:val="a1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5">
    <w:name w:val="footnote reference"/>
    <w:basedOn w:val="a2"/>
    <w:uiPriority w:val="99"/>
    <w:semiHidden/>
    <w:unhideWhenUsed/>
    <w:rsid w:val="00F33B83"/>
    <w:rPr>
      <w:vertAlign w:val="superscript"/>
    </w:rPr>
  </w:style>
  <w:style w:type="paragraph" w:styleId="aff6">
    <w:name w:val="footnote text"/>
    <w:basedOn w:val="a1"/>
    <w:link w:val="Chare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Chare">
    <w:name w:val="Κείμενο υποσημείωσης Char"/>
    <w:basedOn w:val="a2"/>
    <w:link w:val="aff6"/>
    <w:uiPriority w:val="99"/>
    <w:semiHidden/>
    <w:rsid w:val="00F33B83"/>
    <w:rPr>
      <w:szCs w:val="20"/>
    </w:rPr>
  </w:style>
  <w:style w:type="table" w:styleId="1-2">
    <w:name w:val="Grid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Επικεφαλίδα 3 Char"/>
    <w:basedOn w:val="a2"/>
    <w:link w:val="31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Επικεφαλίδα 4 Char"/>
    <w:basedOn w:val="a2"/>
    <w:link w:val="41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Char">
    <w:name w:val="Επικεφαλίδα 5 Char"/>
    <w:basedOn w:val="a2"/>
    <w:link w:val="5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Char">
    <w:name w:val="Επικεφαλίδα 6 Char"/>
    <w:basedOn w:val="a2"/>
    <w:link w:val="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7Char">
    <w:name w:val="Επικεφαλίδα 7 Char"/>
    <w:basedOn w:val="a2"/>
    <w:link w:val="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Επικεφαλίδα 8 Char"/>
    <w:basedOn w:val="a2"/>
    <w:link w:val="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2"/>
    <w:link w:val="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F33B83"/>
  </w:style>
  <w:style w:type="paragraph" w:styleId="HTML0">
    <w:name w:val="HTML Address"/>
    <w:basedOn w:val="a1"/>
    <w:link w:val="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Char">
    <w:name w:val="Διεύθυνση HTML Char"/>
    <w:basedOn w:val="a2"/>
    <w:link w:val="HTML0"/>
    <w:uiPriority w:val="99"/>
    <w:semiHidden/>
    <w:rsid w:val="00F33B83"/>
    <w:rPr>
      <w:i/>
      <w:iCs/>
    </w:rPr>
  </w:style>
  <w:style w:type="character" w:styleId="HTML1">
    <w:name w:val="HTML Cite"/>
    <w:basedOn w:val="a2"/>
    <w:uiPriority w:val="99"/>
    <w:semiHidden/>
    <w:unhideWhenUsed/>
    <w:rsid w:val="00F33B83"/>
    <w:rPr>
      <w:i/>
      <w:iCs/>
    </w:rPr>
  </w:style>
  <w:style w:type="character" w:styleId="HTML2">
    <w:name w:val="HTML Code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F33B83"/>
    <w:rPr>
      <w:i/>
      <w:iCs/>
    </w:rPr>
  </w:style>
  <w:style w:type="character" w:styleId="HTML4">
    <w:name w:val="HTML Keyboard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-HTML">
    <w:name w:val="HTML Preformatted"/>
    <w:basedOn w:val="a1"/>
    <w:link w:val="-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2"/>
    <w:link w:val="-HTML"/>
    <w:uiPriority w:val="99"/>
    <w:semiHidden/>
    <w:rsid w:val="00F33B83"/>
    <w:rPr>
      <w:rFonts w:ascii="Consolas" w:hAnsi="Consolas"/>
      <w:szCs w:val="20"/>
    </w:rPr>
  </w:style>
  <w:style w:type="character" w:styleId="HTML5">
    <w:name w:val="HTML Sample"/>
    <w:basedOn w:val="a2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6">
    <w:name w:val="HTML Typewriter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7">
    <w:name w:val="HTML Variable"/>
    <w:basedOn w:val="a2"/>
    <w:uiPriority w:val="99"/>
    <w:semiHidden/>
    <w:unhideWhenUsed/>
    <w:rsid w:val="00F33B83"/>
    <w:rPr>
      <w:i/>
      <w:iCs/>
    </w:rPr>
  </w:style>
  <w:style w:type="paragraph" w:styleId="11">
    <w:name w:val="index 1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aff7">
    <w:name w:val="index heading"/>
    <w:basedOn w:val="a1"/>
    <w:next w:val="1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aff8">
    <w:name w:val="Intense Quote"/>
    <w:basedOn w:val="a1"/>
    <w:next w:val="a1"/>
    <w:link w:val="Charf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">
    <w:name w:val="Έντονο απόσπ. Char"/>
    <w:basedOn w:val="a2"/>
    <w:link w:val="aff8"/>
    <w:uiPriority w:val="30"/>
    <w:semiHidden/>
    <w:rsid w:val="00594254"/>
    <w:rPr>
      <w:i/>
      <w:iCs/>
      <w:color w:val="1F4E79" w:themeColor="accent1" w:themeShade="80"/>
    </w:rPr>
  </w:style>
  <w:style w:type="character" w:styleId="aff9">
    <w:name w:val="Intense Reference"/>
    <w:basedOn w:val="a2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affa">
    <w:name w:val="Light Grid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b">
    <w:name w:val="Light List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c">
    <w:name w:val="Light Shading"/>
    <w:basedOn w:val="a3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d">
    <w:name w:val="line number"/>
    <w:basedOn w:val="a2"/>
    <w:uiPriority w:val="99"/>
    <w:semiHidden/>
    <w:unhideWhenUsed/>
    <w:rsid w:val="00F33B83"/>
  </w:style>
  <w:style w:type="paragraph" w:styleId="affe">
    <w:name w:val="List"/>
    <w:basedOn w:val="a1"/>
    <w:uiPriority w:val="99"/>
    <w:semiHidden/>
    <w:unhideWhenUsed/>
    <w:rsid w:val="00F33B83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F33B83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F33B8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F33B8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F33B8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afff">
    <w:name w:val="List Continue"/>
    <w:basedOn w:val="a1"/>
    <w:uiPriority w:val="99"/>
    <w:semiHidden/>
    <w:unhideWhenUsed/>
    <w:rsid w:val="00F33B83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F33B83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afff0">
    <w:name w:val="List Paragraph"/>
    <w:basedOn w:val="a1"/>
    <w:uiPriority w:val="34"/>
    <w:unhideWhenUsed/>
    <w:qFormat/>
    <w:rsid w:val="00F33B83"/>
    <w:pPr>
      <w:ind w:left="720"/>
      <w:contextualSpacing/>
    </w:pPr>
  </w:style>
  <w:style w:type="table" w:styleId="12">
    <w:name w:val="List Table 1 Light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1">
    <w:name w:val="macro"/>
    <w:link w:val="Charf0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Charf0">
    <w:name w:val="Κείμενο μακροεντολής Char"/>
    <w:basedOn w:val="a2"/>
    <w:link w:val="afff1"/>
    <w:uiPriority w:val="99"/>
    <w:semiHidden/>
    <w:rsid w:val="00F33B83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2">
    <w:name w:val="Message Header"/>
    <w:basedOn w:val="a1"/>
    <w:link w:val="Charf1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Κεφαλίδα μηνύματος Char"/>
    <w:basedOn w:val="a2"/>
    <w:link w:val="afff2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3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afff4">
    <w:name w:val="Normal Indent"/>
    <w:basedOn w:val="a1"/>
    <w:uiPriority w:val="99"/>
    <w:semiHidden/>
    <w:unhideWhenUsed/>
    <w:rsid w:val="00F33B83"/>
    <w:pPr>
      <w:ind w:left="720"/>
    </w:pPr>
  </w:style>
  <w:style w:type="paragraph" w:styleId="afff5">
    <w:name w:val="Note Heading"/>
    <w:basedOn w:val="a1"/>
    <w:next w:val="a1"/>
    <w:link w:val="Charf2"/>
    <w:uiPriority w:val="99"/>
    <w:semiHidden/>
    <w:unhideWhenUsed/>
    <w:rsid w:val="00F33B83"/>
    <w:pPr>
      <w:spacing w:before="0" w:line="240" w:lineRule="auto"/>
    </w:pPr>
  </w:style>
  <w:style w:type="character" w:customStyle="1" w:styleId="Charf2">
    <w:name w:val="Επικεφαλίδα σημείωσης Char"/>
    <w:basedOn w:val="a2"/>
    <w:link w:val="afff5"/>
    <w:uiPriority w:val="99"/>
    <w:semiHidden/>
    <w:rsid w:val="00F33B83"/>
  </w:style>
  <w:style w:type="character" w:styleId="afff6">
    <w:name w:val="page number"/>
    <w:basedOn w:val="a2"/>
    <w:uiPriority w:val="99"/>
    <w:semiHidden/>
    <w:unhideWhenUsed/>
    <w:rsid w:val="00F33B83"/>
  </w:style>
  <w:style w:type="character" w:styleId="afff7">
    <w:name w:val="Placeholder Text"/>
    <w:basedOn w:val="a2"/>
    <w:uiPriority w:val="99"/>
    <w:semiHidden/>
    <w:rsid w:val="00487996"/>
    <w:rPr>
      <w:color w:val="595959" w:themeColor="text1" w:themeTint="A6"/>
    </w:rPr>
  </w:style>
  <w:style w:type="table" w:styleId="16">
    <w:name w:val="Plain Table 1"/>
    <w:basedOn w:val="a3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Plain Text"/>
    <w:basedOn w:val="a1"/>
    <w:link w:val="Charf3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Charf3">
    <w:name w:val="Απλό κείμενο Char"/>
    <w:basedOn w:val="a2"/>
    <w:link w:val="afff8"/>
    <w:uiPriority w:val="99"/>
    <w:semiHidden/>
    <w:rsid w:val="00F33B83"/>
    <w:rPr>
      <w:rFonts w:ascii="Consolas" w:hAnsi="Consolas"/>
      <w:szCs w:val="21"/>
    </w:rPr>
  </w:style>
  <w:style w:type="paragraph" w:styleId="afff9">
    <w:name w:val="Quote"/>
    <w:basedOn w:val="a1"/>
    <w:next w:val="a1"/>
    <w:link w:val="Charf4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4">
    <w:name w:val="Απόσπασμα Char"/>
    <w:basedOn w:val="a2"/>
    <w:link w:val="afff9"/>
    <w:uiPriority w:val="29"/>
    <w:semiHidden/>
    <w:rsid w:val="00072D27"/>
    <w:rPr>
      <w:i/>
      <w:iCs/>
      <w:color w:val="404040" w:themeColor="text1" w:themeTint="BF"/>
    </w:rPr>
  </w:style>
  <w:style w:type="paragraph" w:styleId="afffa">
    <w:name w:val="Salutation"/>
    <w:basedOn w:val="a1"/>
    <w:next w:val="a1"/>
    <w:link w:val="Charf5"/>
    <w:uiPriority w:val="99"/>
    <w:semiHidden/>
    <w:unhideWhenUsed/>
    <w:rsid w:val="00F33B83"/>
  </w:style>
  <w:style w:type="character" w:customStyle="1" w:styleId="Charf5">
    <w:name w:val="Χαιρετισμός Char"/>
    <w:basedOn w:val="a2"/>
    <w:link w:val="afffa"/>
    <w:uiPriority w:val="99"/>
    <w:semiHidden/>
    <w:rsid w:val="00F33B83"/>
  </w:style>
  <w:style w:type="paragraph" w:styleId="afffb">
    <w:name w:val="Signature"/>
    <w:basedOn w:val="a1"/>
    <w:link w:val="Charf6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harf6">
    <w:name w:val="Υπογραφή Char"/>
    <w:basedOn w:val="a2"/>
    <w:link w:val="afffb"/>
    <w:uiPriority w:val="99"/>
    <w:semiHidden/>
    <w:rsid w:val="00F33B83"/>
  </w:style>
  <w:style w:type="character" w:styleId="afffc">
    <w:name w:val="Subtle Emphasis"/>
    <w:basedOn w:val="a2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afffd">
    <w:name w:val="Subtle Reference"/>
    <w:basedOn w:val="a2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3-12">
    <w:name w:val="Table 3D effects 1"/>
    <w:basedOn w:val="a3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3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3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e">
    <w:name w:val="Table Contemporary"/>
    <w:basedOn w:val="a3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Table Elegant"/>
    <w:basedOn w:val="a3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Grid Table Light"/>
    <w:basedOn w:val="a3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rsid w:val="00F33B83"/>
    <w:pPr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rsid w:val="00F33B83"/>
  </w:style>
  <w:style w:type="table" w:styleId="affff3">
    <w:name w:val="Table Professional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oa heading"/>
    <w:basedOn w:val="a1"/>
    <w:next w:val="a1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e">
    <w:name w:val="toc 1"/>
    <w:basedOn w:val="a1"/>
    <w:next w:val="a1"/>
    <w:autoRedefine/>
    <w:uiPriority w:val="39"/>
    <w:semiHidden/>
    <w:unhideWhenUsed/>
    <w:rsid w:val="00F33B83"/>
    <w:pPr>
      <w:spacing w:after="100"/>
    </w:pPr>
  </w:style>
  <w:style w:type="paragraph" w:styleId="2f5">
    <w:name w:val="toc 2"/>
    <w:basedOn w:val="a1"/>
    <w:next w:val="a1"/>
    <w:autoRedefine/>
    <w:uiPriority w:val="39"/>
    <w:semiHidden/>
    <w:unhideWhenUsed/>
    <w:rsid w:val="00F33B83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F33B83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F33B83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F33B83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F33B83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F33B8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F33B83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F33B83"/>
    <w:pPr>
      <w:spacing w:after="100"/>
      <w:ind w:left="1760"/>
    </w:pPr>
  </w:style>
  <w:style w:type="character" w:styleId="affff6">
    <w:name w:val="Unresolved Mention"/>
    <w:basedOn w:val="a2"/>
    <w:uiPriority w:val="99"/>
    <w:semiHidden/>
    <w:unhideWhenUsed/>
    <w:rsid w:val="00FB3BB2"/>
    <w:rPr>
      <w:color w:val="605E5C"/>
      <w:shd w:val="clear" w:color="auto" w:fill="E1DFDD"/>
    </w:rPr>
  </w:style>
  <w:style w:type="paragraph" w:customStyle="1" w:styleId="1f">
    <w:name w:val="Στυλ1"/>
    <w:basedOn w:val="1"/>
    <w:link w:val="1Char0"/>
    <w:qFormat/>
    <w:rsid w:val="003E49AA"/>
  </w:style>
  <w:style w:type="paragraph" w:customStyle="1" w:styleId="2f6">
    <w:name w:val="Στυλ2"/>
    <w:basedOn w:val="1f"/>
    <w:link w:val="2Char3"/>
    <w:autoRedefine/>
    <w:qFormat/>
    <w:rsid w:val="003E49AA"/>
  </w:style>
  <w:style w:type="character" w:customStyle="1" w:styleId="1Char0">
    <w:name w:val="Στυλ1 Char"/>
    <w:basedOn w:val="1Char"/>
    <w:link w:val="1f"/>
    <w:rsid w:val="003E49AA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character" w:customStyle="1" w:styleId="2Char3">
    <w:name w:val="Στυλ2 Char"/>
    <w:basedOn w:val="1Char0"/>
    <w:link w:val="2f6"/>
    <w:rsid w:val="003E49AA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allMeJasonYT/Python-Project-2023" TargetMode="External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Local\Microsoft\Office\16.0\DTS\en-US%7bE75C6F4C-DC35-427B-A2C6-2229AFBFB29D%7d\%7b3F8A7E15-1E91-4C50-826B-4F79B4D20C9B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A7C63D-D4FD-4D07-9FCB-9CC7708EC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{3F8A7E15-1E91-4C50-826B-4F79B4D20C9B}tf10002117_win32.dotx</Template>
  <TotalTime>0</TotalTime>
  <Pages>1</Pages>
  <Words>4452</Words>
  <Characters>25377</Characters>
  <Application>Microsoft Office Word</Application>
  <DocSecurity>0</DocSecurity>
  <Lines>211</Lines>
  <Paragraphs>59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2023-05-01T10:03:00Z</dcterms:created>
  <dcterms:modified xsi:type="dcterms:W3CDTF">2023-05-27T10:01:00Z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